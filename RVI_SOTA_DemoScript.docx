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B7BCE0" w14:textId="77777777" w:rsidR="00901DBC" w:rsidRDefault="00901DBC" w:rsidP="008004DC">
      <w:pPr>
        <w:jc w:val="center"/>
        <w:rPr>
          <w:rFonts w:cs="Arial"/>
          <w:sz w:val="96"/>
        </w:rPr>
      </w:pPr>
    </w:p>
    <w:p w14:paraId="39D593A0" w14:textId="77777777" w:rsidR="00901DBC" w:rsidRDefault="00901DBC" w:rsidP="008004DC">
      <w:pPr>
        <w:jc w:val="center"/>
        <w:rPr>
          <w:rFonts w:cs="Arial"/>
          <w:sz w:val="96"/>
        </w:rPr>
      </w:pPr>
    </w:p>
    <w:p w14:paraId="518D2815" w14:textId="77777777" w:rsidR="00901DBC" w:rsidRDefault="00901DBC" w:rsidP="008004DC">
      <w:pPr>
        <w:jc w:val="center"/>
        <w:rPr>
          <w:rFonts w:cs="Arial"/>
          <w:sz w:val="96"/>
        </w:rPr>
      </w:pPr>
    </w:p>
    <w:p w14:paraId="2F4787FE" w14:textId="77777777" w:rsidR="008A2CD4" w:rsidRPr="00AC06EB" w:rsidRDefault="008A2CD4" w:rsidP="00043CD5">
      <w:pPr>
        <w:jc w:val="center"/>
        <w:rPr>
          <w:rFonts w:cs="Arial"/>
          <w:sz w:val="80"/>
          <w:szCs w:val="80"/>
        </w:rPr>
      </w:pPr>
    </w:p>
    <w:p w14:paraId="6638F75C" w14:textId="77777777" w:rsidR="00033ED2" w:rsidRPr="00716D75" w:rsidRDefault="00716D75" w:rsidP="00043CD5">
      <w:pPr>
        <w:jc w:val="center"/>
        <w:rPr>
          <w:rFonts w:cs="Arial"/>
          <w:sz w:val="72"/>
          <w:szCs w:val="72"/>
        </w:rPr>
      </w:pPr>
      <w:r w:rsidRPr="00716D75">
        <w:rPr>
          <w:rFonts w:cs="Arial"/>
          <w:sz w:val="72"/>
          <w:szCs w:val="72"/>
        </w:rPr>
        <w:t>RVI – Software Over The Air</w:t>
      </w:r>
    </w:p>
    <w:p w14:paraId="32766754" w14:textId="77777777" w:rsidR="00716D75" w:rsidRPr="00716D75" w:rsidRDefault="00716D75" w:rsidP="00043CD5">
      <w:pPr>
        <w:jc w:val="center"/>
        <w:rPr>
          <w:rFonts w:cs="Arial"/>
          <w:sz w:val="56"/>
          <w:szCs w:val="56"/>
        </w:rPr>
      </w:pPr>
      <w:r w:rsidRPr="00716D75">
        <w:rPr>
          <w:rFonts w:cs="Arial"/>
          <w:sz w:val="56"/>
          <w:szCs w:val="56"/>
        </w:rPr>
        <w:t>Demo Script</w:t>
      </w:r>
    </w:p>
    <w:p w14:paraId="0366D25E" w14:textId="77777777" w:rsidR="00033ED2" w:rsidRPr="00AC06EB" w:rsidRDefault="00033ED2">
      <w:pPr>
        <w:rPr>
          <w:rFonts w:cs="Arial"/>
          <w:sz w:val="96"/>
        </w:rPr>
      </w:pPr>
    </w:p>
    <w:p w14:paraId="1AA11341" w14:textId="77777777" w:rsidR="00033ED2" w:rsidRPr="00AC06EB" w:rsidRDefault="00033ED2">
      <w:pPr>
        <w:rPr>
          <w:rFonts w:cs="Arial"/>
          <w:sz w:val="96"/>
        </w:rPr>
      </w:pPr>
    </w:p>
    <w:p w14:paraId="306C5372" w14:textId="77777777" w:rsidR="00033ED2" w:rsidRPr="00AC06EB" w:rsidRDefault="00033ED2">
      <w:pPr>
        <w:pStyle w:val="Nagwek"/>
        <w:tabs>
          <w:tab w:val="clear" w:pos="4153"/>
          <w:tab w:val="clear" w:pos="8306"/>
        </w:tabs>
        <w:rPr>
          <w:rFonts w:cs="Arial"/>
        </w:rPr>
      </w:pPr>
    </w:p>
    <w:p w14:paraId="46CA040C" w14:textId="77777777" w:rsidR="00033ED2" w:rsidRPr="00AC06EB" w:rsidRDefault="00033ED2">
      <w:pPr>
        <w:pStyle w:val="Nagwek"/>
        <w:tabs>
          <w:tab w:val="clear" w:pos="4153"/>
          <w:tab w:val="clear" w:pos="8306"/>
        </w:tabs>
        <w:rPr>
          <w:rFonts w:cs="Arial"/>
        </w:rPr>
      </w:pPr>
    </w:p>
    <w:p w14:paraId="4F0A0CB6" w14:textId="77777777" w:rsidR="00033ED2" w:rsidRPr="00AC06EB" w:rsidRDefault="00033ED2">
      <w:pPr>
        <w:jc w:val="center"/>
        <w:rPr>
          <w:rFonts w:cs="Arial"/>
        </w:rPr>
      </w:pPr>
      <w:r w:rsidRPr="00AC06EB">
        <w:rPr>
          <w:rFonts w:cs="Arial"/>
        </w:rPr>
        <w:br w:type="page"/>
      </w:r>
    </w:p>
    <w:p w14:paraId="4F967F7A" w14:textId="77777777" w:rsidR="00033ED2" w:rsidRPr="00AC06EB" w:rsidRDefault="00033ED2">
      <w:pPr>
        <w:jc w:val="center"/>
        <w:rPr>
          <w:rFonts w:cs="Arial"/>
          <w:u w:val="single"/>
        </w:rPr>
      </w:pPr>
      <w:r w:rsidRPr="00AC06EB">
        <w:rPr>
          <w:rFonts w:cs="Arial"/>
          <w:u w:val="single"/>
        </w:rPr>
        <w:lastRenderedPageBreak/>
        <w:t>Table of Contents</w:t>
      </w:r>
    </w:p>
    <w:p w14:paraId="5BA55199" w14:textId="77777777" w:rsidR="00033ED2" w:rsidRPr="00AC06EB" w:rsidRDefault="00033ED2">
      <w:pPr>
        <w:jc w:val="center"/>
        <w:rPr>
          <w:rFonts w:cs="Arial"/>
        </w:rPr>
      </w:pPr>
    </w:p>
    <w:p w14:paraId="407A59CC" w14:textId="77777777" w:rsidR="007746E7" w:rsidRDefault="00033ED2">
      <w:pPr>
        <w:pStyle w:val="Spistreci1"/>
        <w:tabs>
          <w:tab w:val="left" w:pos="480"/>
          <w:tab w:val="right" w:leader="dot" w:pos="9628"/>
        </w:tabs>
        <w:rPr>
          <w:rFonts w:asciiTheme="minorHAnsi" w:eastAsiaTheme="minorEastAsia" w:hAnsiTheme="minorHAnsi" w:cstheme="minorBidi"/>
          <w:noProof/>
          <w:sz w:val="22"/>
          <w:szCs w:val="22"/>
          <w:lang w:val="pl-PL" w:eastAsia="pl-PL"/>
        </w:rPr>
      </w:pPr>
      <w:r w:rsidRPr="00AC06EB">
        <w:rPr>
          <w:rFonts w:cs="Arial"/>
        </w:rPr>
        <w:fldChar w:fldCharType="begin"/>
      </w:r>
      <w:r w:rsidRPr="00AC06EB">
        <w:rPr>
          <w:rFonts w:cs="Arial"/>
        </w:rPr>
        <w:instrText xml:space="preserve"> TOC \o "1-3" \h \z </w:instrText>
      </w:r>
      <w:r w:rsidRPr="00AC06EB">
        <w:rPr>
          <w:rFonts w:cs="Arial"/>
        </w:rPr>
        <w:fldChar w:fldCharType="separate"/>
      </w:r>
      <w:hyperlink w:anchor="_Toc409458809" w:history="1">
        <w:r w:rsidR="007746E7" w:rsidRPr="00507D71">
          <w:rPr>
            <w:rStyle w:val="Hipercze"/>
            <w:noProof/>
          </w:rPr>
          <w:t>1.</w:t>
        </w:r>
        <w:r w:rsidR="007746E7">
          <w:rPr>
            <w:rFonts w:asciiTheme="minorHAnsi" w:eastAsiaTheme="minorEastAsia" w:hAnsiTheme="minorHAnsi" w:cstheme="minorBidi"/>
            <w:noProof/>
            <w:sz w:val="22"/>
            <w:szCs w:val="22"/>
            <w:lang w:val="pl-PL" w:eastAsia="pl-PL"/>
          </w:rPr>
          <w:tab/>
        </w:r>
        <w:r w:rsidR="007746E7" w:rsidRPr="00507D71">
          <w:rPr>
            <w:rStyle w:val="Hipercze"/>
            <w:noProof/>
          </w:rPr>
          <w:t>Change History</w:t>
        </w:r>
        <w:r w:rsidR="007746E7">
          <w:rPr>
            <w:noProof/>
            <w:webHidden/>
          </w:rPr>
          <w:tab/>
        </w:r>
        <w:r w:rsidR="007746E7">
          <w:rPr>
            <w:noProof/>
            <w:webHidden/>
          </w:rPr>
          <w:fldChar w:fldCharType="begin"/>
        </w:r>
        <w:r w:rsidR="007746E7">
          <w:rPr>
            <w:noProof/>
            <w:webHidden/>
          </w:rPr>
          <w:instrText xml:space="preserve"> PAGEREF _Toc409458809 \h </w:instrText>
        </w:r>
        <w:r w:rsidR="007746E7">
          <w:rPr>
            <w:noProof/>
            <w:webHidden/>
          </w:rPr>
        </w:r>
        <w:r w:rsidR="007746E7">
          <w:rPr>
            <w:noProof/>
            <w:webHidden/>
          </w:rPr>
          <w:fldChar w:fldCharType="separate"/>
        </w:r>
        <w:r w:rsidR="007746E7">
          <w:rPr>
            <w:noProof/>
            <w:webHidden/>
          </w:rPr>
          <w:t>3</w:t>
        </w:r>
        <w:r w:rsidR="007746E7">
          <w:rPr>
            <w:noProof/>
            <w:webHidden/>
          </w:rPr>
          <w:fldChar w:fldCharType="end"/>
        </w:r>
      </w:hyperlink>
    </w:p>
    <w:p w14:paraId="30D3BB68" w14:textId="77777777" w:rsidR="007746E7" w:rsidRDefault="005C4B73">
      <w:pPr>
        <w:pStyle w:val="Spistreci1"/>
        <w:tabs>
          <w:tab w:val="left" w:pos="480"/>
          <w:tab w:val="right" w:leader="dot" w:pos="9628"/>
        </w:tabs>
        <w:rPr>
          <w:rFonts w:asciiTheme="minorHAnsi" w:eastAsiaTheme="minorEastAsia" w:hAnsiTheme="minorHAnsi" w:cstheme="minorBidi"/>
          <w:noProof/>
          <w:sz w:val="22"/>
          <w:szCs w:val="22"/>
          <w:lang w:val="pl-PL" w:eastAsia="pl-PL"/>
        </w:rPr>
      </w:pPr>
      <w:hyperlink w:anchor="_Toc409458810" w:history="1">
        <w:r w:rsidR="007746E7" w:rsidRPr="00507D71">
          <w:rPr>
            <w:rStyle w:val="Hipercze"/>
            <w:noProof/>
          </w:rPr>
          <w:t>2.</w:t>
        </w:r>
        <w:r w:rsidR="007746E7">
          <w:rPr>
            <w:rFonts w:asciiTheme="minorHAnsi" w:eastAsiaTheme="minorEastAsia" w:hAnsiTheme="minorHAnsi" w:cstheme="minorBidi"/>
            <w:noProof/>
            <w:sz w:val="22"/>
            <w:szCs w:val="22"/>
            <w:lang w:val="pl-PL" w:eastAsia="pl-PL"/>
          </w:rPr>
          <w:tab/>
        </w:r>
        <w:r w:rsidR="007746E7" w:rsidRPr="00507D71">
          <w:rPr>
            <w:rStyle w:val="Hipercze"/>
            <w:noProof/>
          </w:rPr>
          <w:t>Contacts</w:t>
        </w:r>
        <w:r w:rsidR="007746E7">
          <w:rPr>
            <w:noProof/>
            <w:webHidden/>
          </w:rPr>
          <w:tab/>
        </w:r>
        <w:r w:rsidR="007746E7">
          <w:rPr>
            <w:noProof/>
            <w:webHidden/>
          </w:rPr>
          <w:fldChar w:fldCharType="begin"/>
        </w:r>
        <w:r w:rsidR="007746E7">
          <w:rPr>
            <w:noProof/>
            <w:webHidden/>
          </w:rPr>
          <w:instrText xml:space="preserve"> PAGEREF _Toc409458810 \h </w:instrText>
        </w:r>
        <w:r w:rsidR="007746E7">
          <w:rPr>
            <w:noProof/>
            <w:webHidden/>
          </w:rPr>
        </w:r>
        <w:r w:rsidR="007746E7">
          <w:rPr>
            <w:noProof/>
            <w:webHidden/>
          </w:rPr>
          <w:fldChar w:fldCharType="separate"/>
        </w:r>
        <w:r w:rsidR="007746E7">
          <w:rPr>
            <w:noProof/>
            <w:webHidden/>
          </w:rPr>
          <w:t>3</w:t>
        </w:r>
        <w:r w:rsidR="007746E7">
          <w:rPr>
            <w:noProof/>
            <w:webHidden/>
          </w:rPr>
          <w:fldChar w:fldCharType="end"/>
        </w:r>
      </w:hyperlink>
    </w:p>
    <w:p w14:paraId="45C94585" w14:textId="77777777" w:rsidR="007746E7" w:rsidRDefault="005C4B73">
      <w:pPr>
        <w:pStyle w:val="Spistreci1"/>
        <w:tabs>
          <w:tab w:val="left" w:pos="480"/>
          <w:tab w:val="right" w:leader="dot" w:pos="9628"/>
        </w:tabs>
        <w:rPr>
          <w:rFonts w:asciiTheme="minorHAnsi" w:eastAsiaTheme="minorEastAsia" w:hAnsiTheme="minorHAnsi" w:cstheme="minorBidi"/>
          <w:noProof/>
          <w:sz w:val="22"/>
          <w:szCs w:val="22"/>
          <w:lang w:val="pl-PL" w:eastAsia="pl-PL"/>
        </w:rPr>
      </w:pPr>
      <w:hyperlink w:anchor="_Toc409458811" w:history="1">
        <w:r w:rsidR="007746E7" w:rsidRPr="00507D71">
          <w:rPr>
            <w:rStyle w:val="Hipercze"/>
            <w:noProof/>
          </w:rPr>
          <w:t>3.</w:t>
        </w:r>
        <w:r w:rsidR="007746E7">
          <w:rPr>
            <w:rFonts w:asciiTheme="minorHAnsi" w:eastAsiaTheme="minorEastAsia" w:hAnsiTheme="minorHAnsi" w:cstheme="minorBidi"/>
            <w:noProof/>
            <w:sz w:val="22"/>
            <w:szCs w:val="22"/>
            <w:lang w:val="pl-PL" w:eastAsia="pl-PL"/>
          </w:rPr>
          <w:tab/>
        </w:r>
        <w:r w:rsidR="007746E7" w:rsidRPr="00507D71">
          <w:rPr>
            <w:rStyle w:val="Hipercze"/>
            <w:noProof/>
          </w:rPr>
          <w:t>Introduction</w:t>
        </w:r>
        <w:r w:rsidR="007746E7">
          <w:rPr>
            <w:noProof/>
            <w:webHidden/>
          </w:rPr>
          <w:tab/>
        </w:r>
        <w:r w:rsidR="007746E7">
          <w:rPr>
            <w:noProof/>
            <w:webHidden/>
          </w:rPr>
          <w:fldChar w:fldCharType="begin"/>
        </w:r>
        <w:r w:rsidR="007746E7">
          <w:rPr>
            <w:noProof/>
            <w:webHidden/>
          </w:rPr>
          <w:instrText xml:space="preserve"> PAGEREF _Toc409458811 \h </w:instrText>
        </w:r>
        <w:r w:rsidR="007746E7">
          <w:rPr>
            <w:noProof/>
            <w:webHidden/>
          </w:rPr>
        </w:r>
        <w:r w:rsidR="007746E7">
          <w:rPr>
            <w:noProof/>
            <w:webHidden/>
          </w:rPr>
          <w:fldChar w:fldCharType="separate"/>
        </w:r>
        <w:r w:rsidR="007746E7">
          <w:rPr>
            <w:noProof/>
            <w:webHidden/>
          </w:rPr>
          <w:t>4</w:t>
        </w:r>
        <w:r w:rsidR="007746E7">
          <w:rPr>
            <w:noProof/>
            <w:webHidden/>
          </w:rPr>
          <w:fldChar w:fldCharType="end"/>
        </w:r>
      </w:hyperlink>
    </w:p>
    <w:p w14:paraId="557CD6C2" w14:textId="77777777" w:rsidR="007746E7" w:rsidRDefault="005C4B73">
      <w:pPr>
        <w:pStyle w:val="Spistreci1"/>
        <w:tabs>
          <w:tab w:val="left" w:pos="480"/>
          <w:tab w:val="right" w:leader="dot" w:pos="9628"/>
        </w:tabs>
        <w:rPr>
          <w:rFonts w:asciiTheme="minorHAnsi" w:eastAsiaTheme="minorEastAsia" w:hAnsiTheme="minorHAnsi" w:cstheme="minorBidi"/>
          <w:noProof/>
          <w:sz w:val="22"/>
          <w:szCs w:val="22"/>
          <w:lang w:val="pl-PL" w:eastAsia="pl-PL"/>
        </w:rPr>
      </w:pPr>
      <w:hyperlink w:anchor="_Toc409458812" w:history="1">
        <w:r w:rsidR="007746E7" w:rsidRPr="00507D71">
          <w:rPr>
            <w:rStyle w:val="Hipercze"/>
            <w:noProof/>
          </w:rPr>
          <w:t>4.</w:t>
        </w:r>
        <w:r w:rsidR="007746E7">
          <w:rPr>
            <w:rFonts w:asciiTheme="minorHAnsi" w:eastAsiaTheme="minorEastAsia" w:hAnsiTheme="minorHAnsi" w:cstheme="minorBidi"/>
            <w:noProof/>
            <w:sz w:val="22"/>
            <w:szCs w:val="22"/>
            <w:lang w:val="pl-PL" w:eastAsia="pl-PL"/>
          </w:rPr>
          <w:tab/>
        </w:r>
        <w:r w:rsidR="007746E7" w:rsidRPr="00507D71">
          <w:rPr>
            <w:rStyle w:val="Hipercze"/>
            <w:noProof/>
          </w:rPr>
          <w:t>Demonstration</w:t>
        </w:r>
        <w:r w:rsidR="007746E7">
          <w:rPr>
            <w:noProof/>
            <w:webHidden/>
          </w:rPr>
          <w:tab/>
        </w:r>
        <w:r w:rsidR="007746E7">
          <w:rPr>
            <w:noProof/>
            <w:webHidden/>
          </w:rPr>
          <w:fldChar w:fldCharType="begin"/>
        </w:r>
        <w:r w:rsidR="007746E7">
          <w:rPr>
            <w:noProof/>
            <w:webHidden/>
          </w:rPr>
          <w:instrText xml:space="preserve"> PAGEREF _Toc409458812 \h </w:instrText>
        </w:r>
        <w:r w:rsidR="007746E7">
          <w:rPr>
            <w:noProof/>
            <w:webHidden/>
          </w:rPr>
        </w:r>
        <w:r w:rsidR="007746E7">
          <w:rPr>
            <w:noProof/>
            <w:webHidden/>
          </w:rPr>
          <w:fldChar w:fldCharType="separate"/>
        </w:r>
        <w:r w:rsidR="007746E7">
          <w:rPr>
            <w:noProof/>
            <w:webHidden/>
          </w:rPr>
          <w:t>4</w:t>
        </w:r>
        <w:r w:rsidR="007746E7">
          <w:rPr>
            <w:noProof/>
            <w:webHidden/>
          </w:rPr>
          <w:fldChar w:fldCharType="end"/>
        </w:r>
      </w:hyperlink>
    </w:p>
    <w:p w14:paraId="3147A958"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13" w:history="1">
        <w:r w:rsidR="007746E7" w:rsidRPr="00507D71">
          <w:rPr>
            <w:rStyle w:val="Hipercze"/>
            <w:noProof/>
          </w:rPr>
          <w:t>4.1</w:t>
        </w:r>
        <w:r w:rsidR="007746E7">
          <w:rPr>
            <w:rFonts w:asciiTheme="minorHAnsi" w:eastAsiaTheme="minorEastAsia" w:hAnsiTheme="minorHAnsi" w:cstheme="minorBidi"/>
            <w:noProof/>
            <w:sz w:val="22"/>
            <w:szCs w:val="22"/>
            <w:lang w:val="pl-PL" w:eastAsia="pl-PL"/>
          </w:rPr>
          <w:tab/>
        </w:r>
        <w:r w:rsidR="007746E7" w:rsidRPr="00507D71">
          <w:rPr>
            <w:rStyle w:val="Hipercze"/>
            <w:noProof/>
          </w:rPr>
          <w:t>Show existing Audio Settings version</w:t>
        </w:r>
        <w:r w:rsidR="007746E7">
          <w:rPr>
            <w:noProof/>
            <w:webHidden/>
          </w:rPr>
          <w:tab/>
        </w:r>
        <w:r w:rsidR="007746E7">
          <w:rPr>
            <w:noProof/>
            <w:webHidden/>
          </w:rPr>
          <w:fldChar w:fldCharType="begin"/>
        </w:r>
        <w:r w:rsidR="007746E7">
          <w:rPr>
            <w:noProof/>
            <w:webHidden/>
          </w:rPr>
          <w:instrText xml:space="preserve"> PAGEREF _Toc409458813 \h </w:instrText>
        </w:r>
        <w:r w:rsidR="007746E7">
          <w:rPr>
            <w:noProof/>
            <w:webHidden/>
          </w:rPr>
        </w:r>
        <w:r w:rsidR="007746E7">
          <w:rPr>
            <w:noProof/>
            <w:webHidden/>
          </w:rPr>
          <w:fldChar w:fldCharType="separate"/>
        </w:r>
        <w:r w:rsidR="007746E7">
          <w:rPr>
            <w:noProof/>
            <w:webHidden/>
          </w:rPr>
          <w:t>4</w:t>
        </w:r>
        <w:r w:rsidR="007746E7">
          <w:rPr>
            <w:noProof/>
            <w:webHidden/>
          </w:rPr>
          <w:fldChar w:fldCharType="end"/>
        </w:r>
      </w:hyperlink>
    </w:p>
    <w:p w14:paraId="253858C8"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14" w:history="1">
        <w:r w:rsidR="007746E7" w:rsidRPr="00507D71">
          <w:rPr>
            <w:rStyle w:val="Hipercze"/>
            <w:noProof/>
          </w:rPr>
          <w:t>4.2</w:t>
        </w:r>
        <w:r w:rsidR="007746E7">
          <w:rPr>
            <w:rFonts w:asciiTheme="minorHAnsi" w:eastAsiaTheme="minorEastAsia" w:hAnsiTheme="minorHAnsi" w:cstheme="minorBidi"/>
            <w:noProof/>
            <w:sz w:val="22"/>
            <w:szCs w:val="22"/>
            <w:lang w:val="pl-PL" w:eastAsia="pl-PL"/>
          </w:rPr>
          <w:tab/>
        </w:r>
        <w:r w:rsidR="007746E7" w:rsidRPr="00507D71">
          <w:rPr>
            <w:rStyle w:val="Hipercze"/>
            <w:noProof/>
          </w:rPr>
          <w:t>Select new audio settings package</w:t>
        </w:r>
        <w:r w:rsidR="007746E7">
          <w:rPr>
            <w:noProof/>
            <w:webHidden/>
          </w:rPr>
          <w:tab/>
        </w:r>
        <w:r w:rsidR="007746E7">
          <w:rPr>
            <w:noProof/>
            <w:webHidden/>
          </w:rPr>
          <w:fldChar w:fldCharType="begin"/>
        </w:r>
        <w:r w:rsidR="007746E7">
          <w:rPr>
            <w:noProof/>
            <w:webHidden/>
          </w:rPr>
          <w:instrText xml:space="preserve"> PAGEREF _Toc409458814 \h </w:instrText>
        </w:r>
        <w:r w:rsidR="007746E7">
          <w:rPr>
            <w:noProof/>
            <w:webHidden/>
          </w:rPr>
        </w:r>
        <w:r w:rsidR="007746E7">
          <w:rPr>
            <w:noProof/>
            <w:webHidden/>
          </w:rPr>
          <w:fldChar w:fldCharType="separate"/>
        </w:r>
        <w:r w:rsidR="007746E7">
          <w:rPr>
            <w:noProof/>
            <w:webHidden/>
          </w:rPr>
          <w:t>4</w:t>
        </w:r>
        <w:r w:rsidR="007746E7">
          <w:rPr>
            <w:noProof/>
            <w:webHidden/>
          </w:rPr>
          <w:fldChar w:fldCharType="end"/>
        </w:r>
      </w:hyperlink>
    </w:p>
    <w:p w14:paraId="7DB2B2E4"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15" w:history="1">
        <w:r w:rsidR="007746E7" w:rsidRPr="00507D71">
          <w:rPr>
            <w:rStyle w:val="Hipercze"/>
            <w:noProof/>
          </w:rPr>
          <w:t>4.3</w:t>
        </w:r>
        <w:r w:rsidR="007746E7">
          <w:rPr>
            <w:rFonts w:asciiTheme="minorHAnsi" w:eastAsiaTheme="minorEastAsia" w:hAnsiTheme="minorHAnsi" w:cstheme="minorBidi"/>
            <w:noProof/>
            <w:sz w:val="22"/>
            <w:szCs w:val="22"/>
            <w:lang w:val="pl-PL" w:eastAsia="pl-PL"/>
          </w:rPr>
          <w:tab/>
        </w:r>
        <w:r w:rsidR="007746E7" w:rsidRPr="00507D71">
          <w:rPr>
            <w:rStyle w:val="Hipercze"/>
            <w:noProof/>
          </w:rPr>
          <w:t>Queue audio manager package</w:t>
        </w:r>
        <w:r w:rsidR="007746E7">
          <w:rPr>
            <w:noProof/>
            <w:webHidden/>
          </w:rPr>
          <w:tab/>
        </w:r>
        <w:r w:rsidR="007746E7">
          <w:rPr>
            <w:noProof/>
            <w:webHidden/>
          </w:rPr>
          <w:fldChar w:fldCharType="begin"/>
        </w:r>
        <w:r w:rsidR="007746E7">
          <w:rPr>
            <w:noProof/>
            <w:webHidden/>
          </w:rPr>
          <w:instrText xml:space="preserve"> PAGEREF _Toc409458815 \h </w:instrText>
        </w:r>
        <w:r w:rsidR="007746E7">
          <w:rPr>
            <w:noProof/>
            <w:webHidden/>
          </w:rPr>
        </w:r>
        <w:r w:rsidR="007746E7">
          <w:rPr>
            <w:noProof/>
            <w:webHidden/>
          </w:rPr>
          <w:fldChar w:fldCharType="separate"/>
        </w:r>
        <w:r w:rsidR="007746E7">
          <w:rPr>
            <w:noProof/>
            <w:webHidden/>
          </w:rPr>
          <w:t>7</w:t>
        </w:r>
        <w:r w:rsidR="007746E7">
          <w:rPr>
            <w:noProof/>
            <w:webHidden/>
          </w:rPr>
          <w:fldChar w:fldCharType="end"/>
        </w:r>
      </w:hyperlink>
    </w:p>
    <w:p w14:paraId="4B85C48C"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16" w:history="1">
        <w:r w:rsidR="007746E7" w:rsidRPr="00507D71">
          <w:rPr>
            <w:rStyle w:val="Hipercze"/>
            <w:noProof/>
          </w:rPr>
          <w:t>4.4</w:t>
        </w:r>
        <w:r w:rsidR="007746E7">
          <w:rPr>
            <w:rFonts w:asciiTheme="minorHAnsi" w:eastAsiaTheme="minorEastAsia" w:hAnsiTheme="minorHAnsi" w:cstheme="minorBidi"/>
            <w:noProof/>
            <w:sz w:val="22"/>
            <w:szCs w:val="22"/>
            <w:lang w:val="pl-PL" w:eastAsia="pl-PL"/>
          </w:rPr>
          <w:tab/>
        </w:r>
        <w:r w:rsidR="007746E7" w:rsidRPr="00507D71">
          <w:rPr>
            <w:rStyle w:val="Hipercze"/>
            <w:noProof/>
          </w:rPr>
          <w:t>Confirm in-vehicle package notification</w:t>
        </w:r>
        <w:r w:rsidR="007746E7">
          <w:rPr>
            <w:noProof/>
            <w:webHidden/>
          </w:rPr>
          <w:tab/>
        </w:r>
        <w:r w:rsidR="007746E7">
          <w:rPr>
            <w:noProof/>
            <w:webHidden/>
          </w:rPr>
          <w:fldChar w:fldCharType="begin"/>
        </w:r>
        <w:r w:rsidR="007746E7">
          <w:rPr>
            <w:noProof/>
            <w:webHidden/>
          </w:rPr>
          <w:instrText xml:space="preserve"> PAGEREF _Toc409458816 \h </w:instrText>
        </w:r>
        <w:r w:rsidR="007746E7">
          <w:rPr>
            <w:noProof/>
            <w:webHidden/>
          </w:rPr>
        </w:r>
        <w:r w:rsidR="007746E7">
          <w:rPr>
            <w:noProof/>
            <w:webHidden/>
          </w:rPr>
          <w:fldChar w:fldCharType="separate"/>
        </w:r>
        <w:r w:rsidR="007746E7">
          <w:rPr>
            <w:noProof/>
            <w:webHidden/>
          </w:rPr>
          <w:t>7</w:t>
        </w:r>
        <w:r w:rsidR="007746E7">
          <w:rPr>
            <w:noProof/>
            <w:webHidden/>
          </w:rPr>
          <w:fldChar w:fldCharType="end"/>
        </w:r>
      </w:hyperlink>
    </w:p>
    <w:p w14:paraId="65D2021A"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17" w:history="1">
        <w:r w:rsidR="007746E7" w:rsidRPr="00507D71">
          <w:rPr>
            <w:rStyle w:val="Hipercze"/>
            <w:noProof/>
          </w:rPr>
          <w:t>4.5</w:t>
        </w:r>
        <w:r w:rsidR="007746E7">
          <w:rPr>
            <w:rFonts w:asciiTheme="minorHAnsi" w:eastAsiaTheme="minorEastAsia" w:hAnsiTheme="minorHAnsi" w:cstheme="minorBidi"/>
            <w:noProof/>
            <w:sz w:val="22"/>
            <w:szCs w:val="22"/>
            <w:lang w:val="pl-PL" w:eastAsia="pl-PL"/>
          </w:rPr>
          <w:tab/>
        </w:r>
        <w:r w:rsidR="007746E7" w:rsidRPr="00507D71">
          <w:rPr>
            <w:rStyle w:val="Hipercze"/>
            <w:noProof/>
          </w:rPr>
          <w:t>Wait for progress bar to complete</w:t>
        </w:r>
        <w:r w:rsidR="007746E7">
          <w:rPr>
            <w:noProof/>
            <w:webHidden/>
          </w:rPr>
          <w:tab/>
        </w:r>
        <w:r w:rsidR="007746E7">
          <w:rPr>
            <w:noProof/>
            <w:webHidden/>
          </w:rPr>
          <w:fldChar w:fldCharType="begin"/>
        </w:r>
        <w:r w:rsidR="007746E7">
          <w:rPr>
            <w:noProof/>
            <w:webHidden/>
          </w:rPr>
          <w:instrText xml:space="preserve"> PAGEREF _Toc409458817 \h </w:instrText>
        </w:r>
        <w:r w:rsidR="007746E7">
          <w:rPr>
            <w:noProof/>
            <w:webHidden/>
          </w:rPr>
        </w:r>
        <w:r w:rsidR="007746E7">
          <w:rPr>
            <w:noProof/>
            <w:webHidden/>
          </w:rPr>
          <w:fldChar w:fldCharType="separate"/>
        </w:r>
        <w:r w:rsidR="007746E7">
          <w:rPr>
            <w:noProof/>
            <w:webHidden/>
          </w:rPr>
          <w:t>8</w:t>
        </w:r>
        <w:r w:rsidR="007746E7">
          <w:rPr>
            <w:noProof/>
            <w:webHidden/>
          </w:rPr>
          <w:fldChar w:fldCharType="end"/>
        </w:r>
      </w:hyperlink>
    </w:p>
    <w:p w14:paraId="44A79814"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18" w:history="1">
        <w:r w:rsidR="007746E7" w:rsidRPr="00507D71">
          <w:rPr>
            <w:rStyle w:val="Hipercze"/>
            <w:noProof/>
          </w:rPr>
          <w:t>4.6</w:t>
        </w:r>
        <w:r w:rsidR="007746E7">
          <w:rPr>
            <w:rFonts w:asciiTheme="minorHAnsi" w:eastAsiaTheme="minorEastAsia" w:hAnsiTheme="minorHAnsi" w:cstheme="minorBidi"/>
            <w:noProof/>
            <w:sz w:val="22"/>
            <w:szCs w:val="22"/>
            <w:lang w:val="pl-PL" w:eastAsia="pl-PL"/>
          </w:rPr>
          <w:tab/>
        </w:r>
        <w:r w:rsidR="007746E7" w:rsidRPr="00507D71">
          <w:rPr>
            <w:rStyle w:val="Hipercze"/>
            <w:noProof/>
          </w:rPr>
          <w:t>Acknowledge confirmation dialog</w:t>
        </w:r>
        <w:r w:rsidR="007746E7">
          <w:rPr>
            <w:noProof/>
            <w:webHidden/>
          </w:rPr>
          <w:tab/>
        </w:r>
        <w:r w:rsidR="007746E7">
          <w:rPr>
            <w:noProof/>
            <w:webHidden/>
          </w:rPr>
          <w:fldChar w:fldCharType="begin"/>
        </w:r>
        <w:r w:rsidR="007746E7">
          <w:rPr>
            <w:noProof/>
            <w:webHidden/>
          </w:rPr>
          <w:instrText xml:space="preserve"> PAGEREF _Toc409458818 \h </w:instrText>
        </w:r>
        <w:r w:rsidR="007746E7">
          <w:rPr>
            <w:noProof/>
            <w:webHidden/>
          </w:rPr>
        </w:r>
        <w:r w:rsidR="007746E7">
          <w:rPr>
            <w:noProof/>
            <w:webHidden/>
          </w:rPr>
          <w:fldChar w:fldCharType="separate"/>
        </w:r>
        <w:r w:rsidR="007746E7">
          <w:rPr>
            <w:noProof/>
            <w:webHidden/>
          </w:rPr>
          <w:t>9</w:t>
        </w:r>
        <w:r w:rsidR="007746E7">
          <w:rPr>
            <w:noProof/>
            <w:webHidden/>
          </w:rPr>
          <w:fldChar w:fldCharType="end"/>
        </w:r>
      </w:hyperlink>
    </w:p>
    <w:p w14:paraId="6C822209"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19" w:history="1">
        <w:r w:rsidR="007746E7" w:rsidRPr="00507D71">
          <w:rPr>
            <w:rStyle w:val="Hipercze"/>
            <w:noProof/>
          </w:rPr>
          <w:t>4.7</w:t>
        </w:r>
        <w:r w:rsidR="007746E7">
          <w:rPr>
            <w:rFonts w:asciiTheme="minorHAnsi" w:eastAsiaTheme="minorEastAsia" w:hAnsiTheme="minorHAnsi" w:cstheme="minorBidi"/>
            <w:noProof/>
            <w:sz w:val="22"/>
            <w:szCs w:val="22"/>
            <w:lang w:val="pl-PL" w:eastAsia="pl-PL"/>
          </w:rPr>
          <w:tab/>
        </w:r>
        <w:r w:rsidR="007746E7" w:rsidRPr="00507D71">
          <w:rPr>
            <w:rStyle w:val="Hipercze"/>
            <w:noProof/>
          </w:rPr>
          <w:t>Display the new Audio Settings version</w:t>
        </w:r>
        <w:r w:rsidR="007746E7">
          <w:rPr>
            <w:noProof/>
            <w:webHidden/>
          </w:rPr>
          <w:tab/>
        </w:r>
        <w:r w:rsidR="007746E7">
          <w:rPr>
            <w:noProof/>
            <w:webHidden/>
          </w:rPr>
          <w:fldChar w:fldCharType="begin"/>
        </w:r>
        <w:r w:rsidR="007746E7">
          <w:rPr>
            <w:noProof/>
            <w:webHidden/>
          </w:rPr>
          <w:instrText xml:space="preserve"> PAGEREF _Toc409458819 \h </w:instrText>
        </w:r>
        <w:r w:rsidR="007746E7">
          <w:rPr>
            <w:noProof/>
            <w:webHidden/>
          </w:rPr>
        </w:r>
        <w:r w:rsidR="007746E7">
          <w:rPr>
            <w:noProof/>
            <w:webHidden/>
          </w:rPr>
          <w:fldChar w:fldCharType="separate"/>
        </w:r>
        <w:r w:rsidR="007746E7">
          <w:rPr>
            <w:noProof/>
            <w:webHidden/>
          </w:rPr>
          <w:t>9</w:t>
        </w:r>
        <w:r w:rsidR="007746E7">
          <w:rPr>
            <w:noProof/>
            <w:webHidden/>
          </w:rPr>
          <w:fldChar w:fldCharType="end"/>
        </w:r>
      </w:hyperlink>
    </w:p>
    <w:p w14:paraId="5760AD40"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20" w:history="1">
        <w:r w:rsidR="007746E7" w:rsidRPr="00507D71">
          <w:rPr>
            <w:rStyle w:val="Hipercze"/>
            <w:noProof/>
          </w:rPr>
          <w:t>4.8</w:t>
        </w:r>
        <w:r w:rsidR="007746E7">
          <w:rPr>
            <w:rFonts w:asciiTheme="minorHAnsi" w:eastAsiaTheme="minorEastAsia" w:hAnsiTheme="minorHAnsi" w:cstheme="minorBidi"/>
            <w:noProof/>
            <w:sz w:val="22"/>
            <w:szCs w:val="22"/>
            <w:lang w:val="pl-PL" w:eastAsia="pl-PL"/>
          </w:rPr>
          <w:tab/>
        </w:r>
        <w:r w:rsidR="007746E7" w:rsidRPr="00507D71">
          <w:rPr>
            <w:rStyle w:val="Hipercze"/>
            <w:noProof/>
          </w:rPr>
          <w:t>Display the DLNA Media Player</w:t>
        </w:r>
        <w:r w:rsidR="007746E7">
          <w:rPr>
            <w:noProof/>
            <w:webHidden/>
          </w:rPr>
          <w:tab/>
        </w:r>
        <w:r w:rsidR="007746E7">
          <w:rPr>
            <w:noProof/>
            <w:webHidden/>
          </w:rPr>
          <w:fldChar w:fldCharType="begin"/>
        </w:r>
        <w:r w:rsidR="007746E7">
          <w:rPr>
            <w:noProof/>
            <w:webHidden/>
          </w:rPr>
          <w:instrText xml:space="preserve"> PAGEREF _Toc409458820 \h </w:instrText>
        </w:r>
        <w:r w:rsidR="007746E7">
          <w:rPr>
            <w:noProof/>
            <w:webHidden/>
          </w:rPr>
        </w:r>
        <w:r w:rsidR="007746E7">
          <w:rPr>
            <w:noProof/>
            <w:webHidden/>
          </w:rPr>
          <w:fldChar w:fldCharType="separate"/>
        </w:r>
        <w:r w:rsidR="007746E7">
          <w:rPr>
            <w:noProof/>
            <w:webHidden/>
          </w:rPr>
          <w:t>10</w:t>
        </w:r>
        <w:r w:rsidR="007746E7">
          <w:rPr>
            <w:noProof/>
            <w:webHidden/>
          </w:rPr>
          <w:fldChar w:fldCharType="end"/>
        </w:r>
      </w:hyperlink>
    </w:p>
    <w:p w14:paraId="32E3655D"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21" w:history="1">
        <w:r w:rsidR="007746E7" w:rsidRPr="00507D71">
          <w:rPr>
            <w:rStyle w:val="Hipercze"/>
            <w:noProof/>
          </w:rPr>
          <w:t>4.9</w:t>
        </w:r>
        <w:r w:rsidR="007746E7">
          <w:rPr>
            <w:rFonts w:asciiTheme="minorHAnsi" w:eastAsiaTheme="minorEastAsia" w:hAnsiTheme="minorHAnsi" w:cstheme="minorBidi"/>
            <w:noProof/>
            <w:sz w:val="22"/>
            <w:szCs w:val="22"/>
            <w:lang w:val="pl-PL" w:eastAsia="pl-PL"/>
          </w:rPr>
          <w:tab/>
        </w:r>
        <w:r w:rsidR="007746E7" w:rsidRPr="00507D71">
          <w:rPr>
            <w:rStyle w:val="Hipercze"/>
            <w:noProof/>
          </w:rPr>
          <w:t>Reporting module in Backoffice</w:t>
        </w:r>
        <w:r w:rsidR="007746E7">
          <w:rPr>
            <w:noProof/>
            <w:webHidden/>
          </w:rPr>
          <w:tab/>
        </w:r>
        <w:r w:rsidR="007746E7">
          <w:rPr>
            <w:noProof/>
            <w:webHidden/>
          </w:rPr>
          <w:fldChar w:fldCharType="begin"/>
        </w:r>
        <w:r w:rsidR="007746E7">
          <w:rPr>
            <w:noProof/>
            <w:webHidden/>
          </w:rPr>
          <w:instrText xml:space="preserve"> PAGEREF _Toc409458821 \h </w:instrText>
        </w:r>
        <w:r w:rsidR="007746E7">
          <w:rPr>
            <w:noProof/>
            <w:webHidden/>
          </w:rPr>
        </w:r>
        <w:r w:rsidR="007746E7">
          <w:rPr>
            <w:noProof/>
            <w:webHidden/>
          </w:rPr>
          <w:fldChar w:fldCharType="separate"/>
        </w:r>
        <w:r w:rsidR="007746E7">
          <w:rPr>
            <w:noProof/>
            <w:webHidden/>
          </w:rPr>
          <w:t>12</w:t>
        </w:r>
        <w:r w:rsidR="007746E7">
          <w:rPr>
            <w:noProof/>
            <w:webHidden/>
          </w:rPr>
          <w:fldChar w:fldCharType="end"/>
        </w:r>
      </w:hyperlink>
    </w:p>
    <w:p w14:paraId="58B476F4" w14:textId="77777777" w:rsidR="007746E7" w:rsidRDefault="005C4B73">
      <w:pPr>
        <w:pStyle w:val="Spistreci1"/>
        <w:tabs>
          <w:tab w:val="left" w:pos="480"/>
          <w:tab w:val="right" w:leader="dot" w:pos="9628"/>
        </w:tabs>
        <w:rPr>
          <w:rFonts w:asciiTheme="minorHAnsi" w:eastAsiaTheme="minorEastAsia" w:hAnsiTheme="minorHAnsi" w:cstheme="minorBidi"/>
          <w:noProof/>
          <w:sz w:val="22"/>
          <w:szCs w:val="22"/>
          <w:lang w:val="pl-PL" w:eastAsia="pl-PL"/>
        </w:rPr>
      </w:pPr>
      <w:hyperlink w:anchor="_Toc409458822" w:history="1">
        <w:r w:rsidR="007746E7" w:rsidRPr="00507D71">
          <w:rPr>
            <w:rStyle w:val="Hipercze"/>
            <w:noProof/>
          </w:rPr>
          <w:t>5.</w:t>
        </w:r>
        <w:r w:rsidR="007746E7">
          <w:rPr>
            <w:rFonts w:asciiTheme="minorHAnsi" w:eastAsiaTheme="minorEastAsia" w:hAnsiTheme="minorHAnsi" w:cstheme="minorBidi"/>
            <w:noProof/>
            <w:sz w:val="22"/>
            <w:szCs w:val="22"/>
            <w:lang w:val="pl-PL" w:eastAsia="pl-PL"/>
          </w:rPr>
          <w:tab/>
        </w:r>
        <w:r w:rsidR="007746E7" w:rsidRPr="00507D71">
          <w:rPr>
            <w:rStyle w:val="Hipercze"/>
            <w:noProof/>
          </w:rPr>
          <w:t>Demonstration reset</w:t>
        </w:r>
        <w:r w:rsidR="007746E7">
          <w:rPr>
            <w:noProof/>
            <w:webHidden/>
          </w:rPr>
          <w:tab/>
        </w:r>
        <w:r w:rsidR="007746E7">
          <w:rPr>
            <w:noProof/>
            <w:webHidden/>
          </w:rPr>
          <w:fldChar w:fldCharType="begin"/>
        </w:r>
        <w:r w:rsidR="007746E7">
          <w:rPr>
            <w:noProof/>
            <w:webHidden/>
          </w:rPr>
          <w:instrText xml:space="preserve"> PAGEREF _Toc409458822 \h </w:instrText>
        </w:r>
        <w:r w:rsidR="007746E7">
          <w:rPr>
            <w:noProof/>
            <w:webHidden/>
          </w:rPr>
        </w:r>
        <w:r w:rsidR="007746E7">
          <w:rPr>
            <w:noProof/>
            <w:webHidden/>
          </w:rPr>
          <w:fldChar w:fldCharType="separate"/>
        </w:r>
        <w:r w:rsidR="007746E7">
          <w:rPr>
            <w:noProof/>
            <w:webHidden/>
          </w:rPr>
          <w:t>14</w:t>
        </w:r>
        <w:r w:rsidR="007746E7">
          <w:rPr>
            <w:noProof/>
            <w:webHidden/>
          </w:rPr>
          <w:fldChar w:fldCharType="end"/>
        </w:r>
      </w:hyperlink>
    </w:p>
    <w:p w14:paraId="1E444423"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23" w:history="1">
        <w:r w:rsidR="007746E7" w:rsidRPr="00507D71">
          <w:rPr>
            <w:rStyle w:val="Hipercze"/>
            <w:noProof/>
          </w:rPr>
          <w:t>5.1</w:t>
        </w:r>
        <w:r w:rsidR="007746E7">
          <w:rPr>
            <w:rFonts w:asciiTheme="minorHAnsi" w:eastAsiaTheme="minorEastAsia" w:hAnsiTheme="minorHAnsi" w:cstheme="minorBidi"/>
            <w:noProof/>
            <w:sz w:val="22"/>
            <w:szCs w:val="22"/>
            <w:lang w:val="pl-PL" w:eastAsia="pl-PL"/>
          </w:rPr>
          <w:tab/>
        </w:r>
        <w:r w:rsidR="007746E7" w:rsidRPr="00507D71">
          <w:rPr>
            <w:rStyle w:val="Hipercze"/>
            <w:noProof/>
          </w:rPr>
          <w:t>Select old version of audio settings</w:t>
        </w:r>
        <w:r w:rsidR="007746E7">
          <w:rPr>
            <w:noProof/>
            <w:webHidden/>
          </w:rPr>
          <w:tab/>
        </w:r>
        <w:r w:rsidR="007746E7">
          <w:rPr>
            <w:noProof/>
            <w:webHidden/>
          </w:rPr>
          <w:fldChar w:fldCharType="begin"/>
        </w:r>
        <w:r w:rsidR="007746E7">
          <w:rPr>
            <w:noProof/>
            <w:webHidden/>
          </w:rPr>
          <w:instrText xml:space="preserve"> PAGEREF _Toc409458823 \h </w:instrText>
        </w:r>
        <w:r w:rsidR="007746E7">
          <w:rPr>
            <w:noProof/>
            <w:webHidden/>
          </w:rPr>
        </w:r>
        <w:r w:rsidR="007746E7">
          <w:rPr>
            <w:noProof/>
            <w:webHidden/>
          </w:rPr>
          <w:fldChar w:fldCharType="separate"/>
        </w:r>
        <w:r w:rsidR="007746E7">
          <w:rPr>
            <w:noProof/>
            <w:webHidden/>
          </w:rPr>
          <w:t>14</w:t>
        </w:r>
        <w:r w:rsidR="007746E7">
          <w:rPr>
            <w:noProof/>
            <w:webHidden/>
          </w:rPr>
          <w:fldChar w:fldCharType="end"/>
        </w:r>
      </w:hyperlink>
    </w:p>
    <w:p w14:paraId="3BF6AFDB"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24" w:history="1">
        <w:r w:rsidR="007746E7" w:rsidRPr="00507D71">
          <w:rPr>
            <w:rStyle w:val="Hipercze"/>
            <w:noProof/>
          </w:rPr>
          <w:t>5.2</w:t>
        </w:r>
        <w:r w:rsidR="007746E7">
          <w:rPr>
            <w:rFonts w:asciiTheme="minorHAnsi" w:eastAsiaTheme="minorEastAsia" w:hAnsiTheme="minorHAnsi" w:cstheme="minorBidi"/>
            <w:noProof/>
            <w:sz w:val="22"/>
            <w:szCs w:val="22"/>
            <w:lang w:val="pl-PL" w:eastAsia="pl-PL"/>
          </w:rPr>
          <w:tab/>
        </w:r>
        <w:r w:rsidR="007746E7" w:rsidRPr="00507D71">
          <w:rPr>
            <w:rStyle w:val="Hipercze"/>
            <w:noProof/>
          </w:rPr>
          <w:t>Queue old version of audio settings</w:t>
        </w:r>
        <w:r w:rsidR="007746E7">
          <w:rPr>
            <w:noProof/>
            <w:webHidden/>
          </w:rPr>
          <w:tab/>
        </w:r>
        <w:r w:rsidR="007746E7">
          <w:rPr>
            <w:noProof/>
            <w:webHidden/>
          </w:rPr>
          <w:fldChar w:fldCharType="begin"/>
        </w:r>
        <w:r w:rsidR="007746E7">
          <w:rPr>
            <w:noProof/>
            <w:webHidden/>
          </w:rPr>
          <w:instrText xml:space="preserve"> PAGEREF _Toc409458824 \h </w:instrText>
        </w:r>
        <w:r w:rsidR="007746E7">
          <w:rPr>
            <w:noProof/>
            <w:webHidden/>
          </w:rPr>
        </w:r>
        <w:r w:rsidR="007746E7">
          <w:rPr>
            <w:noProof/>
            <w:webHidden/>
          </w:rPr>
          <w:fldChar w:fldCharType="separate"/>
        </w:r>
        <w:r w:rsidR="007746E7">
          <w:rPr>
            <w:noProof/>
            <w:webHidden/>
          </w:rPr>
          <w:t>15</w:t>
        </w:r>
        <w:r w:rsidR="007746E7">
          <w:rPr>
            <w:noProof/>
            <w:webHidden/>
          </w:rPr>
          <w:fldChar w:fldCharType="end"/>
        </w:r>
      </w:hyperlink>
    </w:p>
    <w:p w14:paraId="01C546CB"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25" w:history="1">
        <w:r w:rsidR="007746E7" w:rsidRPr="00507D71">
          <w:rPr>
            <w:rStyle w:val="Hipercze"/>
            <w:noProof/>
          </w:rPr>
          <w:t>5.3</w:t>
        </w:r>
        <w:r w:rsidR="007746E7">
          <w:rPr>
            <w:rFonts w:asciiTheme="minorHAnsi" w:eastAsiaTheme="minorEastAsia" w:hAnsiTheme="minorHAnsi" w:cstheme="minorBidi"/>
            <w:noProof/>
            <w:sz w:val="22"/>
            <w:szCs w:val="22"/>
            <w:lang w:val="pl-PL" w:eastAsia="pl-PL"/>
          </w:rPr>
          <w:tab/>
        </w:r>
        <w:r w:rsidR="007746E7" w:rsidRPr="00507D71">
          <w:rPr>
            <w:rStyle w:val="Hipercze"/>
            <w:noProof/>
          </w:rPr>
          <w:t>Confirm installation of audio settings</w:t>
        </w:r>
        <w:r w:rsidR="007746E7">
          <w:rPr>
            <w:noProof/>
            <w:webHidden/>
          </w:rPr>
          <w:tab/>
        </w:r>
        <w:r w:rsidR="007746E7">
          <w:rPr>
            <w:noProof/>
            <w:webHidden/>
          </w:rPr>
          <w:fldChar w:fldCharType="begin"/>
        </w:r>
        <w:r w:rsidR="007746E7">
          <w:rPr>
            <w:noProof/>
            <w:webHidden/>
          </w:rPr>
          <w:instrText xml:space="preserve"> PAGEREF _Toc409458825 \h </w:instrText>
        </w:r>
        <w:r w:rsidR="007746E7">
          <w:rPr>
            <w:noProof/>
            <w:webHidden/>
          </w:rPr>
        </w:r>
        <w:r w:rsidR="007746E7">
          <w:rPr>
            <w:noProof/>
            <w:webHidden/>
          </w:rPr>
          <w:fldChar w:fldCharType="separate"/>
        </w:r>
        <w:r w:rsidR="007746E7">
          <w:rPr>
            <w:noProof/>
            <w:webHidden/>
          </w:rPr>
          <w:t>15</w:t>
        </w:r>
        <w:r w:rsidR="007746E7">
          <w:rPr>
            <w:noProof/>
            <w:webHidden/>
          </w:rPr>
          <w:fldChar w:fldCharType="end"/>
        </w:r>
      </w:hyperlink>
    </w:p>
    <w:p w14:paraId="0839923F" w14:textId="77777777" w:rsidR="007746E7" w:rsidRDefault="005C4B73">
      <w:pPr>
        <w:pStyle w:val="Spistreci2"/>
        <w:tabs>
          <w:tab w:val="left" w:pos="960"/>
          <w:tab w:val="right" w:leader="dot" w:pos="9628"/>
        </w:tabs>
        <w:rPr>
          <w:rFonts w:asciiTheme="minorHAnsi" w:eastAsiaTheme="minorEastAsia" w:hAnsiTheme="minorHAnsi" w:cstheme="minorBidi"/>
          <w:noProof/>
          <w:sz w:val="22"/>
          <w:szCs w:val="22"/>
          <w:lang w:val="pl-PL" w:eastAsia="pl-PL"/>
        </w:rPr>
      </w:pPr>
      <w:hyperlink w:anchor="_Toc409458826" w:history="1">
        <w:r w:rsidR="007746E7" w:rsidRPr="00507D71">
          <w:rPr>
            <w:rStyle w:val="Hipercze"/>
            <w:noProof/>
          </w:rPr>
          <w:t>5.4</w:t>
        </w:r>
        <w:r w:rsidR="007746E7">
          <w:rPr>
            <w:rFonts w:asciiTheme="minorHAnsi" w:eastAsiaTheme="minorEastAsia" w:hAnsiTheme="minorHAnsi" w:cstheme="minorBidi"/>
            <w:noProof/>
            <w:sz w:val="22"/>
            <w:szCs w:val="22"/>
            <w:lang w:val="pl-PL" w:eastAsia="pl-PL"/>
          </w:rPr>
          <w:tab/>
        </w:r>
        <w:r w:rsidR="007746E7" w:rsidRPr="00507D71">
          <w:rPr>
            <w:rStyle w:val="Hipercze"/>
            <w:noProof/>
          </w:rPr>
          <w:t>Verify install of old version of audio settings</w:t>
        </w:r>
        <w:r w:rsidR="007746E7">
          <w:rPr>
            <w:noProof/>
            <w:webHidden/>
          </w:rPr>
          <w:tab/>
        </w:r>
        <w:r w:rsidR="007746E7">
          <w:rPr>
            <w:noProof/>
            <w:webHidden/>
          </w:rPr>
          <w:fldChar w:fldCharType="begin"/>
        </w:r>
        <w:r w:rsidR="007746E7">
          <w:rPr>
            <w:noProof/>
            <w:webHidden/>
          </w:rPr>
          <w:instrText xml:space="preserve"> PAGEREF _Toc409458826 \h </w:instrText>
        </w:r>
        <w:r w:rsidR="007746E7">
          <w:rPr>
            <w:noProof/>
            <w:webHidden/>
          </w:rPr>
        </w:r>
        <w:r w:rsidR="007746E7">
          <w:rPr>
            <w:noProof/>
            <w:webHidden/>
          </w:rPr>
          <w:fldChar w:fldCharType="separate"/>
        </w:r>
        <w:r w:rsidR="007746E7">
          <w:rPr>
            <w:noProof/>
            <w:webHidden/>
          </w:rPr>
          <w:t>15</w:t>
        </w:r>
        <w:r w:rsidR="007746E7">
          <w:rPr>
            <w:noProof/>
            <w:webHidden/>
          </w:rPr>
          <w:fldChar w:fldCharType="end"/>
        </w:r>
      </w:hyperlink>
    </w:p>
    <w:p w14:paraId="2071853B" w14:textId="77777777" w:rsidR="00033ED2" w:rsidRPr="00AC06EB" w:rsidRDefault="00033ED2">
      <w:pPr>
        <w:pStyle w:val="Nagwek"/>
        <w:tabs>
          <w:tab w:val="clear" w:pos="4153"/>
          <w:tab w:val="clear" w:pos="8306"/>
        </w:tabs>
        <w:rPr>
          <w:rFonts w:cs="Arial"/>
        </w:rPr>
      </w:pPr>
      <w:r w:rsidRPr="00AC06EB">
        <w:rPr>
          <w:rFonts w:cs="Arial"/>
        </w:rPr>
        <w:fldChar w:fldCharType="end"/>
      </w:r>
    </w:p>
    <w:p w14:paraId="3E10FDED" w14:textId="77777777" w:rsidR="00033ED2" w:rsidRPr="00AC06EB" w:rsidRDefault="00033ED2">
      <w:pPr>
        <w:rPr>
          <w:rFonts w:cs="Arial"/>
        </w:rPr>
      </w:pPr>
    </w:p>
    <w:p w14:paraId="2CEA509B" w14:textId="77777777" w:rsidR="00033ED2" w:rsidRPr="00AC06EB" w:rsidRDefault="00033ED2">
      <w:pPr>
        <w:pStyle w:val="Nagwek1"/>
      </w:pPr>
      <w:r w:rsidRPr="00AC06EB">
        <w:br w:type="page"/>
      </w:r>
      <w:bookmarkStart w:id="0" w:name="_Toc107112726"/>
      <w:bookmarkStart w:id="1" w:name="_Toc409458809"/>
      <w:bookmarkStart w:id="2" w:name="_Toc103070889"/>
      <w:r w:rsidRPr="00AC06EB">
        <w:lastRenderedPageBreak/>
        <w:t>Change History</w:t>
      </w:r>
      <w:bookmarkEnd w:id="0"/>
      <w:bookmarkEnd w:id="1"/>
    </w:p>
    <w:p w14:paraId="3423062D" w14:textId="77777777" w:rsidR="00033ED2" w:rsidRPr="00AC06EB" w:rsidRDefault="00033ED2">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2"/>
        <w:gridCol w:w="1560"/>
        <w:gridCol w:w="1417"/>
        <w:gridCol w:w="5103"/>
      </w:tblGrid>
      <w:tr w:rsidR="00033ED2" w:rsidRPr="00AC06EB" w14:paraId="087BC99D" w14:textId="77777777">
        <w:trPr>
          <w:cantSplit/>
        </w:trPr>
        <w:tc>
          <w:tcPr>
            <w:tcW w:w="1242" w:type="dxa"/>
          </w:tcPr>
          <w:p w14:paraId="3EB0CB35" w14:textId="77777777" w:rsidR="00033ED2" w:rsidRPr="00AC06EB" w:rsidRDefault="00033ED2">
            <w:pPr>
              <w:rPr>
                <w:rFonts w:cs="Arial"/>
                <w:b/>
                <w:bCs/>
              </w:rPr>
            </w:pPr>
            <w:r w:rsidRPr="00AC06EB">
              <w:rPr>
                <w:rFonts w:cs="Arial"/>
                <w:b/>
                <w:bCs/>
              </w:rPr>
              <w:t>Date</w:t>
            </w:r>
          </w:p>
        </w:tc>
        <w:tc>
          <w:tcPr>
            <w:tcW w:w="1560" w:type="dxa"/>
          </w:tcPr>
          <w:p w14:paraId="1F708872" w14:textId="77777777" w:rsidR="00033ED2" w:rsidRPr="00AC06EB" w:rsidRDefault="00033ED2">
            <w:pPr>
              <w:rPr>
                <w:rFonts w:cs="Arial"/>
                <w:b/>
                <w:bCs/>
              </w:rPr>
            </w:pPr>
            <w:r w:rsidRPr="00AC06EB">
              <w:rPr>
                <w:rFonts w:cs="Arial"/>
                <w:b/>
                <w:bCs/>
              </w:rPr>
              <w:t>Author</w:t>
            </w:r>
          </w:p>
        </w:tc>
        <w:tc>
          <w:tcPr>
            <w:tcW w:w="1417" w:type="dxa"/>
          </w:tcPr>
          <w:p w14:paraId="3B2F4F3D" w14:textId="77777777" w:rsidR="00033ED2" w:rsidRPr="00AC06EB" w:rsidRDefault="00033ED2">
            <w:pPr>
              <w:rPr>
                <w:rFonts w:cs="Arial"/>
                <w:b/>
                <w:bCs/>
              </w:rPr>
            </w:pPr>
            <w:r w:rsidRPr="00AC06EB">
              <w:rPr>
                <w:rFonts w:cs="Arial"/>
                <w:b/>
                <w:bCs/>
              </w:rPr>
              <w:t>Version</w:t>
            </w:r>
          </w:p>
        </w:tc>
        <w:tc>
          <w:tcPr>
            <w:tcW w:w="5103" w:type="dxa"/>
          </w:tcPr>
          <w:p w14:paraId="20FF9820" w14:textId="77777777" w:rsidR="00033ED2" w:rsidRPr="00AC06EB" w:rsidRDefault="00033ED2">
            <w:pPr>
              <w:rPr>
                <w:rFonts w:cs="Arial"/>
                <w:b/>
                <w:bCs/>
              </w:rPr>
            </w:pPr>
            <w:r w:rsidRPr="00AC06EB">
              <w:rPr>
                <w:rFonts w:cs="Arial"/>
                <w:b/>
                <w:bCs/>
              </w:rPr>
              <w:t>Changes</w:t>
            </w:r>
          </w:p>
        </w:tc>
      </w:tr>
      <w:tr w:rsidR="00426EE0" w:rsidRPr="00AC06EB" w14:paraId="7AB21E1D" w14:textId="77777777">
        <w:trPr>
          <w:cantSplit/>
        </w:trPr>
        <w:tc>
          <w:tcPr>
            <w:tcW w:w="1242" w:type="dxa"/>
          </w:tcPr>
          <w:p w14:paraId="0FF2322D" w14:textId="77777777" w:rsidR="00426EE0" w:rsidRPr="00AC06EB" w:rsidRDefault="00A77D4C" w:rsidP="003F7BF3">
            <w:pPr>
              <w:rPr>
                <w:rFonts w:cs="Arial"/>
              </w:rPr>
            </w:pPr>
            <w:r>
              <w:rPr>
                <w:rFonts w:cs="Arial"/>
              </w:rPr>
              <w:t>1</w:t>
            </w:r>
            <w:r w:rsidR="003F7BF3">
              <w:rPr>
                <w:rFonts w:cs="Arial"/>
              </w:rPr>
              <w:t>4</w:t>
            </w:r>
            <w:r w:rsidR="00901DBC">
              <w:rPr>
                <w:rFonts w:cs="Arial"/>
              </w:rPr>
              <w:t>/</w:t>
            </w:r>
            <w:r w:rsidR="003F7BF3">
              <w:rPr>
                <w:rFonts w:cs="Arial"/>
              </w:rPr>
              <w:t>10</w:t>
            </w:r>
            <w:r w:rsidR="005171DB">
              <w:rPr>
                <w:rFonts w:cs="Arial"/>
              </w:rPr>
              <w:t>/</w:t>
            </w:r>
            <w:r w:rsidR="003F7BF3">
              <w:rPr>
                <w:rFonts w:cs="Arial"/>
              </w:rPr>
              <w:t>13</w:t>
            </w:r>
          </w:p>
        </w:tc>
        <w:tc>
          <w:tcPr>
            <w:tcW w:w="1560" w:type="dxa"/>
          </w:tcPr>
          <w:p w14:paraId="597BAD48" w14:textId="77777777" w:rsidR="00901DBC" w:rsidRPr="00AC06EB" w:rsidRDefault="003F7BF3">
            <w:pPr>
              <w:rPr>
                <w:rFonts w:cs="Arial"/>
              </w:rPr>
            </w:pPr>
            <w:r>
              <w:rPr>
                <w:rFonts w:cs="Arial"/>
              </w:rPr>
              <w:t>M Feuer</w:t>
            </w:r>
          </w:p>
        </w:tc>
        <w:tc>
          <w:tcPr>
            <w:tcW w:w="1417" w:type="dxa"/>
          </w:tcPr>
          <w:p w14:paraId="78B38130" w14:textId="77777777" w:rsidR="00426EE0" w:rsidRPr="00AC06EB" w:rsidRDefault="005171DB">
            <w:pPr>
              <w:rPr>
                <w:rFonts w:cs="Arial"/>
              </w:rPr>
            </w:pPr>
            <w:r>
              <w:rPr>
                <w:rFonts w:cs="Arial"/>
              </w:rPr>
              <w:t>0.10</w:t>
            </w:r>
          </w:p>
        </w:tc>
        <w:tc>
          <w:tcPr>
            <w:tcW w:w="5103" w:type="dxa"/>
          </w:tcPr>
          <w:p w14:paraId="19700D12" w14:textId="77777777" w:rsidR="00426EE0" w:rsidRPr="00AC06EB" w:rsidRDefault="003F7BF3">
            <w:pPr>
              <w:rPr>
                <w:rFonts w:cs="Arial"/>
              </w:rPr>
            </w:pPr>
            <w:r>
              <w:rPr>
                <w:rFonts w:cs="Arial"/>
              </w:rPr>
              <w:t>Created</w:t>
            </w:r>
          </w:p>
        </w:tc>
      </w:tr>
      <w:tr w:rsidR="00F36BFA" w:rsidRPr="00AC06EB" w14:paraId="7D8F194F" w14:textId="77777777">
        <w:trPr>
          <w:cantSplit/>
        </w:trPr>
        <w:tc>
          <w:tcPr>
            <w:tcW w:w="1242" w:type="dxa"/>
          </w:tcPr>
          <w:p w14:paraId="1E3A2FAE" w14:textId="77777777" w:rsidR="00F36BFA" w:rsidRPr="00AC06EB" w:rsidRDefault="006970B9">
            <w:pPr>
              <w:rPr>
                <w:rFonts w:cs="Arial"/>
              </w:rPr>
            </w:pPr>
            <w:r>
              <w:rPr>
                <w:rFonts w:cs="Arial"/>
              </w:rPr>
              <w:t>14/10/17</w:t>
            </w:r>
          </w:p>
        </w:tc>
        <w:tc>
          <w:tcPr>
            <w:tcW w:w="1560" w:type="dxa"/>
          </w:tcPr>
          <w:p w14:paraId="3943E47A" w14:textId="77777777" w:rsidR="00F36BFA" w:rsidRPr="00AC06EB" w:rsidRDefault="006970B9">
            <w:pPr>
              <w:rPr>
                <w:rFonts w:cs="Arial"/>
              </w:rPr>
            </w:pPr>
            <w:r>
              <w:rPr>
                <w:rFonts w:cs="Arial"/>
              </w:rPr>
              <w:t>B Harmon</w:t>
            </w:r>
          </w:p>
        </w:tc>
        <w:tc>
          <w:tcPr>
            <w:tcW w:w="1417" w:type="dxa"/>
          </w:tcPr>
          <w:p w14:paraId="7CA0F3FC" w14:textId="77777777" w:rsidR="00F36BFA" w:rsidRPr="00AC06EB" w:rsidRDefault="006970B9">
            <w:pPr>
              <w:rPr>
                <w:rFonts w:cs="Arial"/>
              </w:rPr>
            </w:pPr>
            <w:r>
              <w:rPr>
                <w:rFonts w:cs="Arial"/>
              </w:rPr>
              <w:t>2.1</w:t>
            </w:r>
          </w:p>
        </w:tc>
        <w:tc>
          <w:tcPr>
            <w:tcW w:w="5103" w:type="dxa"/>
          </w:tcPr>
          <w:p w14:paraId="45BCF851" w14:textId="77777777" w:rsidR="00F36BFA" w:rsidRDefault="006970B9">
            <w:pPr>
              <w:rPr>
                <w:rFonts w:cs="Arial"/>
              </w:rPr>
            </w:pPr>
            <w:r>
              <w:rPr>
                <w:rFonts w:cs="Arial"/>
              </w:rPr>
              <w:t>Edited, added screenshots</w:t>
            </w:r>
          </w:p>
        </w:tc>
      </w:tr>
      <w:tr w:rsidR="00F36BFA" w:rsidRPr="00AC06EB" w14:paraId="1A8132E0" w14:textId="77777777">
        <w:trPr>
          <w:cantSplit/>
        </w:trPr>
        <w:tc>
          <w:tcPr>
            <w:tcW w:w="1242" w:type="dxa"/>
          </w:tcPr>
          <w:p w14:paraId="75CADC63" w14:textId="77777777" w:rsidR="00F36BFA" w:rsidRDefault="00F36BFA">
            <w:pPr>
              <w:rPr>
                <w:rFonts w:cs="Arial"/>
              </w:rPr>
            </w:pPr>
          </w:p>
        </w:tc>
        <w:tc>
          <w:tcPr>
            <w:tcW w:w="1560" w:type="dxa"/>
          </w:tcPr>
          <w:p w14:paraId="0275C95D" w14:textId="77777777" w:rsidR="00F36BFA" w:rsidRDefault="00F36BFA">
            <w:pPr>
              <w:rPr>
                <w:rFonts w:cs="Arial"/>
              </w:rPr>
            </w:pPr>
          </w:p>
        </w:tc>
        <w:tc>
          <w:tcPr>
            <w:tcW w:w="1417" w:type="dxa"/>
          </w:tcPr>
          <w:p w14:paraId="7BBAB0F3" w14:textId="77777777" w:rsidR="00F36BFA" w:rsidRDefault="00F36BFA">
            <w:pPr>
              <w:rPr>
                <w:rFonts w:cs="Arial"/>
              </w:rPr>
            </w:pPr>
          </w:p>
        </w:tc>
        <w:tc>
          <w:tcPr>
            <w:tcW w:w="5103" w:type="dxa"/>
          </w:tcPr>
          <w:p w14:paraId="44235503" w14:textId="77777777" w:rsidR="00F36BFA" w:rsidRDefault="00F36BFA">
            <w:pPr>
              <w:rPr>
                <w:rFonts w:cs="Arial"/>
              </w:rPr>
            </w:pPr>
          </w:p>
        </w:tc>
      </w:tr>
      <w:tr w:rsidR="007924E0" w:rsidRPr="00AC06EB" w14:paraId="14CF822B" w14:textId="77777777">
        <w:trPr>
          <w:cantSplit/>
        </w:trPr>
        <w:tc>
          <w:tcPr>
            <w:tcW w:w="1242" w:type="dxa"/>
          </w:tcPr>
          <w:p w14:paraId="69898C98" w14:textId="77777777" w:rsidR="007924E0" w:rsidRDefault="007924E0">
            <w:pPr>
              <w:rPr>
                <w:rFonts w:cs="Arial"/>
              </w:rPr>
            </w:pPr>
          </w:p>
        </w:tc>
        <w:tc>
          <w:tcPr>
            <w:tcW w:w="1560" w:type="dxa"/>
          </w:tcPr>
          <w:p w14:paraId="5CE39F86" w14:textId="77777777" w:rsidR="007924E0" w:rsidRDefault="007924E0">
            <w:pPr>
              <w:rPr>
                <w:rFonts w:cs="Arial"/>
              </w:rPr>
            </w:pPr>
          </w:p>
        </w:tc>
        <w:tc>
          <w:tcPr>
            <w:tcW w:w="1417" w:type="dxa"/>
          </w:tcPr>
          <w:p w14:paraId="236BBEA2" w14:textId="77777777" w:rsidR="007924E0" w:rsidRDefault="007924E0">
            <w:pPr>
              <w:rPr>
                <w:rFonts w:cs="Arial"/>
              </w:rPr>
            </w:pPr>
          </w:p>
        </w:tc>
        <w:tc>
          <w:tcPr>
            <w:tcW w:w="5103" w:type="dxa"/>
          </w:tcPr>
          <w:p w14:paraId="777D165A" w14:textId="77777777" w:rsidR="007924E0" w:rsidRDefault="007924E0">
            <w:pPr>
              <w:rPr>
                <w:rFonts w:cs="Arial"/>
              </w:rPr>
            </w:pPr>
          </w:p>
        </w:tc>
      </w:tr>
    </w:tbl>
    <w:p w14:paraId="77C16EAE" w14:textId="77777777" w:rsidR="00033ED2" w:rsidRPr="00AC06EB" w:rsidRDefault="00033ED2">
      <w:pPr>
        <w:rPr>
          <w:rFonts w:cs="Arial"/>
        </w:rPr>
      </w:pPr>
    </w:p>
    <w:p w14:paraId="52BFF8DA" w14:textId="77777777" w:rsidR="00033ED2" w:rsidRPr="00AC06EB" w:rsidRDefault="00033ED2">
      <w:pPr>
        <w:rPr>
          <w:rFonts w:cs="Arial"/>
        </w:rPr>
      </w:pPr>
    </w:p>
    <w:p w14:paraId="29BAB5EA" w14:textId="77777777" w:rsidR="00033ED2" w:rsidRPr="00AC06EB" w:rsidRDefault="00033ED2">
      <w:pPr>
        <w:rPr>
          <w:rFonts w:cs="Arial"/>
        </w:rPr>
      </w:pPr>
    </w:p>
    <w:p w14:paraId="7AE18900" w14:textId="77777777" w:rsidR="00033ED2" w:rsidRPr="00AC06EB" w:rsidRDefault="00033ED2">
      <w:pPr>
        <w:rPr>
          <w:rFonts w:cs="Arial"/>
        </w:rPr>
      </w:pPr>
    </w:p>
    <w:p w14:paraId="3951D1A4" w14:textId="77777777" w:rsidR="00C132E8" w:rsidRPr="00AC06EB" w:rsidRDefault="00C132E8" w:rsidP="00C132E8">
      <w:pPr>
        <w:pStyle w:val="Nagwek1"/>
      </w:pPr>
      <w:bookmarkStart w:id="3" w:name="_Toc409458810"/>
      <w:bookmarkEnd w:id="2"/>
      <w:r w:rsidRPr="00AC06EB">
        <w:t>Contacts</w:t>
      </w:r>
      <w:bookmarkEnd w:id="3"/>
    </w:p>
    <w:p w14:paraId="12E4582C" w14:textId="77777777" w:rsidR="00C132E8" w:rsidRPr="00AC06EB" w:rsidRDefault="00C132E8">
      <w:pPr>
        <w:rPr>
          <w:rFonts w:cs="Arial"/>
        </w:rPr>
      </w:pPr>
    </w:p>
    <w:p w14:paraId="5D17506C" w14:textId="77777777" w:rsidR="00C65393" w:rsidRDefault="00C65393" w:rsidP="00C65393">
      <w:pPr>
        <w:rPr>
          <w:rFonts w:cs="Arial"/>
        </w:rPr>
      </w:pPr>
      <w:r w:rsidRPr="00AC06EB">
        <w:rPr>
          <w:rFonts w:cs="Arial"/>
        </w:rPr>
        <w:t>Please address all queries to:</w:t>
      </w:r>
    </w:p>
    <w:p w14:paraId="6275212A" w14:textId="77777777" w:rsidR="002C44B9" w:rsidRDefault="002C44B9" w:rsidP="00C65393">
      <w:pPr>
        <w:rPr>
          <w:rFonts w:cs="Arial"/>
        </w:rPr>
      </w:pPr>
    </w:p>
    <w:p w14:paraId="4286319B" w14:textId="77777777" w:rsidR="006970B9" w:rsidRDefault="002C44B9" w:rsidP="006970B9">
      <w:pPr>
        <w:rPr>
          <w:rFonts w:cs="Arial"/>
        </w:rPr>
      </w:pPr>
      <w:r>
        <w:rPr>
          <w:rFonts w:cs="Arial"/>
        </w:rPr>
        <w:t>Author</w:t>
      </w:r>
    </w:p>
    <w:p w14:paraId="3129EFFC" w14:textId="77777777" w:rsidR="00C65393" w:rsidRPr="00AC06EB" w:rsidRDefault="00716D75" w:rsidP="006970B9">
      <w:pPr>
        <w:rPr>
          <w:rFonts w:cs="Arial"/>
        </w:rPr>
      </w:pPr>
      <w:r>
        <w:rPr>
          <w:rFonts w:cs="Arial"/>
        </w:rPr>
        <w:t>Magnus Feuer</w:t>
      </w:r>
      <w:r w:rsidR="00E10765">
        <w:rPr>
          <w:rFonts w:cs="Arial"/>
        </w:rPr>
        <w:tab/>
      </w:r>
      <w:r w:rsidR="00E10765">
        <w:rPr>
          <w:rFonts w:cs="Arial"/>
        </w:rPr>
        <w:tab/>
      </w:r>
      <w:hyperlink r:id="rId8" w:history="1">
        <w:r>
          <w:rPr>
            <w:rStyle w:val="Hipercze"/>
            <w:rFonts w:cs="Arial"/>
          </w:rPr>
          <w:t>mfeuer</w:t>
        </w:r>
        <w:r w:rsidR="009F692F" w:rsidRPr="00454D68">
          <w:rPr>
            <w:rStyle w:val="Hipercze"/>
            <w:rFonts w:cs="Arial"/>
          </w:rPr>
          <w:t>@jaguarlandrover.com</w:t>
        </w:r>
      </w:hyperlink>
      <w:r w:rsidR="009F692F">
        <w:rPr>
          <w:rFonts w:cs="Arial"/>
        </w:rPr>
        <w:tab/>
      </w:r>
      <w:r w:rsidR="009F692F">
        <w:rPr>
          <w:rFonts w:cs="Arial"/>
        </w:rPr>
        <w:tab/>
      </w:r>
    </w:p>
    <w:p w14:paraId="30E866DF" w14:textId="77777777" w:rsidR="00C65393" w:rsidRDefault="00C65393" w:rsidP="00C65393">
      <w:pPr>
        <w:ind w:left="720"/>
        <w:rPr>
          <w:rFonts w:cs="Arial"/>
        </w:rPr>
      </w:pPr>
    </w:p>
    <w:p w14:paraId="5EBF480F" w14:textId="77777777" w:rsidR="002C44B9" w:rsidRPr="00AC06EB" w:rsidRDefault="002C44B9" w:rsidP="002C44B9">
      <w:pPr>
        <w:rPr>
          <w:rFonts w:cs="Arial"/>
        </w:rPr>
      </w:pPr>
      <w:r>
        <w:rPr>
          <w:rFonts w:cs="Arial"/>
        </w:rPr>
        <w:t>Manager</w:t>
      </w:r>
    </w:p>
    <w:p w14:paraId="6B3C597D" w14:textId="77777777" w:rsidR="002C44B9" w:rsidRPr="00AC06EB" w:rsidRDefault="00716D75" w:rsidP="006970B9">
      <w:pPr>
        <w:rPr>
          <w:rFonts w:cs="Arial"/>
        </w:rPr>
      </w:pPr>
      <w:r>
        <w:rPr>
          <w:rFonts w:cs="Arial"/>
        </w:rPr>
        <w:t>Forrest Graham</w:t>
      </w:r>
      <w:r w:rsidR="002C44B9">
        <w:rPr>
          <w:rFonts w:cs="Arial"/>
        </w:rPr>
        <w:tab/>
      </w:r>
      <w:r w:rsidR="002C44B9">
        <w:rPr>
          <w:rFonts w:cs="Arial"/>
        </w:rPr>
        <w:tab/>
      </w:r>
      <w:hyperlink r:id="rId9" w:history="1">
        <w:r w:rsidRPr="008B4F4A">
          <w:rPr>
            <w:rStyle w:val="Hipercze"/>
            <w:rFonts w:cs="Arial"/>
          </w:rPr>
          <w:t>fgraham@jaguarlandrover.com</w:t>
        </w:r>
      </w:hyperlink>
      <w:r w:rsidR="002C44B9">
        <w:rPr>
          <w:rFonts w:cs="Arial"/>
        </w:rPr>
        <w:tab/>
      </w:r>
    </w:p>
    <w:p w14:paraId="0541FBC9" w14:textId="77777777" w:rsidR="00C65393" w:rsidRPr="00AC06EB" w:rsidRDefault="00C65393" w:rsidP="00C65393">
      <w:pPr>
        <w:rPr>
          <w:rFonts w:cs="Arial"/>
        </w:rPr>
      </w:pPr>
    </w:p>
    <w:p w14:paraId="4F650CBC" w14:textId="77777777" w:rsidR="00C65393" w:rsidRPr="00AC06EB" w:rsidRDefault="00C65393" w:rsidP="00C65393">
      <w:pPr>
        <w:rPr>
          <w:rFonts w:cs="Arial"/>
        </w:rPr>
      </w:pPr>
      <w:r w:rsidRPr="00AC06EB">
        <w:rPr>
          <w:rFonts w:cs="Arial"/>
        </w:rPr>
        <w:t>The answers will then be provided as quickly as possible, and any clarifications thought necessary distributed to all interested parties.</w:t>
      </w:r>
    </w:p>
    <w:p w14:paraId="72A66368" w14:textId="77777777" w:rsidR="00033ED2" w:rsidRPr="00AC06EB" w:rsidRDefault="00033ED2">
      <w:pPr>
        <w:pStyle w:val="Nagwek1"/>
      </w:pPr>
      <w:r w:rsidRPr="00AC06EB">
        <w:br w:type="page"/>
      </w:r>
      <w:bookmarkStart w:id="4" w:name="_Toc107112728"/>
      <w:bookmarkStart w:id="5" w:name="_Toc409458811"/>
      <w:r w:rsidRPr="00AC06EB">
        <w:lastRenderedPageBreak/>
        <w:t>Introduction</w:t>
      </w:r>
      <w:bookmarkEnd w:id="4"/>
      <w:bookmarkEnd w:id="5"/>
    </w:p>
    <w:p w14:paraId="7440882F" w14:textId="77777777" w:rsidR="00033ED2" w:rsidRDefault="00033ED2">
      <w:pPr>
        <w:rPr>
          <w:rFonts w:cs="Arial"/>
        </w:rPr>
      </w:pPr>
    </w:p>
    <w:p w14:paraId="6AB57991" w14:textId="0FA843EF" w:rsidR="00355AC9" w:rsidRDefault="003F7BF3">
      <w:pPr>
        <w:rPr>
          <w:rFonts w:cs="Arial"/>
        </w:rPr>
      </w:pPr>
      <w:r>
        <w:rPr>
          <w:rFonts w:cs="Arial"/>
        </w:rPr>
        <w:t xml:space="preserve">This demo script shall provide support during the SOTA demo that will be showing the </w:t>
      </w:r>
      <w:r w:rsidR="00846D62">
        <w:rPr>
          <w:rFonts w:cs="Arial"/>
        </w:rPr>
        <w:t xml:space="preserve"> Arynga, JLR, and AGL SOTA PoC at the 5</w:t>
      </w:r>
      <w:r w:rsidR="00846D62" w:rsidRPr="00731986">
        <w:rPr>
          <w:rFonts w:cs="Arial"/>
          <w:vertAlign w:val="superscript"/>
        </w:rPr>
        <w:t>th</w:t>
      </w:r>
      <w:r w:rsidR="00846D62">
        <w:rPr>
          <w:rFonts w:cs="Arial"/>
        </w:rPr>
        <w:t xml:space="preserve"> GENIVI CES Showcase demonstration Jan 6-9, 2015.</w:t>
      </w:r>
    </w:p>
    <w:p w14:paraId="4F05B1AD" w14:textId="77777777" w:rsidR="00846D62" w:rsidRDefault="00846D62">
      <w:pPr>
        <w:rPr>
          <w:rFonts w:cs="Arial"/>
        </w:rPr>
      </w:pPr>
    </w:p>
    <w:p w14:paraId="287E194F" w14:textId="77777777" w:rsidR="00AB5A8A" w:rsidRDefault="003F7BF3" w:rsidP="00AB5A8A">
      <w:pPr>
        <w:pStyle w:val="Nagwek1"/>
      </w:pPr>
      <w:bookmarkStart w:id="6" w:name="_Toc409458812"/>
      <w:r>
        <w:t>Demonstration</w:t>
      </w:r>
      <w:bookmarkEnd w:id="6"/>
    </w:p>
    <w:p w14:paraId="089DAEEA" w14:textId="77777777" w:rsidR="00355AC9" w:rsidRDefault="00355AC9" w:rsidP="00355AC9"/>
    <w:p w14:paraId="244BF7DD" w14:textId="77777777" w:rsidR="00355AC9" w:rsidRDefault="00CB2B01" w:rsidP="00355AC9">
      <w:pPr>
        <w:pStyle w:val="Nagwek2"/>
      </w:pPr>
      <w:bookmarkStart w:id="7" w:name="_Toc409458813"/>
      <w:r>
        <w:rPr>
          <w:noProof/>
          <w:lang w:val="pl-PL" w:eastAsia="pl-PL"/>
        </w:rPr>
        <mc:AlternateContent>
          <mc:Choice Requires="wpg">
            <w:drawing>
              <wp:anchor distT="0" distB="0" distL="114300" distR="114300" simplePos="0" relativeHeight="251670528" behindDoc="0" locked="0" layoutInCell="1" allowOverlap="1" wp14:anchorId="67BE5F26" wp14:editId="0D551E88">
                <wp:simplePos x="0" y="0"/>
                <wp:positionH relativeFrom="column">
                  <wp:posOffset>3918585</wp:posOffset>
                </wp:positionH>
                <wp:positionV relativeFrom="paragraph">
                  <wp:posOffset>205105</wp:posOffset>
                </wp:positionV>
                <wp:extent cx="2057400" cy="3965575"/>
                <wp:effectExtent l="0" t="0" r="0" b="0"/>
                <wp:wrapTight wrapText="bothSides">
                  <wp:wrapPolygon edited="0">
                    <wp:start x="0" y="0"/>
                    <wp:lineTo x="0" y="21479"/>
                    <wp:lineTo x="21400" y="21479"/>
                    <wp:lineTo x="21400"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2057400" cy="3965575"/>
                          <a:chOff x="0" y="0"/>
                          <a:chExt cx="2057400" cy="3965575"/>
                        </a:xfrm>
                      </wpg:grpSpPr>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wps:wsp>
                        <wps:cNvPr id="14" name="Text Box 14"/>
                        <wps:cNvSpPr txBox="1"/>
                        <wps:spPr>
                          <a:xfrm>
                            <a:off x="0" y="3667125"/>
                            <a:ext cx="2057400" cy="298450"/>
                          </a:xfrm>
                          <a:prstGeom prst="rect">
                            <a:avLst/>
                          </a:prstGeom>
                          <a:solidFill>
                            <a:prstClr val="white"/>
                          </a:solidFill>
                          <a:ln>
                            <a:noFill/>
                          </a:ln>
                          <a:effectLst/>
                        </wps:spPr>
                        <wps:txbx>
                          <w:txbxContent>
                            <w:p w14:paraId="6C17F663" w14:textId="77777777" w:rsidR="00874355" w:rsidRPr="00E070AD" w:rsidRDefault="00874355" w:rsidP="00B84061">
                              <w:pPr>
                                <w:pStyle w:val="Legenda"/>
                                <w:rPr>
                                  <w:rFonts w:cs="Arial"/>
                                  <w:i/>
                                  <w:iCs/>
                                  <w:noProof/>
                                  <w:sz w:val="28"/>
                                  <w:szCs w:val="28"/>
                                </w:rPr>
                              </w:pPr>
                              <w:r>
                                <w:t xml:space="preserve">Audio Settings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BE5F26" id="Group 31" o:spid="_x0000_s1026" style="position:absolute;left:0;text-align:left;margin-left:308.55pt;margin-top:16.15pt;width:162pt;height:312.25pt;z-index:251670528" coordsize="20574,3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0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wNnHDAAAA2gAAAA8AAABkcnMvZG93bnJldi54bWxEj0FrwkAUhO+C/2F5gjfdKMVKdBURU1R6&#10;Me3B4yP7TILZt+nuVuO/dwsFj8PMfMMs151pxI2cry0rmIwTEMSF1TWXCr6/stEchA/IGhvLpOBB&#10;Htarfm+JqbZ3PtEtD6WIEPYpKqhCaFMpfVGRQT+2LXH0LtYZDFG6UmqH9wg3jZwmyUwarDkuVNjS&#10;tqLimv8aBaef7PPwVh4/rrtM7+bt+d0dc6fUcNBtFiACdeEV/m/vtYIp/F2JN0C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nA2ccMAAADaAAAADwAAAAAAAAAAAAAAAACf&#10;AgAAZHJzL2Rvd25yZXYueG1sUEsFBgAAAAAEAAQA9wAAAI8DAAAAAA==&#10;">
                  <v:imagedata r:id="rId11" o:title=""/>
                  <v:path arrowok="t"/>
                </v:shape>
                <v:shapetype id="_x0000_t202" coordsize="21600,21600" o:spt="202" path="m,l,21600r21600,l21600,xe">
                  <v:stroke joinstyle="miter"/>
                  <v:path gradientshapeok="t" o:connecttype="rect"/>
                </v:shapetype>
                <v:shape id="Text Box 14" o:spid="_x0000_s1028" type="#_x0000_t202" style="position:absolute;top:36671;width:205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14:paraId="6C17F663" w14:textId="77777777" w:rsidR="00874355" w:rsidRPr="00E070AD" w:rsidRDefault="00874355" w:rsidP="00B84061">
                        <w:pPr>
                          <w:pStyle w:val="Legenda"/>
                          <w:rPr>
                            <w:rFonts w:cs="Arial"/>
                            <w:i/>
                            <w:iCs/>
                            <w:noProof/>
                            <w:sz w:val="28"/>
                            <w:szCs w:val="28"/>
                          </w:rPr>
                        </w:pPr>
                        <w:r>
                          <w:t xml:space="preserve">Audio Settings Screen </w:t>
                        </w:r>
                      </w:p>
                    </w:txbxContent>
                  </v:textbox>
                </v:shape>
                <w10:wrap type="tight"/>
              </v:group>
            </w:pict>
          </mc:Fallback>
        </mc:AlternateContent>
      </w:r>
      <w:r w:rsidR="003F7BF3">
        <w:t>S</w:t>
      </w:r>
      <w:r w:rsidR="00D16F64">
        <w:t>how existing A</w:t>
      </w:r>
      <w:r w:rsidR="003F7BF3">
        <w:t xml:space="preserve">udio </w:t>
      </w:r>
      <w:r w:rsidR="00D16F64">
        <w:t>S</w:t>
      </w:r>
      <w:r w:rsidR="003F7BF3">
        <w:t>ettings version</w:t>
      </w:r>
      <w:bookmarkEnd w:id="7"/>
    </w:p>
    <w:p w14:paraId="11709D40" w14:textId="77777777" w:rsidR="003F7BF3" w:rsidRDefault="003F7BF3" w:rsidP="003F7BF3">
      <w:r>
        <w:t>Highlight</w:t>
      </w:r>
      <w:r w:rsidR="00D16F64">
        <w:t xml:space="preserve"> the</w:t>
      </w:r>
      <w:r>
        <w:t xml:space="preserve"> lacking functionality in Audio Settings. There shall b</w:t>
      </w:r>
      <w:r w:rsidR="00EF66B9">
        <w:t xml:space="preserve">e no options for 2D </w:t>
      </w:r>
      <w:r w:rsidR="006B5C70">
        <w:t>sound prior to the SOTA update/upgrade.</w:t>
      </w:r>
    </w:p>
    <w:p w14:paraId="284D4A10" w14:textId="77777777" w:rsidR="00C43B4D" w:rsidRDefault="00C43B4D" w:rsidP="003F7BF3"/>
    <w:p w14:paraId="381F08ED" w14:textId="77777777" w:rsidR="00C43B4D" w:rsidRDefault="00C43B4D" w:rsidP="003F7BF3">
      <w:r>
        <w:t>“Notice the current state before the update. The Off button position shall be displayed by default, and there are no 2D or Stereo options.”</w:t>
      </w:r>
    </w:p>
    <w:p w14:paraId="19A64005" w14:textId="77777777" w:rsidR="006B5C70" w:rsidRDefault="006B5C70" w:rsidP="003F7BF3"/>
    <w:p w14:paraId="19F2C414" w14:textId="77777777" w:rsidR="006B5C70" w:rsidRDefault="006B5C70" w:rsidP="003F7BF3">
      <w:r>
        <w:t xml:space="preserve">Once the Audio Settings page has been demonstrated, tap the upper return arrow to display the Home Screen. </w:t>
      </w:r>
    </w:p>
    <w:p w14:paraId="1158F8F4" w14:textId="77777777" w:rsidR="006B5C70" w:rsidRDefault="006B5C70" w:rsidP="003F7BF3"/>
    <w:p w14:paraId="1D535946" w14:textId="77777777" w:rsidR="006B5C70" w:rsidRDefault="006970B9" w:rsidP="003F7BF3">
      <w:r>
        <w:t>“</w:t>
      </w:r>
      <w:r w:rsidR="00381295">
        <w:t>The Audio Settings screen</w:t>
      </w:r>
      <w:r>
        <w:t xml:space="preserve"> enables the user to adjust the options availab</w:t>
      </w:r>
      <w:r w:rsidR="00381295">
        <w:t>le for playing media on the IVI by providing control for the vehicle’s sound system.”</w:t>
      </w:r>
    </w:p>
    <w:p w14:paraId="2194817D" w14:textId="77777777" w:rsidR="006B5C70" w:rsidRDefault="006B5C70" w:rsidP="003F7BF3"/>
    <w:p w14:paraId="59384E95" w14:textId="77777777" w:rsidR="006B5C70" w:rsidRDefault="006B5C70" w:rsidP="003F7BF3"/>
    <w:p w14:paraId="602B907B" w14:textId="77777777" w:rsidR="006B5C70" w:rsidRDefault="00CB2B01" w:rsidP="003F7BF3">
      <w:r>
        <w:rPr>
          <w:noProof/>
          <w:lang w:val="pl-PL" w:eastAsia="pl-PL"/>
        </w:rPr>
        <mc:AlternateContent>
          <mc:Choice Requires="wpg">
            <w:drawing>
              <wp:anchor distT="0" distB="0" distL="114300" distR="114300" simplePos="0" relativeHeight="251668480" behindDoc="0" locked="0" layoutInCell="1" allowOverlap="1" wp14:anchorId="15810633" wp14:editId="11D78E40">
                <wp:simplePos x="0" y="0"/>
                <wp:positionH relativeFrom="column">
                  <wp:posOffset>-72390</wp:posOffset>
                </wp:positionH>
                <wp:positionV relativeFrom="paragraph">
                  <wp:posOffset>77470</wp:posOffset>
                </wp:positionV>
                <wp:extent cx="2057400" cy="3965575"/>
                <wp:effectExtent l="0" t="0" r="0" b="0"/>
                <wp:wrapTight wrapText="bothSides">
                  <wp:wrapPolygon edited="0">
                    <wp:start x="0" y="0"/>
                    <wp:lineTo x="0" y="21479"/>
                    <wp:lineTo x="21400" y="21479"/>
                    <wp:lineTo x="21400"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2057400" cy="3965575"/>
                          <a:chOff x="0" y="0"/>
                          <a:chExt cx="2057400" cy="3965575"/>
                        </a:xfrm>
                      </wpg:grpSpPr>
                      <pic:pic xmlns:pic="http://schemas.openxmlformats.org/drawingml/2006/picture">
                        <pic:nvPicPr>
                          <pic:cNvPr id="13" name="Pictur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wps:wsp>
                        <wps:cNvPr id="1" name="Text Box 1"/>
                        <wps:cNvSpPr txBox="1"/>
                        <wps:spPr>
                          <a:xfrm>
                            <a:off x="0" y="3667125"/>
                            <a:ext cx="2057400" cy="298450"/>
                          </a:xfrm>
                          <a:prstGeom prst="rect">
                            <a:avLst/>
                          </a:prstGeom>
                          <a:solidFill>
                            <a:prstClr val="white"/>
                          </a:solidFill>
                          <a:ln>
                            <a:noFill/>
                          </a:ln>
                          <a:effectLst/>
                        </wps:spPr>
                        <wps:txbx>
                          <w:txbxContent>
                            <w:p w14:paraId="2D5F9E72" w14:textId="77777777" w:rsidR="00874355" w:rsidRPr="00490BA9" w:rsidRDefault="00874355" w:rsidP="00B84061">
                              <w:pPr>
                                <w:pStyle w:val="Legenda"/>
                                <w:rPr>
                                  <w:noProof/>
                                  <w:sz w:val="24"/>
                                  <w:szCs w:val="24"/>
                                </w:rPr>
                              </w:pPr>
                              <w:r w:rsidRPr="00B84061">
                                <w:t>Home</w:t>
                              </w:r>
                              <w:r>
                                <w:t xml:space="preserve">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810633" id="Group 30" o:spid="_x0000_s1029" style="position:absolute;margin-left:-5.7pt;margin-top:6.1pt;width:162pt;height:312.25pt;z-index:251668480" coordsize="20574,3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">
                <v:shape id="Picture 13" o:spid="_x0000_s1030" type="#_x0000_t75" style="position:absolute;width:20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EwYDCAAAA2wAAAA8AAABkcnMvZG93bnJldi54bWxET81qwkAQvgu+wzJCb82uDYqNrtIWWlr0&#10;YuoDDNkxCWZn0+zWRJ++KxS8zcf3O6vNYBtxps7XjjVMEwWCuHCm5lLD4fv9cQHCB2SDjWPScCEP&#10;m/V4tMLMuJ73dM5DKWII+ww1VCG0mZS+qMiiT1xLHLmj6yyGCLtSmg77GG4b+aTUXFqsOTZU2NJb&#10;RcUp/7Ua8uNlq3wq1fPw8xFed9svdZUzrR8mw8sSRKAh3MX/7k8T56dw+yUe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hMGAwgAAANsAAAAPAAAAAAAAAAAAAAAAAJ8C&#10;AABkcnMvZG93bnJldi54bWxQSwUGAAAAAAQABAD3AAAAjgMAAAAA&#10;">
                  <v:imagedata r:id="rId13" o:title=""/>
                  <v:path arrowok="t"/>
                </v:shape>
                <v:shape id="Text Box 1" o:spid="_x0000_s1031" type="#_x0000_t202" style="position:absolute;top:36671;width:205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2D5F9E72" w14:textId="77777777" w:rsidR="00874355" w:rsidRPr="00490BA9" w:rsidRDefault="00874355" w:rsidP="00B84061">
                        <w:pPr>
                          <w:pStyle w:val="Legenda"/>
                          <w:rPr>
                            <w:noProof/>
                            <w:sz w:val="24"/>
                            <w:szCs w:val="24"/>
                          </w:rPr>
                        </w:pPr>
                        <w:r w:rsidRPr="00B84061">
                          <w:t>Home</w:t>
                        </w:r>
                        <w:r>
                          <w:t xml:space="preserve"> Screen </w:t>
                        </w:r>
                      </w:p>
                    </w:txbxContent>
                  </v:textbox>
                </v:shape>
                <w10:wrap type="tight"/>
              </v:group>
            </w:pict>
          </mc:Fallback>
        </mc:AlternateContent>
      </w:r>
    </w:p>
    <w:p w14:paraId="02529D2C" w14:textId="77777777" w:rsidR="006B5C70" w:rsidRDefault="006970B9" w:rsidP="003F7BF3">
      <w:r>
        <w:t xml:space="preserve">“A user may be </w:t>
      </w:r>
      <w:r w:rsidR="00381295">
        <w:t>viewing</w:t>
      </w:r>
      <w:r>
        <w:t xml:space="preserve"> any app at the time that the JLR RSU</w:t>
      </w:r>
      <w:r w:rsidR="00381295">
        <w:t xml:space="preserve"> is contacted by the IVI RSU when</w:t>
      </w:r>
      <w:r>
        <w:t xml:space="preserve"> an update is </w:t>
      </w:r>
      <w:r w:rsidR="00381295">
        <w:t xml:space="preserve">available and </w:t>
      </w:r>
      <w:r>
        <w:t>downloaded. In this case, the IVI is displaying the Home Screen.”</w:t>
      </w:r>
    </w:p>
    <w:p w14:paraId="36645656" w14:textId="77777777" w:rsidR="006B5C70" w:rsidRDefault="006B5C70" w:rsidP="003F7BF3"/>
    <w:p w14:paraId="4250E14F" w14:textId="77777777" w:rsidR="006B5C70" w:rsidRDefault="006B5C70" w:rsidP="003F7BF3"/>
    <w:p w14:paraId="33E069CB" w14:textId="77777777" w:rsidR="00355AC9" w:rsidRDefault="003F7BF3" w:rsidP="003F7BF3">
      <w:pPr>
        <w:pStyle w:val="Nagwek2"/>
      </w:pPr>
      <w:bookmarkStart w:id="8" w:name="_Toc409458814"/>
      <w:r>
        <w:t>Select new audio settings package</w:t>
      </w:r>
      <w:bookmarkEnd w:id="8"/>
    </w:p>
    <w:p w14:paraId="43475F45" w14:textId="77777777" w:rsidR="00733318" w:rsidRDefault="00662B48" w:rsidP="006B5C70">
      <w:pPr>
        <w:rPr>
          <w:noProof/>
          <w:lang w:val="en-US"/>
        </w:rPr>
      </w:pPr>
      <w:r>
        <w:t xml:space="preserve">Show how to create a new Release Package to update the Home Screen on the IVI. </w:t>
      </w:r>
    </w:p>
    <w:p w14:paraId="241EC1B2" w14:textId="2F5FDC1B" w:rsidR="0021645F" w:rsidRPr="00731986" w:rsidRDefault="0097723C" w:rsidP="006B5C70">
      <w:pPr>
        <w:rPr>
          <w:noProof/>
          <w:lang w:val="en-US"/>
        </w:rPr>
      </w:pPr>
      <w:r w:rsidRPr="00731986">
        <w:rPr>
          <w:noProof/>
          <w:lang w:val="en-US"/>
        </w:rPr>
        <w:t xml:space="preserve">The Backoffice application allows for fully automated management of software updates on vehicles. </w:t>
      </w:r>
    </w:p>
    <w:p w14:paraId="2715A324" w14:textId="77777777" w:rsidR="003345E5" w:rsidRDefault="003345E5" w:rsidP="003345E5">
      <w:pPr>
        <w:rPr>
          <w:b/>
          <w:bCs/>
          <w:lang w:val="en-US"/>
        </w:rPr>
      </w:pPr>
    </w:p>
    <w:p w14:paraId="4DF40FF9" w14:textId="77777777" w:rsidR="003345E5" w:rsidRDefault="003345E5" w:rsidP="003345E5">
      <w:pPr>
        <w:rPr>
          <w:b/>
          <w:bCs/>
          <w:lang w:val="en-US"/>
        </w:rPr>
      </w:pPr>
      <w:r>
        <w:rPr>
          <w:b/>
          <w:bCs/>
          <w:lang w:val="en-US"/>
        </w:rPr>
        <w:t xml:space="preserve">NOTE: </w:t>
      </w:r>
      <w:r w:rsidRPr="00214679">
        <w:rPr>
          <w:bCs/>
        </w:rPr>
        <w:t>Base version should be present in back office system at demo start</w:t>
      </w:r>
      <w:r w:rsidRPr="00214679">
        <w:rPr>
          <w:bCs/>
          <w:lang w:val="en-US"/>
        </w:rPr>
        <w:t>.</w:t>
      </w:r>
    </w:p>
    <w:p w14:paraId="765CF095" w14:textId="77777777" w:rsidR="0097723C" w:rsidRDefault="0097723C" w:rsidP="006B5C70">
      <w:pPr>
        <w:rPr>
          <w:noProof/>
          <w:lang w:val="en-US"/>
        </w:rPr>
      </w:pPr>
    </w:p>
    <w:p w14:paraId="4AF98528" w14:textId="0B0860BC" w:rsidR="0021645F" w:rsidRDefault="0097723C" w:rsidP="0021645F">
      <w:r>
        <w:rPr>
          <w:noProof/>
          <w:lang w:val="en-US"/>
        </w:rPr>
        <w:lastRenderedPageBreak/>
        <w:t>The application has an intuitive interface for users. A user might create a new software update for particular car model by selecting the</w:t>
      </w:r>
      <w:r w:rsidR="0021645F">
        <w:t xml:space="preserve"> RP MANAGER Module from menu on the left side.</w:t>
      </w:r>
    </w:p>
    <w:p w14:paraId="0A6A7BA5" w14:textId="1A9A83D5" w:rsidR="00650ED5" w:rsidRDefault="00650ED5" w:rsidP="0021645F">
      <w:r>
        <w:t>The URL</w:t>
      </w:r>
      <w:r w:rsidR="00EC2831">
        <w:t xml:space="preserve"> </w:t>
      </w:r>
      <w:r>
        <w:t xml:space="preserve">to SyncPortal is as follows: </w:t>
      </w:r>
      <w:r w:rsidRPr="00650ED5">
        <w:rPr>
          <w:b/>
        </w:rPr>
        <w:t>http://</w:t>
      </w:r>
      <w:r w:rsidR="002B4D08" w:rsidRPr="002B4D08">
        <w:rPr>
          <w:b/>
        </w:rPr>
        <w:t>arynga.eu</w:t>
      </w:r>
      <w:r w:rsidRPr="00650ED5">
        <w:rPr>
          <w:b/>
        </w:rPr>
        <w:t>:15</w:t>
      </w:r>
      <w:r w:rsidR="002B4D08">
        <w:rPr>
          <w:b/>
        </w:rPr>
        <w:t>8</w:t>
      </w:r>
      <w:r w:rsidRPr="00650ED5">
        <w:rPr>
          <w:b/>
        </w:rPr>
        <w:t>01</w:t>
      </w:r>
    </w:p>
    <w:p w14:paraId="55C63351" w14:textId="77777777" w:rsidR="007701EC" w:rsidRPr="00BF6A19" w:rsidRDefault="007701EC" w:rsidP="0021645F">
      <w:pPr>
        <w:rPr>
          <w:noProof/>
          <w:lang w:val="en-US" w:eastAsia="pl-PL"/>
        </w:rPr>
      </w:pPr>
    </w:p>
    <w:p w14:paraId="2FAB7CC6" w14:textId="02B63EED" w:rsidR="007701EC" w:rsidRDefault="007701EC" w:rsidP="0021645F"/>
    <w:p w14:paraId="617631E9" w14:textId="60DE834E" w:rsidR="0021645F" w:rsidRDefault="00340C3C" w:rsidP="0021645F">
      <w:r>
        <w:rPr>
          <w:noProof/>
          <w:lang w:val="pl-PL" w:eastAsia="pl-PL"/>
        </w:rPr>
        <w:drawing>
          <wp:inline distT="0" distB="0" distL="0" distR="0" wp14:anchorId="79B117EC" wp14:editId="19EFA71B">
            <wp:extent cx="6120130" cy="4757420"/>
            <wp:effectExtent l="0" t="0" r="0" b="508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1.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4757420"/>
                    </a:xfrm>
                    <a:prstGeom prst="rect">
                      <a:avLst/>
                    </a:prstGeom>
                  </pic:spPr>
                </pic:pic>
              </a:graphicData>
            </a:graphic>
          </wp:inline>
        </w:drawing>
      </w:r>
    </w:p>
    <w:p w14:paraId="6C6252FF" w14:textId="2498ADEA" w:rsidR="00340C3C" w:rsidRDefault="00340C3C" w:rsidP="00731986">
      <w:pPr>
        <w:pStyle w:val="Legenda"/>
      </w:pPr>
      <w:r w:rsidRPr="00340C3C">
        <w:t>Rp Versions</w:t>
      </w:r>
      <w:r>
        <w:t xml:space="preserve"> List Screen</w:t>
      </w:r>
    </w:p>
    <w:p w14:paraId="1316F993" w14:textId="1054BD1C" w:rsidR="00813132" w:rsidRDefault="0097723C" w:rsidP="00813132">
      <w:r>
        <w:t xml:space="preserve">Next </w:t>
      </w:r>
      <w:r w:rsidR="00813132" w:rsidRPr="00813132">
        <w:rPr>
          <w:b/>
        </w:rPr>
        <w:t>Manufacturer</w:t>
      </w:r>
      <w:r w:rsidR="00813132">
        <w:t xml:space="preserve"> </w:t>
      </w:r>
      <w:r>
        <w:t xml:space="preserve">and </w:t>
      </w:r>
      <w:r w:rsidRPr="00813132">
        <w:rPr>
          <w:b/>
        </w:rPr>
        <w:t>Vehicle Model</w:t>
      </w:r>
      <w:r>
        <w:t xml:space="preserve"> must be selected </w:t>
      </w:r>
      <w:r w:rsidR="00813132">
        <w:t>from dropdown select list</w:t>
      </w:r>
      <w:r w:rsidR="00EC51AF">
        <w:t>.</w:t>
      </w:r>
    </w:p>
    <w:p w14:paraId="59439107" w14:textId="77777777" w:rsidR="00813132" w:rsidRDefault="00813132" w:rsidP="00813132">
      <w:r>
        <w:t xml:space="preserve">By default list of already defined </w:t>
      </w:r>
      <w:r w:rsidRPr="00813132">
        <w:rPr>
          <w:b/>
        </w:rPr>
        <w:t>RP VERSIONS</w:t>
      </w:r>
      <w:r>
        <w:t xml:space="preserve"> should </w:t>
      </w:r>
      <w:r w:rsidR="00EC51AF">
        <w:t>be displayed.</w:t>
      </w:r>
    </w:p>
    <w:p w14:paraId="101FA811" w14:textId="1960B501" w:rsidR="00813132" w:rsidRDefault="00813132" w:rsidP="00813132">
      <w:r>
        <w:t xml:space="preserve">In order to create </w:t>
      </w:r>
      <w:r w:rsidR="0097723C">
        <w:t xml:space="preserve">a </w:t>
      </w:r>
      <w:r>
        <w:t xml:space="preserve">NEW Release Package Version </w:t>
      </w:r>
      <w:r w:rsidR="0097723C">
        <w:t xml:space="preserve">user </w:t>
      </w:r>
      <w:r>
        <w:t>click</w:t>
      </w:r>
      <w:r w:rsidR="0097723C">
        <w:t>s</w:t>
      </w:r>
      <w:r>
        <w:t xml:space="preserve"> </w:t>
      </w:r>
      <w:r w:rsidRPr="00813132">
        <w:rPr>
          <w:b/>
        </w:rPr>
        <w:t>"NEW RP VERSION"</w:t>
      </w:r>
      <w:r w:rsidR="00EC51AF">
        <w:t xml:space="preserve"> button.</w:t>
      </w:r>
    </w:p>
    <w:p w14:paraId="297F4495" w14:textId="71156199" w:rsidR="00813132" w:rsidRDefault="00340C3C" w:rsidP="00813132">
      <w:r>
        <w:rPr>
          <w:noProof/>
          <w:lang w:val="pl-PL" w:eastAsia="pl-PL"/>
        </w:rPr>
        <w:lastRenderedPageBreak/>
        <w:drawing>
          <wp:inline distT="0" distB="0" distL="0" distR="0" wp14:anchorId="19EA7FB7" wp14:editId="3A0EDDBB">
            <wp:extent cx="6120130" cy="4839970"/>
            <wp:effectExtent l="38100" t="38100" r="33020" b="3683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2.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4839970"/>
                    </a:xfrm>
                    <a:prstGeom prst="rect">
                      <a:avLst/>
                    </a:prstGeom>
                    <a:ln w="28575">
                      <a:solidFill>
                        <a:schemeClr val="tx2">
                          <a:lumMod val="60000"/>
                          <a:lumOff val="40000"/>
                        </a:schemeClr>
                      </a:solidFill>
                    </a:ln>
                  </pic:spPr>
                </pic:pic>
              </a:graphicData>
            </a:graphic>
          </wp:inline>
        </w:drawing>
      </w:r>
    </w:p>
    <w:p w14:paraId="1276C8A5" w14:textId="3D36B97E" w:rsidR="00340C3C" w:rsidRDefault="00340C3C" w:rsidP="00731986">
      <w:pPr>
        <w:pStyle w:val="Legenda"/>
      </w:pPr>
      <w:r w:rsidRPr="00340C3C">
        <w:t>Creat</w:t>
      </w:r>
      <w:r>
        <w:t>ing</w:t>
      </w:r>
      <w:r w:rsidRPr="00340C3C">
        <w:t xml:space="preserve"> New R</w:t>
      </w:r>
      <w:r w:rsidR="00731986">
        <w:t>P</w:t>
      </w:r>
      <w:r w:rsidRPr="00340C3C">
        <w:t xml:space="preserve"> Version </w:t>
      </w:r>
    </w:p>
    <w:p w14:paraId="71FC247A" w14:textId="77777777" w:rsidR="00813132" w:rsidRDefault="00813132" w:rsidP="00813132">
      <w:r w:rsidRPr="00813132">
        <w:rPr>
          <w:b/>
        </w:rPr>
        <w:t>VEHICLE SCHEMA</w:t>
      </w:r>
      <w:r>
        <w:t xml:space="preserve"> should appear </w:t>
      </w:r>
      <w:r w:rsidR="00EC51AF">
        <w:t>allowing to create a new Release Package.</w:t>
      </w:r>
    </w:p>
    <w:p w14:paraId="7110418C" w14:textId="77777777" w:rsidR="00813132" w:rsidRDefault="00813132" w:rsidP="00813132">
      <w:r>
        <w:t xml:space="preserve">To </w:t>
      </w:r>
      <w:r w:rsidRPr="00813132">
        <w:rPr>
          <w:b/>
        </w:rPr>
        <w:t>CREATE NEW RP VERSION</w:t>
      </w:r>
      <w:r>
        <w:t xml:space="preserve"> select Electronic Image </w:t>
      </w:r>
      <w:r w:rsidR="00EC51AF">
        <w:t>Version for ECU's in the schema.</w:t>
      </w:r>
    </w:p>
    <w:p w14:paraId="17AF80FD" w14:textId="77777777" w:rsidR="00EC51AF" w:rsidRDefault="00EC51AF" w:rsidP="00813132"/>
    <w:p w14:paraId="42F41764" w14:textId="064184DC" w:rsidR="00813132" w:rsidRDefault="00813132" w:rsidP="00813132">
      <w:r>
        <w:rPr>
          <w:noProof/>
          <w:lang w:val="pl-PL" w:eastAsia="pl-PL"/>
        </w:rPr>
        <w:drawing>
          <wp:inline distT="0" distB="0" distL="0" distR="0" wp14:anchorId="46C90ED4" wp14:editId="62BE4A0D">
            <wp:extent cx="6120130" cy="2649855"/>
            <wp:effectExtent l="38100" t="38100" r="33020" b="3619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3.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2649855"/>
                    </a:xfrm>
                    <a:prstGeom prst="rect">
                      <a:avLst/>
                    </a:prstGeom>
                    <a:ln w="28575">
                      <a:solidFill>
                        <a:schemeClr val="tx2">
                          <a:lumMod val="60000"/>
                          <a:lumOff val="40000"/>
                        </a:schemeClr>
                      </a:solidFill>
                    </a:ln>
                  </pic:spPr>
                </pic:pic>
              </a:graphicData>
            </a:graphic>
          </wp:inline>
        </w:drawing>
      </w:r>
    </w:p>
    <w:p w14:paraId="29323AFC" w14:textId="77777777" w:rsidR="00340C3C" w:rsidRDefault="00340C3C" w:rsidP="00731986">
      <w:pPr>
        <w:pStyle w:val="Legenda"/>
      </w:pPr>
      <w:r>
        <w:t>Selecting The Schema For New RP Version</w:t>
      </w:r>
    </w:p>
    <w:p w14:paraId="5460AD00" w14:textId="61ACEAF3" w:rsidR="00214679" w:rsidRDefault="00BF6A19">
      <w:r>
        <w:lastRenderedPageBreak/>
        <w:t>S</w:t>
      </w:r>
      <w:r w:rsidR="0097723C">
        <w:t xml:space="preserve">pecify the </w:t>
      </w:r>
      <w:r w:rsidR="00EC51AF">
        <w:t>n</w:t>
      </w:r>
      <w:r w:rsidR="00813132">
        <w:t xml:space="preserve">ame </w:t>
      </w:r>
      <w:r w:rsidR="0097723C">
        <w:t xml:space="preserve">for </w:t>
      </w:r>
      <w:r w:rsidR="00813132">
        <w:t xml:space="preserve">the </w:t>
      </w:r>
      <w:r w:rsidR="00813132" w:rsidRPr="00813132">
        <w:rPr>
          <w:b/>
        </w:rPr>
        <w:t>RP VERSION</w:t>
      </w:r>
      <w:r w:rsidR="0097723C">
        <w:rPr>
          <w:b/>
        </w:rPr>
        <w:t xml:space="preserve"> </w:t>
      </w:r>
      <w:r w:rsidR="0097723C" w:rsidRPr="00731986">
        <w:t>and</w:t>
      </w:r>
      <w:r w:rsidR="0097723C">
        <w:rPr>
          <w:b/>
        </w:rPr>
        <w:t xml:space="preserve"> </w:t>
      </w:r>
      <w:r w:rsidR="0097723C">
        <w:t>assign a</w:t>
      </w:r>
      <w:r w:rsidR="00813132">
        <w:t xml:space="preserve"> </w:t>
      </w:r>
      <w:r w:rsidR="00813132" w:rsidRPr="00813132">
        <w:rPr>
          <w:b/>
        </w:rPr>
        <w:t>RP VERSION</w:t>
      </w:r>
      <w:r w:rsidR="0097723C">
        <w:t>.</w:t>
      </w:r>
      <w:r>
        <w:t xml:space="preserve"> In both fields </w:t>
      </w:r>
      <w:r w:rsidR="00214679">
        <w:t xml:space="preserve">unique </w:t>
      </w:r>
      <w:r>
        <w:t xml:space="preserve">values for the current version </w:t>
      </w:r>
      <w:r w:rsidR="00214679">
        <w:t xml:space="preserve">and name </w:t>
      </w:r>
      <w:r>
        <w:t xml:space="preserve">have to be provided. Note that the </w:t>
      </w:r>
      <w:r w:rsidRPr="00214679">
        <w:rPr>
          <w:b/>
        </w:rPr>
        <w:t>RP Version</w:t>
      </w:r>
      <w:r>
        <w:t xml:space="preserve"> has to be higher than any numbers used for the previous versions (they can be </w:t>
      </w:r>
      <w:r w:rsidR="00214679">
        <w:t>checked</w:t>
      </w:r>
      <w:r>
        <w:t xml:space="preserve"> </w:t>
      </w:r>
      <w:r w:rsidR="00214679">
        <w:t xml:space="preserve">by </w:t>
      </w:r>
      <w:r>
        <w:t>clicking “&lt;</w:t>
      </w:r>
      <w:r>
        <w:rPr>
          <w:b/>
          <w:bCs/>
          <w:i/>
          <w:iCs/>
        </w:rPr>
        <w:t>model&gt;</w:t>
      </w:r>
      <w:r>
        <w:t xml:space="preserve"> </w:t>
      </w:r>
      <w:r>
        <w:rPr>
          <w:b/>
          <w:bCs/>
        </w:rPr>
        <w:t>RP Versions</w:t>
      </w:r>
      <w:r>
        <w:t xml:space="preserve">” button).  </w:t>
      </w:r>
    </w:p>
    <w:p w14:paraId="30A71650" w14:textId="5CFDCF07" w:rsidR="00813132" w:rsidRDefault="00BF6A19">
      <w:r>
        <w:t xml:space="preserve">Then select one of the “Freeze/Do not freeze” option. “Freeze” indicates that the version that is being currently added will necessarily be </w:t>
      </w:r>
      <w:r w:rsidR="00214679">
        <w:t>installed</w:t>
      </w:r>
      <w:r>
        <w:t xml:space="preserve"> by a requesting car even though a newer version </w:t>
      </w:r>
      <w:r w:rsidR="00147F02">
        <w:t>could</w:t>
      </w:r>
      <w:r>
        <w:t xml:space="preserve"> be available at that time. In case when “do not freeze” option is set, the currently added version </w:t>
      </w:r>
      <w:r w:rsidR="00147F02">
        <w:t>installation might</w:t>
      </w:r>
      <w:r>
        <w:t xml:space="preserve"> be skipped</w:t>
      </w:r>
      <w:r w:rsidR="00147F02">
        <w:t xml:space="preserve"> if there would be a newer version available at the time</w:t>
      </w:r>
      <w:r>
        <w:t>.</w:t>
      </w:r>
    </w:p>
    <w:p w14:paraId="3E35CB38" w14:textId="6E07B702" w:rsidR="0097723C" w:rsidRDefault="0097723C" w:rsidP="00813132">
      <w:r>
        <w:t xml:space="preserve">Finally user must click the </w:t>
      </w:r>
      <w:r w:rsidR="00813132" w:rsidRPr="00813132">
        <w:rPr>
          <w:b/>
        </w:rPr>
        <w:t>CREATE NEW RP VERSION</w:t>
      </w:r>
      <w:r w:rsidR="00813132">
        <w:t xml:space="preserve"> button</w:t>
      </w:r>
      <w:r>
        <w:t>.</w:t>
      </w:r>
    </w:p>
    <w:p w14:paraId="1F6FC5F7" w14:textId="35FD531D" w:rsidR="0097723C" w:rsidRPr="0097723C" w:rsidRDefault="0097723C" w:rsidP="00813132">
      <w:r>
        <w:t xml:space="preserve">The newly created </w:t>
      </w:r>
      <w:r w:rsidRPr="00813132">
        <w:rPr>
          <w:b/>
        </w:rPr>
        <w:t>RP VERSION</w:t>
      </w:r>
      <w:r>
        <w:t xml:space="preserve"> must be first reviewed, before sending a notification about new software update to vehicles. </w:t>
      </w:r>
    </w:p>
    <w:p w14:paraId="3977462B" w14:textId="5FA53B33" w:rsidR="005829C2" w:rsidRDefault="0097723C" w:rsidP="00813132">
      <w:r>
        <w:t>The review is done by c</w:t>
      </w:r>
      <w:r w:rsidR="00813132">
        <w:t>lick</w:t>
      </w:r>
      <w:r>
        <w:t xml:space="preserve">ing the </w:t>
      </w:r>
      <w:r w:rsidR="00813132" w:rsidRPr="00813132">
        <w:rPr>
          <w:b/>
        </w:rPr>
        <w:t>Request Review</w:t>
      </w:r>
      <w:r w:rsidR="00813132">
        <w:t xml:space="preserve"> button</w:t>
      </w:r>
      <w:r>
        <w:t>.</w:t>
      </w:r>
    </w:p>
    <w:p w14:paraId="64B3D25A" w14:textId="77777777" w:rsidR="003F7BF3" w:rsidRDefault="003F7BF3" w:rsidP="003F7BF3">
      <w:pPr>
        <w:pStyle w:val="Nagwek2"/>
      </w:pPr>
      <w:bookmarkStart w:id="9" w:name="_Toc409458815"/>
      <w:r>
        <w:t>Queue audio manager package</w:t>
      </w:r>
      <w:bookmarkEnd w:id="9"/>
    </w:p>
    <w:p w14:paraId="6199AC00" w14:textId="75F057CB" w:rsidR="00813132" w:rsidRDefault="00813132" w:rsidP="00733318">
      <w:r>
        <w:t xml:space="preserve">The new </w:t>
      </w:r>
      <w:r w:rsidR="005829C2" w:rsidRPr="00813132">
        <w:rPr>
          <w:b/>
        </w:rPr>
        <w:t>RP VERSION</w:t>
      </w:r>
      <w:r w:rsidR="005829C2">
        <w:t xml:space="preserve"> </w:t>
      </w:r>
      <w:r>
        <w:t>will be sent to Tizen</w:t>
      </w:r>
      <w:r w:rsidR="00A206CE">
        <w:t xml:space="preserve"> </w:t>
      </w:r>
      <w:r>
        <w:t xml:space="preserve">IVI from </w:t>
      </w:r>
      <w:r w:rsidRPr="006B5C70">
        <w:t xml:space="preserve">Arynga’s CarSync </w:t>
      </w:r>
      <w:r w:rsidR="007E0415">
        <w:t>system</w:t>
      </w:r>
      <w:r>
        <w:t xml:space="preserve"> </w:t>
      </w:r>
      <w:r w:rsidR="005829C2">
        <w:t xml:space="preserve">just </w:t>
      </w:r>
      <w:r>
        <w:t xml:space="preserve">after </w:t>
      </w:r>
      <w:r w:rsidR="005829C2">
        <w:t xml:space="preserve">a user </w:t>
      </w:r>
      <w:r>
        <w:t>perform</w:t>
      </w:r>
      <w:r w:rsidR="005829C2">
        <w:t>s</w:t>
      </w:r>
      <w:r>
        <w:t xml:space="preserve"> synchronization with the V</w:t>
      </w:r>
      <w:r w:rsidR="007E0415">
        <w:t xml:space="preserve">ehicle </w:t>
      </w:r>
      <w:r>
        <w:t>B</w:t>
      </w:r>
      <w:r w:rsidR="007E0415">
        <w:t xml:space="preserve">ackend </w:t>
      </w:r>
      <w:r>
        <w:t>S</w:t>
      </w:r>
      <w:r w:rsidR="007E0415">
        <w:t>ystem</w:t>
      </w:r>
      <w:r>
        <w:t xml:space="preserve">. </w:t>
      </w:r>
    </w:p>
    <w:p w14:paraId="5F685CA8" w14:textId="7C6B8982" w:rsidR="00733318" w:rsidRDefault="00AA09F0" w:rsidP="00733318">
      <w:r>
        <w:t xml:space="preserve">A user must </w:t>
      </w:r>
      <w:r w:rsidR="00813132" w:rsidRPr="00813132">
        <w:t xml:space="preserve">perform </w:t>
      </w:r>
      <w:r w:rsidR="00A206CE">
        <w:t xml:space="preserve">the </w:t>
      </w:r>
      <w:r>
        <w:t>synchronization</w:t>
      </w:r>
      <w:r w:rsidRPr="00813132">
        <w:t xml:space="preserve"> </w:t>
      </w:r>
      <w:r w:rsidR="00813132">
        <w:t xml:space="preserve">operation </w:t>
      </w:r>
      <w:r>
        <w:t xml:space="preserve">by </w:t>
      </w:r>
      <w:r w:rsidR="00813132" w:rsidRPr="00813132">
        <w:t>click</w:t>
      </w:r>
      <w:r>
        <w:t xml:space="preserve">ing </w:t>
      </w:r>
      <w:r w:rsidR="00813132" w:rsidRPr="00813132">
        <w:t xml:space="preserve">the </w:t>
      </w:r>
      <w:r w:rsidRPr="00731986">
        <w:rPr>
          <w:b/>
        </w:rPr>
        <w:t>S</w:t>
      </w:r>
      <w:r w:rsidR="00813132" w:rsidRPr="00731986">
        <w:rPr>
          <w:b/>
        </w:rPr>
        <w:t>ync</w:t>
      </w:r>
      <w:r w:rsidR="00813132" w:rsidRPr="00813132">
        <w:t xml:space="preserve"> icon on the top right menu</w:t>
      </w:r>
      <w:r w:rsidR="0017313D">
        <w:t>.</w:t>
      </w:r>
    </w:p>
    <w:p w14:paraId="41B77F02" w14:textId="44874BAB" w:rsidR="00813132" w:rsidRDefault="00813132">
      <w:r w:rsidRPr="00813132">
        <w:t xml:space="preserve">The Sync Module shows the information’s about CarSync Objects </w:t>
      </w:r>
      <w:r w:rsidR="00AA09F0">
        <w:t>pending</w:t>
      </w:r>
      <w:r w:rsidR="00AA09F0" w:rsidRPr="00813132">
        <w:t xml:space="preserve"> </w:t>
      </w:r>
      <w:r w:rsidRPr="00813132">
        <w:t xml:space="preserve">for synchronization with </w:t>
      </w:r>
      <w:r w:rsidR="00A206CE">
        <w:t xml:space="preserve">the </w:t>
      </w:r>
      <w:r w:rsidRPr="00813132">
        <w:t>VBS server</w:t>
      </w:r>
      <w:r w:rsidR="00662B48">
        <w:t>.</w:t>
      </w:r>
    </w:p>
    <w:p w14:paraId="379051BC" w14:textId="77777777" w:rsidR="00662B48" w:rsidRPr="00BF6A19" w:rsidRDefault="00662B48">
      <w:pPr>
        <w:rPr>
          <w:noProof/>
          <w:lang w:val="en-US" w:eastAsia="pl-PL"/>
        </w:rPr>
      </w:pPr>
    </w:p>
    <w:p w14:paraId="7B791988" w14:textId="53EE44B6" w:rsidR="00662B48" w:rsidRDefault="00662B48">
      <w:r w:rsidRPr="00662B48">
        <w:t>To trigger</w:t>
      </w:r>
      <w:r w:rsidR="00A206CE">
        <w:t xml:space="preserve"> the</w:t>
      </w:r>
      <w:r w:rsidRPr="00662B48">
        <w:t xml:space="preserve"> Sync action</w:t>
      </w:r>
      <w:r w:rsidR="00A206CE">
        <w:t>,</w:t>
      </w:r>
      <w:r w:rsidRPr="00662B48">
        <w:t xml:space="preserve"> click on the </w:t>
      </w:r>
      <w:r w:rsidRPr="00662B48">
        <w:rPr>
          <w:b/>
        </w:rPr>
        <w:t>"Sync data"</w:t>
      </w:r>
      <w:r w:rsidRPr="00662B48">
        <w:t xml:space="preserve"> button</w:t>
      </w:r>
      <w:r w:rsidR="00AA09F0">
        <w:t xml:space="preserve"> and later the "Start VBS Sync".</w:t>
      </w:r>
    </w:p>
    <w:p w14:paraId="6FD5684B" w14:textId="77777777" w:rsidR="00662B48" w:rsidRDefault="00662B48">
      <w:r>
        <w:rPr>
          <w:noProof/>
          <w:lang w:val="pl-PL" w:eastAsia="pl-PL"/>
        </w:rPr>
        <w:drawing>
          <wp:inline distT="0" distB="0" distL="0" distR="0" wp14:anchorId="60D4EB8D" wp14:editId="2B6B7950">
            <wp:extent cx="6120130" cy="1322070"/>
            <wp:effectExtent l="38100" t="38100" r="33020" b="3048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yncB.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1322070"/>
                    </a:xfrm>
                    <a:prstGeom prst="rect">
                      <a:avLst/>
                    </a:prstGeom>
                    <a:ln w="28575">
                      <a:solidFill>
                        <a:schemeClr val="tx2">
                          <a:lumMod val="60000"/>
                          <a:lumOff val="40000"/>
                        </a:schemeClr>
                      </a:solidFill>
                    </a:ln>
                  </pic:spPr>
                </pic:pic>
              </a:graphicData>
            </a:graphic>
          </wp:inline>
        </w:drawing>
      </w:r>
    </w:p>
    <w:p w14:paraId="1A9290B7" w14:textId="0A36A0DB" w:rsidR="008A2886" w:rsidRDefault="008A2886" w:rsidP="00731986">
      <w:pPr>
        <w:pStyle w:val="Legenda"/>
      </w:pPr>
      <w:r>
        <w:t>The Synchronization Manager</w:t>
      </w:r>
    </w:p>
    <w:p w14:paraId="66A975CA" w14:textId="77777777" w:rsidR="00662B48" w:rsidRDefault="00662B48" w:rsidP="00662B48"/>
    <w:p w14:paraId="0E18A279" w14:textId="22853FE0" w:rsidR="00662B48" w:rsidRDefault="00731986" w:rsidP="00662B48">
      <w:r>
        <w:rPr>
          <w:noProof/>
          <w:lang w:val="pl-PL" w:eastAsia="pl-PL"/>
        </w:rPr>
        <mc:AlternateContent>
          <mc:Choice Requires="wpg">
            <w:drawing>
              <wp:anchor distT="0" distB="0" distL="114300" distR="114300" simplePos="0" relativeHeight="251657216" behindDoc="0" locked="0" layoutInCell="1" allowOverlap="1" wp14:anchorId="1146331D" wp14:editId="13F8246F">
                <wp:simplePos x="0" y="0"/>
                <wp:positionH relativeFrom="column">
                  <wp:posOffset>3909060</wp:posOffset>
                </wp:positionH>
                <wp:positionV relativeFrom="paragraph">
                  <wp:posOffset>59690</wp:posOffset>
                </wp:positionV>
                <wp:extent cx="2057400" cy="4111625"/>
                <wp:effectExtent l="0" t="0" r="0" b="3175"/>
                <wp:wrapTight wrapText="bothSides">
                  <wp:wrapPolygon edited="0">
                    <wp:start x="0" y="0"/>
                    <wp:lineTo x="0" y="21483"/>
                    <wp:lineTo x="21333" y="21483"/>
                    <wp:lineTo x="21333"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2057400" cy="4111625"/>
                          <a:chOff x="0" y="0"/>
                          <a:chExt cx="2057400" cy="4111625"/>
                        </a:xfrm>
                      </wpg:grpSpPr>
                      <pic:pic xmlns:pic="http://schemas.openxmlformats.org/drawingml/2006/picture">
                        <pic:nvPicPr>
                          <pic:cNvPr id="3"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wps:wsp>
                        <wps:cNvPr id="15" name="Text Box 15"/>
                        <wps:cNvSpPr txBox="1"/>
                        <wps:spPr>
                          <a:xfrm>
                            <a:off x="0" y="3667125"/>
                            <a:ext cx="2057400" cy="444500"/>
                          </a:xfrm>
                          <a:prstGeom prst="rect">
                            <a:avLst/>
                          </a:prstGeom>
                          <a:solidFill>
                            <a:prstClr val="white"/>
                          </a:solidFill>
                          <a:ln>
                            <a:noFill/>
                          </a:ln>
                          <a:effectLst/>
                        </wps:spPr>
                        <wps:txbx>
                          <w:txbxContent>
                            <w:p w14:paraId="7BABA403" w14:textId="77777777" w:rsidR="00874355" w:rsidRPr="00B84061" w:rsidRDefault="00874355" w:rsidP="00B84061">
                              <w:pPr>
                                <w:pStyle w:val="Legenda"/>
                              </w:pPr>
                              <w:r>
                                <w:t>Home Screen with SOTA update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46331D" id="Group 28" o:spid="_x0000_s1032" style="position:absolute;margin-left:307.8pt;margin-top:4.7pt;width:162pt;height:323.75pt;z-index:251657216" coordsize="20574,41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">
                <v:shape id="Picture 3" o:spid="_x0000_s1033" type="#_x0000_t75" style="position:absolute;width:20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kevjDAAAA2gAAAA8AAABkcnMvZG93bnJldi54bWxEj09rAjEUxO8Fv0N4greaVUvR1SgiVjwI&#10;RdeDx8fm7R/dvCxJquu3b4RCj8PM/IZZrDrTiDs5X1tWMBomIIhzq2suFZyzr/cpCB+QNTaWScGT&#10;PKyWvbcFpto++Ej3UyhFhLBPUUEVQptK6fOKDPqhbYmjV1hnMETpSqkdPiLcNHKcJJ/SYM1xocKW&#10;NhXlt9OPUTDmPLnesmtx2bvDrNmW37vso1Bq0O/WcxCBuvAf/mvvtYIJvK7EGy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WR6+MMAAADaAAAADwAAAAAAAAAAAAAAAACf&#10;AgAAZHJzL2Rvd25yZXYueG1sUEsFBgAAAAAEAAQA9wAAAI8DAAAAAA==&#10;">
                  <v:imagedata r:id="rId19" o:title=""/>
                  <v:path arrowok="t"/>
                </v:shape>
                <v:shape id="Text Box 15" o:spid="_x0000_s1034" type="#_x0000_t202" style="position:absolute;top:36671;width:20574;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7BABA403" w14:textId="77777777" w:rsidR="00874355" w:rsidRPr="00B84061" w:rsidRDefault="00874355" w:rsidP="00B84061">
                        <w:pPr>
                          <w:pStyle w:val="Legenda"/>
                        </w:pPr>
                        <w:r>
                          <w:t>Home Screen with SOTA update modal</w:t>
                        </w:r>
                      </w:p>
                    </w:txbxContent>
                  </v:textbox>
                </v:shape>
                <w10:wrap type="tight"/>
              </v:group>
            </w:pict>
          </mc:Fallback>
        </mc:AlternateContent>
      </w:r>
      <w:r w:rsidR="00662B48">
        <w:t>The synchronization status should be visible after few seconds in the VBS Synchronization logs.</w:t>
      </w:r>
    </w:p>
    <w:p w14:paraId="621DC3F6" w14:textId="3C3D9B8D" w:rsidR="00B559B5" w:rsidRDefault="00B559B5" w:rsidP="00662B48">
      <w:r>
        <w:t>After the synchronization</w:t>
      </w:r>
      <w:r w:rsidR="00AA09F0">
        <w:t xml:space="preserve"> is completed</w:t>
      </w:r>
      <w:r>
        <w:t xml:space="preserve"> a notification is sen</w:t>
      </w:r>
      <w:r w:rsidR="00A206CE">
        <w:t>t</w:t>
      </w:r>
      <w:r>
        <w:t xml:space="preserve"> to the vehicle about </w:t>
      </w:r>
      <w:r w:rsidR="00AA09F0">
        <w:t xml:space="preserve">a </w:t>
      </w:r>
      <w:r>
        <w:t xml:space="preserve">new </w:t>
      </w:r>
      <w:r w:rsidR="00EC69DA">
        <w:t xml:space="preserve">software </w:t>
      </w:r>
      <w:r>
        <w:t>update.</w:t>
      </w:r>
    </w:p>
    <w:p w14:paraId="2AF3A390" w14:textId="31435DAB" w:rsidR="00662B48" w:rsidRDefault="00662B48"/>
    <w:p w14:paraId="5FD69411" w14:textId="21D57017" w:rsidR="003F7BF3" w:rsidRDefault="003F7BF3" w:rsidP="003F7BF3">
      <w:pPr>
        <w:pStyle w:val="Nagwek2"/>
      </w:pPr>
      <w:bookmarkStart w:id="10" w:name="_Toc409458816"/>
      <w:r>
        <w:t>Confirm in-vehicle package notification</w:t>
      </w:r>
      <w:bookmarkEnd w:id="10"/>
    </w:p>
    <w:p w14:paraId="45FB3853" w14:textId="77777777" w:rsidR="006970B9" w:rsidRDefault="006970B9" w:rsidP="006970B9">
      <w:r>
        <w:t xml:space="preserve">“The IVI RSU displays notification of software package update or upgrade details on the IVI screen with a modal </w:t>
      </w:r>
      <w:r w:rsidR="00381295">
        <w:t>overlay.</w:t>
      </w:r>
      <w:r>
        <w:t xml:space="preserve"> The user may cancel and do the update at a later time, or do the update now.”</w:t>
      </w:r>
    </w:p>
    <w:p w14:paraId="51ACB46C" w14:textId="77777777" w:rsidR="006970B9" w:rsidRPr="006970B9" w:rsidRDefault="006970B9" w:rsidP="006970B9"/>
    <w:p w14:paraId="69927F21" w14:textId="77777777" w:rsidR="00365E3C" w:rsidRDefault="00365E3C" w:rsidP="00365E3C">
      <w:r>
        <w:t>Tap the ‘OK’ button.</w:t>
      </w:r>
    </w:p>
    <w:p w14:paraId="34240468" w14:textId="77777777" w:rsidR="00365E3C" w:rsidRDefault="00365E3C" w:rsidP="00365E3C"/>
    <w:p w14:paraId="64C9E771" w14:textId="77777777" w:rsidR="00365E3C" w:rsidRDefault="00381295" w:rsidP="00365E3C">
      <w:r>
        <w:t>“The RSU clears the screen of notification and starts the installation.”</w:t>
      </w:r>
    </w:p>
    <w:p w14:paraId="30C0B5D7" w14:textId="77777777" w:rsidR="00365E3C" w:rsidRDefault="00365E3C" w:rsidP="00365E3C"/>
    <w:p w14:paraId="48B35434" w14:textId="77777777" w:rsidR="00365E3C" w:rsidRDefault="00365E3C" w:rsidP="00365E3C"/>
    <w:p w14:paraId="22B22AE8" w14:textId="77777777" w:rsidR="003F7BF3" w:rsidRDefault="00434331" w:rsidP="003F7BF3">
      <w:pPr>
        <w:pStyle w:val="Nagwek2"/>
      </w:pPr>
      <w:bookmarkStart w:id="11" w:name="_Toc409458817"/>
      <w:r>
        <w:rPr>
          <w:noProof/>
          <w:lang w:val="pl-PL" w:eastAsia="pl-PL"/>
        </w:rPr>
        <mc:AlternateContent>
          <mc:Choice Requires="wpg">
            <w:drawing>
              <wp:anchor distT="0" distB="0" distL="114300" distR="114300" simplePos="0" relativeHeight="251675648" behindDoc="0" locked="0" layoutInCell="1" allowOverlap="1" wp14:anchorId="6B1EB0FD" wp14:editId="1378D09A">
                <wp:simplePos x="0" y="0"/>
                <wp:positionH relativeFrom="column">
                  <wp:posOffset>3909060</wp:posOffset>
                </wp:positionH>
                <wp:positionV relativeFrom="paragraph">
                  <wp:posOffset>196215</wp:posOffset>
                </wp:positionV>
                <wp:extent cx="2057400" cy="4111625"/>
                <wp:effectExtent l="0" t="0" r="0" b="3175"/>
                <wp:wrapTight wrapText="bothSides">
                  <wp:wrapPolygon edited="0">
                    <wp:start x="0" y="0"/>
                    <wp:lineTo x="0" y="21517"/>
                    <wp:lineTo x="21400" y="21517"/>
                    <wp:lineTo x="21400"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2057400" cy="4111625"/>
                          <a:chOff x="0" y="0"/>
                          <a:chExt cx="2057400" cy="4111625"/>
                        </a:xfrm>
                      </wpg:grpSpPr>
                      <pic:pic xmlns:pic="http://schemas.openxmlformats.org/drawingml/2006/picture">
                        <pic:nvPicPr>
                          <pic:cNvPr id="6"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wps:wsp>
                        <wps:cNvPr id="16" name="Text Box 16"/>
                        <wps:cNvSpPr txBox="1"/>
                        <wps:spPr>
                          <a:xfrm>
                            <a:off x="0" y="3667125"/>
                            <a:ext cx="2057400" cy="444500"/>
                          </a:xfrm>
                          <a:prstGeom prst="rect">
                            <a:avLst/>
                          </a:prstGeom>
                          <a:solidFill>
                            <a:prstClr val="white"/>
                          </a:solidFill>
                          <a:ln>
                            <a:noFill/>
                          </a:ln>
                          <a:effectLst/>
                        </wps:spPr>
                        <wps:txbx>
                          <w:txbxContent>
                            <w:p w14:paraId="1BA55CD7" w14:textId="77777777" w:rsidR="00874355" w:rsidRPr="00B84061" w:rsidRDefault="00874355" w:rsidP="00B84061">
                              <w:pPr>
                                <w:pStyle w:val="Legenda"/>
                              </w:pPr>
                              <w:r>
                                <w:t>Home Screen with SOTA progress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1EB0FD" id="Group 35" o:spid="_x0000_s1035" style="position:absolute;left:0;text-align:left;margin-left:307.8pt;margin-top:15.45pt;width:162pt;height:323.75pt;z-index:251675648" coordsize="20574,41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">
                <v:shape id="Picture 6" o:spid="_x0000_s1036" type="#_x0000_t75" style="position:absolute;width:20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qHzjBAAAA2gAAAA8AAABkcnMvZG93bnJldi54bWxEj8FqwzAQRO+F/oPYQm+1nEBNcaKEEAhp&#10;fWnr9gMWa2ObWCshKbH991Gg0OMwM2+Y9XYyg7iSD71lBYssB0HcWN1zq+D35/DyBiJEZI2DZVIw&#10;U4Dt5vFhjaW2I3/TtY6tSBAOJSroYnSllKHpyGDIrCNO3sl6gzFJ30rtcUxwM8hlnhfSYM9poUNH&#10;+46ac30xCg7myNXculfr3WdRVZWJXx9LpZ6fpt0KRKQp/of/2u9aQQH3K+kGyM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cqHzjBAAAA2gAAAA8AAAAAAAAAAAAAAAAAnwIA&#10;AGRycy9kb3ducmV2LnhtbFBLBQYAAAAABAAEAPcAAACNAwAAAAA=&#10;">
                  <v:imagedata r:id="rId21" o:title=""/>
                  <v:path arrowok="t"/>
                </v:shape>
                <v:shape id="Text Box 16" o:spid="_x0000_s1037" type="#_x0000_t202" style="position:absolute;top:36671;width:20574;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14:paraId="1BA55CD7" w14:textId="77777777" w:rsidR="00874355" w:rsidRPr="00B84061" w:rsidRDefault="00874355" w:rsidP="00B84061">
                        <w:pPr>
                          <w:pStyle w:val="Legenda"/>
                        </w:pPr>
                        <w:r>
                          <w:t>Home Screen with SOTA progress bar</w:t>
                        </w:r>
                      </w:p>
                    </w:txbxContent>
                  </v:textbox>
                </v:shape>
                <w10:wrap type="tight"/>
              </v:group>
            </w:pict>
          </mc:Fallback>
        </mc:AlternateContent>
      </w:r>
      <w:r w:rsidR="003F7BF3">
        <w:t>Wait for progress bar to complete</w:t>
      </w:r>
      <w:bookmarkEnd w:id="11"/>
    </w:p>
    <w:p w14:paraId="2824BBDB" w14:textId="77777777" w:rsidR="00E218E8" w:rsidRDefault="00E218E8" w:rsidP="00E218E8">
      <w:r>
        <w:t>When the progress bar has completed, indication shall be displayed on the screen.</w:t>
      </w:r>
    </w:p>
    <w:p w14:paraId="24479587" w14:textId="77777777" w:rsidR="00E218E8" w:rsidRDefault="00E218E8" w:rsidP="00E218E8"/>
    <w:p w14:paraId="69403521" w14:textId="77777777" w:rsidR="00E218E8" w:rsidRDefault="00E218E8" w:rsidP="00E218E8">
      <w:r>
        <w:t xml:space="preserve">Take a moment to highlight JLR achievements in regard to open source </w:t>
      </w:r>
      <w:r w:rsidR="00874355">
        <w:t>rapid application development…</w:t>
      </w:r>
    </w:p>
    <w:p w14:paraId="5F433211" w14:textId="77777777" w:rsidR="00E218E8" w:rsidRPr="00E218E8" w:rsidRDefault="00E218E8" w:rsidP="00E218E8"/>
    <w:p w14:paraId="2FE4926A" w14:textId="77777777" w:rsidR="00365E3C" w:rsidRDefault="00365E3C" w:rsidP="00365E3C"/>
    <w:p w14:paraId="51E678BA" w14:textId="77777777" w:rsidR="00A62E93" w:rsidRDefault="00A62E93" w:rsidP="00365E3C"/>
    <w:p w14:paraId="11B265CB" w14:textId="77777777" w:rsidR="00A62E93" w:rsidRDefault="00A62E93" w:rsidP="00365E3C"/>
    <w:p w14:paraId="03F7D7A5" w14:textId="77777777" w:rsidR="00A62E93" w:rsidRDefault="00A62E93" w:rsidP="00365E3C"/>
    <w:p w14:paraId="56187F93" w14:textId="77777777" w:rsidR="00A62E93" w:rsidRDefault="00A62E93" w:rsidP="00365E3C"/>
    <w:p w14:paraId="04E311CF" w14:textId="77777777" w:rsidR="00A62E93" w:rsidRDefault="00A62E93" w:rsidP="00365E3C"/>
    <w:p w14:paraId="162ED8CA" w14:textId="77777777" w:rsidR="00A62E93" w:rsidRDefault="00A62E93" w:rsidP="00365E3C"/>
    <w:p w14:paraId="1E3F85C4" w14:textId="77777777" w:rsidR="00A62E93" w:rsidRDefault="00A62E93" w:rsidP="00365E3C"/>
    <w:p w14:paraId="05FB7584" w14:textId="77777777" w:rsidR="00A62E93" w:rsidRDefault="00A62E93" w:rsidP="00365E3C"/>
    <w:p w14:paraId="1AD7FD1B" w14:textId="77777777" w:rsidR="00A62E93" w:rsidRDefault="00A62E93" w:rsidP="00365E3C"/>
    <w:p w14:paraId="6B15B877" w14:textId="77777777" w:rsidR="00A62E93" w:rsidRDefault="00A62E93" w:rsidP="00365E3C"/>
    <w:p w14:paraId="3B52AE42" w14:textId="77777777" w:rsidR="00A62E93" w:rsidRDefault="00A62E93" w:rsidP="00365E3C"/>
    <w:p w14:paraId="6DF3EBB9" w14:textId="77777777" w:rsidR="00A62E93" w:rsidRDefault="00A62E93" w:rsidP="00365E3C"/>
    <w:p w14:paraId="41A6F891" w14:textId="77777777" w:rsidR="00A62E93" w:rsidRDefault="00A62E93" w:rsidP="00365E3C"/>
    <w:p w14:paraId="3D9A9CEE" w14:textId="77777777" w:rsidR="00A62E93" w:rsidRDefault="00A62E93" w:rsidP="00365E3C"/>
    <w:p w14:paraId="6F833086" w14:textId="77777777" w:rsidR="00A62E93" w:rsidRDefault="00A62E93" w:rsidP="00365E3C"/>
    <w:p w14:paraId="16E96B42" w14:textId="77777777" w:rsidR="00A62E93" w:rsidRDefault="00A62E93" w:rsidP="00365E3C"/>
    <w:p w14:paraId="13C49015" w14:textId="77777777" w:rsidR="00A62E93" w:rsidRDefault="00A62E93" w:rsidP="00365E3C"/>
    <w:p w14:paraId="76D82594" w14:textId="77777777" w:rsidR="00A62E93" w:rsidRDefault="00A62E93" w:rsidP="00365E3C"/>
    <w:p w14:paraId="6ED1B6FC" w14:textId="77777777" w:rsidR="00E15D72" w:rsidRDefault="00E15D72">
      <w:r>
        <w:br w:type="page"/>
      </w:r>
    </w:p>
    <w:p w14:paraId="7E65D083" w14:textId="77777777" w:rsidR="003F7BF3" w:rsidRDefault="00CB2B01" w:rsidP="00D16F64">
      <w:pPr>
        <w:pStyle w:val="Nagwek2"/>
      </w:pPr>
      <w:bookmarkStart w:id="12" w:name="_Toc409458818"/>
      <w:r>
        <w:rPr>
          <w:noProof/>
          <w:lang w:val="pl-PL" w:eastAsia="pl-PL"/>
        </w:rPr>
        <w:lastRenderedPageBreak/>
        <mc:AlternateContent>
          <mc:Choice Requires="wpg">
            <w:drawing>
              <wp:anchor distT="0" distB="0" distL="114300" distR="114300" simplePos="0" relativeHeight="251677696" behindDoc="0" locked="0" layoutInCell="1" allowOverlap="1" wp14:anchorId="1CE74CA2" wp14:editId="7073AE87">
                <wp:simplePos x="0" y="0"/>
                <wp:positionH relativeFrom="column">
                  <wp:posOffset>3947160</wp:posOffset>
                </wp:positionH>
                <wp:positionV relativeFrom="paragraph">
                  <wp:posOffset>125730</wp:posOffset>
                </wp:positionV>
                <wp:extent cx="2057400" cy="4092575"/>
                <wp:effectExtent l="0" t="0" r="0" b="3175"/>
                <wp:wrapTight wrapText="bothSides">
                  <wp:wrapPolygon edited="0">
                    <wp:start x="0" y="0"/>
                    <wp:lineTo x="0" y="21516"/>
                    <wp:lineTo x="21400" y="21516"/>
                    <wp:lineTo x="21400"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2057400" cy="4092575"/>
                          <a:chOff x="0" y="0"/>
                          <a:chExt cx="2057400" cy="4092575"/>
                        </a:xfrm>
                      </wpg:grpSpPr>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57400" cy="3657600"/>
                          </a:xfrm>
                          <a:prstGeom prst="rect">
                            <a:avLst/>
                          </a:prstGeom>
                        </pic:spPr>
                      </pic:pic>
                      <wps:wsp>
                        <wps:cNvPr id="17" name="Text Box 17"/>
                        <wps:cNvSpPr txBox="1"/>
                        <wps:spPr>
                          <a:xfrm>
                            <a:off x="0" y="3648075"/>
                            <a:ext cx="2057400" cy="444500"/>
                          </a:xfrm>
                          <a:prstGeom prst="rect">
                            <a:avLst/>
                          </a:prstGeom>
                          <a:solidFill>
                            <a:prstClr val="white"/>
                          </a:solidFill>
                          <a:ln>
                            <a:noFill/>
                          </a:ln>
                          <a:effectLst/>
                        </wps:spPr>
                        <wps:txbx>
                          <w:txbxContent>
                            <w:p w14:paraId="16289480" w14:textId="77777777" w:rsidR="00874355" w:rsidRPr="0046588F" w:rsidRDefault="00874355" w:rsidP="00B84061">
                              <w:pPr>
                                <w:pStyle w:val="Legenda"/>
                                <w:rPr>
                                  <w:rFonts w:cs="Arial"/>
                                  <w:i/>
                                  <w:iCs/>
                                  <w:noProof/>
                                  <w:sz w:val="28"/>
                                  <w:szCs w:val="28"/>
                                </w:rPr>
                              </w:pPr>
                              <w:r>
                                <w:t>Home Screen with SOTA confirmation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E74CA2" id="Group 32" o:spid="_x0000_s1038" style="position:absolute;left:0;text-align:left;margin-left:310.8pt;margin-top:9.9pt;width:162pt;height:322.25pt;z-index:251677696" coordsize="20574,40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">
                <v:shape id="Picture 8" o:spid="_x0000_s1039" type="#_x0000_t75" style="position:absolute;width:20574;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gL+C/AAAA2gAAAA8AAABkcnMvZG93bnJldi54bWxET8uKwjAU3Q/4D+EK7sbUB6NUo6iguJNp&#10;ZxbuLs21DTY3tYla/94sBmZ5OO/lurO1eFDrjWMFo2ECgrhw2nCp4Cfff85B+ICssXZMCl7kYb3q&#10;fSwx1e7J3/TIQiliCPsUFVQhNKmUvqjIoh+6hjhyF9daDBG2pdQtPmO4reU4Sb6kRcOxocKGdhUV&#10;1+xuFdw2k9NZYr7tRr/Tgznls0yamVKDfrdZgAjUhX/xn/uoFcSt8Uq8AXL1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14C/gvwAAANoAAAAPAAAAAAAAAAAAAAAAAJ8CAABk&#10;cnMvZG93bnJldi54bWxQSwUGAAAAAAQABAD3AAAAiwMAAAAA&#10;">
                  <v:imagedata r:id="rId23" o:title=""/>
                  <v:path arrowok="t"/>
                </v:shape>
                <v:shape id="Text Box 17" o:spid="_x0000_s1040" type="#_x0000_t202" style="position:absolute;top:36480;width:20574;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14:paraId="16289480" w14:textId="77777777" w:rsidR="00874355" w:rsidRPr="0046588F" w:rsidRDefault="00874355" w:rsidP="00B84061">
                        <w:pPr>
                          <w:pStyle w:val="Legenda"/>
                          <w:rPr>
                            <w:rFonts w:cs="Arial"/>
                            <w:i/>
                            <w:iCs/>
                            <w:noProof/>
                            <w:sz w:val="28"/>
                            <w:szCs w:val="28"/>
                          </w:rPr>
                        </w:pPr>
                        <w:r>
                          <w:t>Home Screen with SOTA confirmation modal</w:t>
                        </w:r>
                      </w:p>
                    </w:txbxContent>
                  </v:textbox>
                </v:shape>
                <w10:wrap type="tight"/>
              </v:group>
            </w:pict>
          </mc:Fallback>
        </mc:AlternateContent>
      </w:r>
      <w:r w:rsidR="00D16F64">
        <w:t>Acknowledge confirmation dialog</w:t>
      </w:r>
      <w:bookmarkEnd w:id="12"/>
    </w:p>
    <w:p w14:paraId="22FD323E" w14:textId="77777777" w:rsidR="0042418F" w:rsidRDefault="00D16F64" w:rsidP="003F7BF3">
      <w:r>
        <w:t xml:space="preserve">Click </w:t>
      </w:r>
      <w:r w:rsidR="0042418F">
        <w:t xml:space="preserve">the </w:t>
      </w:r>
      <w:r>
        <w:t>OK</w:t>
      </w:r>
      <w:r w:rsidR="0042418F">
        <w:t xml:space="preserve"> button on the modal, as viewed to the right</w:t>
      </w:r>
      <w:r w:rsidR="00EB5CF5">
        <w:t xml:space="preserve">. </w:t>
      </w:r>
    </w:p>
    <w:p w14:paraId="667D49B7" w14:textId="77777777" w:rsidR="0042418F" w:rsidRDefault="0042418F" w:rsidP="003F7BF3"/>
    <w:p w14:paraId="6F81DF79" w14:textId="77777777" w:rsidR="0042418F" w:rsidRDefault="00EB5CF5" w:rsidP="003F7BF3">
      <w:r>
        <w:t xml:space="preserve">The </w:t>
      </w:r>
      <w:r w:rsidR="0042418F">
        <w:t xml:space="preserve">modal and </w:t>
      </w:r>
      <w:r>
        <w:t xml:space="preserve">overlay shall </w:t>
      </w:r>
      <w:r w:rsidR="0042418F">
        <w:t>disappear</w:t>
      </w:r>
      <w:r>
        <w:t xml:space="preserve">. </w:t>
      </w:r>
    </w:p>
    <w:p w14:paraId="646717AC" w14:textId="77777777" w:rsidR="0042418F" w:rsidRDefault="0042418F" w:rsidP="003F7BF3"/>
    <w:p w14:paraId="6203FEEB" w14:textId="77777777" w:rsidR="00D16F64" w:rsidRDefault="00EB5CF5" w:rsidP="003F7BF3">
      <w:r>
        <w:t xml:space="preserve">Visit Audio Settings once again by tapping the Audio Settings icon located in the top bar, or tap the </w:t>
      </w:r>
      <w:r w:rsidR="00DE07F9">
        <w:t>center</w:t>
      </w:r>
      <w:r>
        <w:t xml:space="preserve"> APP grid </w:t>
      </w:r>
      <w:r w:rsidR="00A85403">
        <w:t xml:space="preserve">icon </w:t>
      </w:r>
      <w:r>
        <w:t>to pull up the list of apps, and then select the Audio Settings icon.</w:t>
      </w:r>
    </w:p>
    <w:p w14:paraId="4E576A9E" w14:textId="77777777" w:rsidR="00C82E4E" w:rsidRDefault="00C82E4E" w:rsidP="003F7BF3"/>
    <w:p w14:paraId="0AA202CC" w14:textId="77777777" w:rsidR="00C82E4E" w:rsidRDefault="00C82E4E" w:rsidP="003F7BF3"/>
    <w:p w14:paraId="045205F5" w14:textId="77777777" w:rsidR="00E15D72" w:rsidRDefault="00E15D72" w:rsidP="003F7BF3"/>
    <w:p w14:paraId="59BB442C" w14:textId="77777777" w:rsidR="00E15D72" w:rsidRDefault="00E15D72" w:rsidP="003F7BF3"/>
    <w:p w14:paraId="0033205C" w14:textId="77777777" w:rsidR="00E15D72" w:rsidRDefault="00E15D72" w:rsidP="003F7BF3"/>
    <w:p w14:paraId="446D0AC4" w14:textId="77777777" w:rsidR="00E15D72" w:rsidRDefault="00E15D72" w:rsidP="003F7BF3"/>
    <w:p w14:paraId="2642D487" w14:textId="77777777" w:rsidR="00E15D72" w:rsidRDefault="00E15D72" w:rsidP="003F7BF3"/>
    <w:p w14:paraId="6CE0004E" w14:textId="77777777" w:rsidR="00E15D72" w:rsidRDefault="00E15D72" w:rsidP="003F7BF3"/>
    <w:p w14:paraId="68789231" w14:textId="77777777" w:rsidR="00E15D72" w:rsidRDefault="00E15D72" w:rsidP="003F7BF3"/>
    <w:p w14:paraId="748D4454" w14:textId="77777777" w:rsidR="00E15D72" w:rsidRDefault="00E15D72" w:rsidP="003F7BF3"/>
    <w:p w14:paraId="6A83453F" w14:textId="77777777" w:rsidR="00E15D72" w:rsidRDefault="00E15D72" w:rsidP="003F7BF3"/>
    <w:p w14:paraId="4904701B" w14:textId="77777777" w:rsidR="00E15D72" w:rsidRDefault="00E15D72" w:rsidP="003F7BF3"/>
    <w:p w14:paraId="4A4D9D11" w14:textId="77777777" w:rsidR="00D16F64" w:rsidRDefault="00D16F64" w:rsidP="00D16F64">
      <w:pPr>
        <w:pStyle w:val="Nagwek2"/>
      </w:pPr>
      <w:bookmarkStart w:id="13" w:name="_Toc409458819"/>
      <w:r>
        <w:t>Display the new Audio Settings version</w:t>
      </w:r>
      <w:bookmarkEnd w:id="13"/>
    </w:p>
    <w:p w14:paraId="1E8F662D" w14:textId="77777777" w:rsidR="00D16F64" w:rsidRDefault="00D16F64" w:rsidP="003F7BF3">
      <w:r>
        <w:t xml:space="preserve">Highlight the new functionality </w:t>
      </w:r>
      <w:r w:rsidR="0042418F">
        <w:t xml:space="preserve">by </w:t>
      </w:r>
      <w:r>
        <w:t>using the HMI and playing an MP3 audio track via the F-type sound system.</w:t>
      </w:r>
      <w:r w:rsidR="00874355">
        <w:t xml:space="preserve"> “Notice the difference between </w:t>
      </w:r>
      <w:r w:rsidR="008F1F14">
        <w:t>the previous state and the updated state.”</w:t>
      </w:r>
    </w:p>
    <w:p w14:paraId="7E4F8D62" w14:textId="77777777" w:rsidR="00DE07F9" w:rsidRDefault="00DE07F9" w:rsidP="003F7BF3">
      <w:pPr>
        <w:rPr>
          <w:b/>
          <w:bCs/>
          <w:sz w:val="20"/>
          <w:szCs w:val="20"/>
        </w:rPr>
      </w:pPr>
    </w:p>
    <w:p w14:paraId="4CEFDBEA" w14:textId="77777777" w:rsidR="00E15D72" w:rsidRDefault="00CB2B01" w:rsidP="003F7BF3">
      <w:r>
        <w:rPr>
          <w:noProof/>
          <w:lang w:val="pl-PL" w:eastAsia="pl-PL"/>
        </w:rPr>
        <mc:AlternateContent>
          <mc:Choice Requires="wpg">
            <w:drawing>
              <wp:anchor distT="0" distB="0" distL="114300" distR="114300" simplePos="0" relativeHeight="251679744" behindDoc="0" locked="0" layoutInCell="1" allowOverlap="1" wp14:anchorId="20FB5C6B" wp14:editId="66153396">
                <wp:simplePos x="0" y="0"/>
                <wp:positionH relativeFrom="column">
                  <wp:posOffset>3810</wp:posOffset>
                </wp:positionH>
                <wp:positionV relativeFrom="paragraph">
                  <wp:posOffset>-2540</wp:posOffset>
                </wp:positionV>
                <wp:extent cx="2057400" cy="3965575"/>
                <wp:effectExtent l="0" t="0" r="0" b="0"/>
                <wp:wrapTight wrapText="bothSides">
                  <wp:wrapPolygon edited="0">
                    <wp:start x="0" y="0"/>
                    <wp:lineTo x="0" y="21479"/>
                    <wp:lineTo x="21400" y="21479"/>
                    <wp:lineTo x="21400"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2057400" cy="3965575"/>
                          <a:chOff x="0" y="0"/>
                          <a:chExt cx="2057400" cy="3965575"/>
                        </a:xfrm>
                      </wpg:grpSpPr>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wps:wsp>
                        <wps:cNvPr id="18" name="Text Box 18"/>
                        <wps:cNvSpPr txBox="1"/>
                        <wps:spPr>
                          <a:xfrm>
                            <a:off x="0" y="3667125"/>
                            <a:ext cx="2057400" cy="298450"/>
                          </a:xfrm>
                          <a:prstGeom prst="rect">
                            <a:avLst/>
                          </a:prstGeom>
                          <a:solidFill>
                            <a:prstClr val="white"/>
                          </a:solidFill>
                          <a:ln>
                            <a:noFill/>
                          </a:ln>
                          <a:effectLst/>
                        </wps:spPr>
                        <wps:txbx>
                          <w:txbxContent>
                            <w:p w14:paraId="7ABFDD4C" w14:textId="77777777" w:rsidR="00874355" w:rsidRPr="00EE1EA4" w:rsidRDefault="00874355" w:rsidP="00B84061">
                              <w:pPr>
                                <w:pStyle w:val="Legenda"/>
                                <w:rPr>
                                  <w:noProof/>
                                  <w:sz w:val="24"/>
                                  <w:szCs w:val="24"/>
                                </w:rPr>
                              </w:pPr>
                              <w:r>
                                <w:t xml:space="preserve">Audio Settings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FB5C6B" id="Group 33" o:spid="_x0000_s1041" style="position:absolute;margin-left:.3pt;margin-top:-.2pt;width:162pt;height:312.25pt;z-index:251679744" coordsize="20574,3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">
                <v:shape id="Picture 9" o:spid="_x0000_s1042" type="#_x0000_t75" style="position:absolute;width:20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ujQjAAAAA2gAAAA8AAABkcnMvZG93bnJldi54bWxEj8FqwzAQRO+F/oPYQm+NnBzaxIkSQsCQ&#10;a+0eetxYG1uttDKSEtt/XxUKPQ4zb4bZHSZnxZ1CNJ4VLBcFCOLWa8Odgo+melmDiAlZo/VMCmaK&#10;cNg/Puyw1H7kd7rXqRO5hGOJCvqUhlLK2PbkMC78QJy9qw8OU5ahkzrgmMudlauieJUODeeFHgc6&#10;9dR+1zenYDNPV3tZhy9pYvX5Zqwtmq5S6vlpOm5BJJrSf/iPPuvMwe+VfAPk/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W6NCMAAAADaAAAADwAAAAAAAAAAAAAAAACfAgAA&#10;ZHJzL2Rvd25yZXYueG1sUEsFBgAAAAAEAAQA9wAAAIwDAAAAAA==&#10;">
                  <v:imagedata r:id="rId25" o:title=""/>
                  <v:path arrowok="t"/>
                </v:shape>
                <v:shape id="Text Box 18" o:spid="_x0000_s1043" type="#_x0000_t202" style="position:absolute;top:36671;width:205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14:paraId="7ABFDD4C" w14:textId="77777777" w:rsidR="00874355" w:rsidRPr="00EE1EA4" w:rsidRDefault="00874355" w:rsidP="00B84061">
                        <w:pPr>
                          <w:pStyle w:val="Legenda"/>
                          <w:rPr>
                            <w:noProof/>
                            <w:sz w:val="24"/>
                            <w:szCs w:val="24"/>
                          </w:rPr>
                        </w:pPr>
                        <w:r>
                          <w:t xml:space="preserve">Audio Settings Screen </w:t>
                        </w:r>
                      </w:p>
                    </w:txbxContent>
                  </v:textbox>
                </v:shape>
                <w10:wrap type="tight"/>
              </v:group>
            </w:pict>
          </mc:Fallback>
        </mc:AlternateContent>
      </w:r>
      <w:r w:rsidR="00E15D72">
        <w:t>The OFF button position shall be displayed by default. These are the 2D and STEREO options.</w:t>
      </w:r>
    </w:p>
    <w:p w14:paraId="28D48ED4" w14:textId="77777777" w:rsidR="00E15D72" w:rsidRDefault="00E15D72" w:rsidP="003F7BF3"/>
    <w:p w14:paraId="7D78274A" w14:textId="77777777" w:rsidR="00E15D72" w:rsidRDefault="00E15D72" w:rsidP="003F7BF3"/>
    <w:p w14:paraId="05883EA4" w14:textId="77777777" w:rsidR="00E15D72" w:rsidRDefault="00E15D72" w:rsidP="003F7BF3"/>
    <w:p w14:paraId="56D7DDB0" w14:textId="77777777" w:rsidR="00E15D72" w:rsidRDefault="00E15D72" w:rsidP="003F7BF3"/>
    <w:p w14:paraId="3260870C" w14:textId="77777777" w:rsidR="00E15D72" w:rsidRDefault="00E15D72" w:rsidP="003F7BF3"/>
    <w:p w14:paraId="3C29B698" w14:textId="77777777" w:rsidR="00365E3C" w:rsidRDefault="00365E3C" w:rsidP="00365E3C"/>
    <w:p w14:paraId="274EB9E4" w14:textId="77777777" w:rsidR="0042418F" w:rsidRDefault="00E15D72" w:rsidP="0042418F">
      <w:pPr>
        <w:rPr>
          <w:rFonts w:cs="Arial"/>
        </w:rPr>
      </w:pPr>
      <w:r>
        <w:rPr>
          <w:rFonts w:cs="Arial"/>
        </w:rPr>
        <w:br w:type="page"/>
      </w:r>
    </w:p>
    <w:p w14:paraId="123E1D0C" w14:textId="77777777" w:rsidR="0042418F" w:rsidRDefault="0042418F" w:rsidP="0042418F">
      <w:pPr>
        <w:pStyle w:val="Nagwek2"/>
      </w:pPr>
      <w:bookmarkStart w:id="14" w:name="_Toc409458820"/>
      <w:r>
        <w:lastRenderedPageBreak/>
        <w:t>Display the DLNA Media Player</w:t>
      </w:r>
      <w:bookmarkEnd w:id="14"/>
    </w:p>
    <w:p w14:paraId="73ED1831" w14:textId="77777777" w:rsidR="0042418F" w:rsidRDefault="00C37708" w:rsidP="0042418F">
      <w:r>
        <w:t>Use DLNA Media Player to select an audio track that the IVI can play in the F-Type.</w:t>
      </w:r>
    </w:p>
    <w:p w14:paraId="69C610E6" w14:textId="77777777" w:rsidR="00C37708" w:rsidRDefault="00434331" w:rsidP="0042418F">
      <w:r>
        <w:rPr>
          <w:noProof/>
          <w:lang w:val="pl-PL" w:eastAsia="pl-PL"/>
        </w:rPr>
        <mc:AlternateContent>
          <mc:Choice Requires="wpg">
            <w:drawing>
              <wp:anchor distT="0" distB="0" distL="114300" distR="114300" simplePos="0" relativeHeight="251688960" behindDoc="0" locked="0" layoutInCell="1" allowOverlap="1" wp14:anchorId="5668DC9B" wp14:editId="0FE3FB5B">
                <wp:simplePos x="0" y="0"/>
                <wp:positionH relativeFrom="column">
                  <wp:posOffset>3810</wp:posOffset>
                </wp:positionH>
                <wp:positionV relativeFrom="paragraph">
                  <wp:posOffset>136525</wp:posOffset>
                </wp:positionV>
                <wp:extent cx="2057400" cy="3965575"/>
                <wp:effectExtent l="0" t="0" r="0" b="0"/>
                <wp:wrapTight wrapText="bothSides">
                  <wp:wrapPolygon edited="0">
                    <wp:start x="0" y="0"/>
                    <wp:lineTo x="0" y="21479"/>
                    <wp:lineTo x="21400" y="21479"/>
                    <wp:lineTo x="21400"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2057400" cy="3965575"/>
                          <a:chOff x="0" y="0"/>
                          <a:chExt cx="2057400" cy="3965575"/>
                        </a:xfrm>
                      </wpg:grpSpPr>
                      <pic:pic xmlns:pic="http://schemas.openxmlformats.org/drawingml/2006/picture">
                        <pic:nvPicPr>
                          <pic:cNvPr id="22" name="Picture 2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wps:wsp>
                        <wps:cNvPr id="36" name="Text Box 36"/>
                        <wps:cNvSpPr txBox="1"/>
                        <wps:spPr>
                          <a:xfrm>
                            <a:off x="0" y="3667125"/>
                            <a:ext cx="2057400" cy="298450"/>
                          </a:xfrm>
                          <a:prstGeom prst="rect">
                            <a:avLst/>
                          </a:prstGeom>
                          <a:solidFill>
                            <a:prstClr val="white"/>
                          </a:solidFill>
                          <a:ln>
                            <a:noFill/>
                          </a:ln>
                          <a:effectLst/>
                        </wps:spPr>
                        <wps:txbx>
                          <w:txbxContent>
                            <w:p w14:paraId="790F15C2" w14:textId="77777777" w:rsidR="00874355" w:rsidRPr="00913DDB" w:rsidRDefault="00874355" w:rsidP="00434331">
                              <w:pPr>
                                <w:pStyle w:val="Legenda"/>
                                <w:rPr>
                                  <w:rFonts w:cs="Arial"/>
                                  <w:noProof/>
                                  <w:sz w:val="24"/>
                                  <w:szCs w:val="24"/>
                                </w:rPr>
                              </w:pPr>
                              <w:r>
                                <w:t xml:space="preserve">DLNA Media Player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68DC9B" id="Group 37" o:spid="_x0000_s1044" style="position:absolute;margin-left:.3pt;margin-top:10.75pt;width:162pt;height:312.25pt;z-index:251688960" coordsize="20574,3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">
                <v:shape id="Picture 22" o:spid="_x0000_s1045" type="#_x0000_t75" style="position:absolute;width:20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MXtfEAAAA2wAAAA8AAABkcnMvZG93bnJldi54bWxEj81qwkAUhfeC7zDcghupE1MQTR1FBEF3&#10;rdGFu0vmmoRm7sTMJKY+facguDycn4+zXPemEh01rrSsYDqJQBBnVpecKzilu/c5COeRNVaWScEv&#10;OVivhoMlJtre+Zu6o89FGGGXoILC+zqR0mUFGXQTWxMH72obgz7IJpe6wXsYN5WMo2gmDZYcCAXW&#10;tC0o+zm2JnDLK7eLw+GWPrrq8jh/tJf0a6zU6K3ffILw1PtX+NneawVxDP9fw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MXtfEAAAA2wAAAA8AAAAAAAAAAAAAAAAA&#10;nwIAAGRycy9kb3ducmV2LnhtbFBLBQYAAAAABAAEAPcAAACQAwAAAAA=&#10;">
                  <v:imagedata r:id="rId27" o:title=""/>
                  <v:path arrowok="t"/>
                </v:shape>
                <v:shape id="Text Box 36" o:spid="_x0000_s1046" type="#_x0000_t202" style="position:absolute;top:36671;width:205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14:paraId="790F15C2" w14:textId="77777777" w:rsidR="00874355" w:rsidRPr="00913DDB" w:rsidRDefault="00874355" w:rsidP="00434331">
                        <w:pPr>
                          <w:pStyle w:val="Legenda"/>
                          <w:rPr>
                            <w:rFonts w:cs="Arial"/>
                            <w:noProof/>
                            <w:sz w:val="24"/>
                            <w:szCs w:val="24"/>
                          </w:rPr>
                        </w:pPr>
                        <w:r>
                          <w:t xml:space="preserve">DLNA Media Player Screen </w:t>
                        </w:r>
                      </w:p>
                    </w:txbxContent>
                  </v:textbox>
                </v:shape>
                <w10:wrap type="tight"/>
              </v:group>
            </w:pict>
          </mc:Fallback>
        </mc:AlternateContent>
      </w:r>
    </w:p>
    <w:p w14:paraId="6E83468E" w14:textId="77777777" w:rsidR="00C37708" w:rsidRDefault="00C37708" w:rsidP="0042418F">
      <w:pPr>
        <w:rPr>
          <w:rFonts w:cs="Arial"/>
        </w:rPr>
      </w:pPr>
      <w:r>
        <w:t>Tap the DLNA Media Player icon located in the top bar, or use the app screen. The Media Player icon looks like an eighth note.</w:t>
      </w:r>
    </w:p>
    <w:p w14:paraId="3D36B138" w14:textId="77777777" w:rsidR="0042418F" w:rsidRDefault="0042418F" w:rsidP="0042418F">
      <w:pPr>
        <w:rPr>
          <w:rFonts w:cs="Arial"/>
        </w:rPr>
      </w:pPr>
    </w:p>
    <w:p w14:paraId="76398017" w14:textId="77777777" w:rsidR="008F1F14" w:rsidRDefault="008F1F14" w:rsidP="0042418F">
      <w:pPr>
        <w:rPr>
          <w:rFonts w:cs="Arial"/>
        </w:rPr>
      </w:pPr>
      <w:r>
        <w:rPr>
          <w:rFonts w:cs="Arial"/>
        </w:rPr>
        <w:t>“DLNA Media Player allows a user to play back audio and video content from local sources via the tizen.content API and remote DLNA content via IVI WRT Mediaserver API.”</w:t>
      </w:r>
    </w:p>
    <w:p w14:paraId="16F3EEE4" w14:textId="77777777" w:rsidR="008F1F14" w:rsidRDefault="008F1F14" w:rsidP="0042418F">
      <w:pPr>
        <w:rPr>
          <w:rFonts w:cs="Arial"/>
        </w:rPr>
      </w:pPr>
    </w:p>
    <w:p w14:paraId="2720501C" w14:textId="77777777" w:rsidR="00C37708" w:rsidRDefault="00C37708" w:rsidP="0042418F">
      <w:pPr>
        <w:rPr>
          <w:rFonts w:cs="Arial"/>
        </w:rPr>
      </w:pPr>
      <w:r>
        <w:rPr>
          <w:rFonts w:cs="Arial"/>
        </w:rPr>
        <w:t xml:space="preserve">Once the Media Player screen is being displayed, tap the </w:t>
      </w:r>
      <w:r w:rsidR="000A1F93">
        <w:rPr>
          <w:rFonts w:cs="Arial"/>
        </w:rPr>
        <w:t xml:space="preserve">flag-shaped </w:t>
      </w:r>
      <w:r>
        <w:rPr>
          <w:rFonts w:cs="Arial"/>
        </w:rPr>
        <w:t>Library button at the top right under the time.</w:t>
      </w:r>
    </w:p>
    <w:p w14:paraId="1DAE0D41" w14:textId="77777777" w:rsidR="008F1F14" w:rsidRDefault="008F1F14" w:rsidP="0042418F">
      <w:pPr>
        <w:rPr>
          <w:rFonts w:cs="Arial"/>
        </w:rPr>
      </w:pPr>
    </w:p>
    <w:p w14:paraId="393F2A3D" w14:textId="77777777" w:rsidR="008F1F14" w:rsidRDefault="008F1F14" w:rsidP="0042418F">
      <w:pPr>
        <w:rPr>
          <w:rFonts w:cs="Arial"/>
        </w:rPr>
      </w:pPr>
      <w:r>
        <w:rPr>
          <w:rFonts w:cs="Arial"/>
        </w:rPr>
        <w:t>“Audio content to be played can be selected from the Multimedia library component. Playback is controlled by the AudioPlayer component. Upon launching the app, the user can access the library and view thumbnails.”</w:t>
      </w:r>
    </w:p>
    <w:p w14:paraId="474445C5" w14:textId="77777777" w:rsidR="008F1F14" w:rsidRDefault="008F1F14" w:rsidP="0042418F">
      <w:pPr>
        <w:rPr>
          <w:rFonts w:cs="Arial"/>
        </w:rPr>
      </w:pPr>
    </w:p>
    <w:p w14:paraId="213567B7" w14:textId="77777777" w:rsidR="008F1F14" w:rsidRDefault="008F1F14" w:rsidP="0042418F">
      <w:pPr>
        <w:rPr>
          <w:rFonts w:cs="Arial"/>
        </w:rPr>
      </w:pPr>
      <w:r>
        <w:rPr>
          <w:rFonts w:cs="Arial"/>
        </w:rPr>
        <w:t>“Choose your media and the library closes. Then the application displays a thumbnail and details about the track while playing it.”</w:t>
      </w:r>
    </w:p>
    <w:p w14:paraId="18D8A675" w14:textId="77777777" w:rsidR="000A1F93" w:rsidRDefault="000A1F93">
      <w:pPr>
        <w:rPr>
          <w:rFonts w:cs="Arial"/>
        </w:rPr>
      </w:pPr>
    </w:p>
    <w:p w14:paraId="4A769B36" w14:textId="77777777" w:rsidR="000A1F93" w:rsidRDefault="000A1F93">
      <w:pPr>
        <w:rPr>
          <w:rFonts w:cs="Arial"/>
        </w:rPr>
      </w:pPr>
    </w:p>
    <w:p w14:paraId="432D561C" w14:textId="77777777" w:rsidR="000A1F93" w:rsidRDefault="000A1F93">
      <w:pPr>
        <w:rPr>
          <w:rFonts w:cs="Arial"/>
        </w:rPr>
      </w:pPr>
    </w:p>
    <w:p w14:paraId="3D4D54CD" w14:textId="77777777" w:rsidR="000A1F93" w:rsidRDefault="000A1F93">
      <w:pPr>
        <w:rPr>
          <w:rFonts w:cs="Arial"/>
        </w:rPr>
      </w:pPr>
    </w:p>
    <w:p w14:paraId="5ABB1423" w14:textId="77777777" w:rsidR="000A1F93" w:rsidRDefault="000A1F93">
      <w:pPr>
        <w:rPr>
          <w:rFonts w:cs="Arial"/>
        </w:rPr>
      </w:pPr>
    </w:p>
    <w:p w14:paraId="5600707C" w14:textId="77777777" w:rsidR="0042418F" w:rsidRDefault="000A1F93">
      <w:pPr>
        <w:rPr>
          <w:rFonts w:cs="Arial"/>
        </w:rPr>
      </w:pPr>
      <w:r>
        <w:rPr>
          <w:rFonts w:cs="Arial"/>
          <w:noProof/>
          <w:lang w:val="pl-PL" w:eastAsia="pl-PL"/>
        </w:rPr>
        <mc:AlternateContent>
          <mc:Choice Requires="wpg">
            <w:drawing>
              <wp:anchor distT="0" distB="0" distL="114300" distR="114300" simplePos="0" relativeHeight="251695104" behindDoc="0" locked="0" layoutInCell="1" allowOverlap="1" wp14:anchorId="382E8BC1" wp14:editId="6CB43FB4">
                <wp:simplePos x="0" y="0"/>
                <wp:positionH relativeFrom="column">
                  <wp:posOffset>3909060</wp:posOffset>
                </wp:positionH>
                <wp:positionV relativeFrom="paragraph">
                  <wp:posOffset>31750</wp:posOffset>
                </wp:positionV>
                <wp:extent cx="2057400" cy="3965575"/>
                <wp:effectExtent l="0" t="0" r="0" b="0"/>
                <wp:wrapTight wrapText="bothSides">
                  <wp:wrapPolygon edited="0">
                    <wp:start x="0" y="0"/>
                    <wp:lineTo x="0" y="21479"/>
                    <wp:lineTo x="21400" y="21479"/>
                    <wp:lineTo x="21400"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2057400" cy="3965575"/>
                          <a:chOff x="0" y="0"/>
                          <a:chExt cx="2057400" cy="3965575"/>
                        </a:xfrm>
                      </wpg:grpSpPr>
                      <pic:pic xmlns:pic="http://schemas.openxmlformats.org/drawingml/2006/picture">
                        <pic:nvPicPr>
                          <pic:cNvPr id="23" name="Picture 2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wps:wsp>
                        <wps:cNvPr id="42" name="Text Box 42"/>
                        <wps:cNvSpPr txBox="1"/>
                        <wps:spPr>
                          <a:xfrm>
                            <a:off x="0" y="3667125"/>
                            <a:ext cx="2057400" cy="298450"/>
                          </a:xfrm>
                          <a:prstGeom prst="rect">
                            <a:avLst/>
                          </a:prstGeom>
                          <a:solidFill>
                            <a:prstClr val="white"/>
                          </a:solidFill>
                          <a:ln>
                            <a:noFill/>
                          </a:ln>
                          <a:effectLst/>
                        </wps:spPr>
                        <wps:txbx>
                          <w:txbxContent>
                            <w:p w14:paraId="11519919" w14:textId="77777777" w:rsidR="00874355" w:rsidRPr="001D7012" w:rsidRDefault="00874355" w:rsidP="00434331">
                              <w:pPr>
                                <w:pStyle w:val="Legenda"/>
                                <w:rPr>
                                  <w:rFonts w:cs="Arial"/>
                                  <w:noProof/>
                                  <w:sz w:val="24"/>
                                  <w:szCs w:val="24"/>
                                </w:rPr>
                              </w:pPr>
                              <w:r>
                                <w:t>DLNA Media Player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2E8BC1" id="Group 43" o:spid="_x0000_s1047" style="position:absolute;margin-left:307.8pt;margin-top:2.5pt;width:162pt;height:312.25pt;z-index:251695104" coordsize="20574,3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">
                <v:shape id="Picture 23" o:spid="_x0000_s1048" type="#_x0000_t75" style="position:absolute;width:20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CbpfFAAAA2wAAAA8AAABkcnMvZG93bnJldi54bWxEj91qwkAUhO8LvsNyBO/qxghFoquI1GpL&#10;QfxDLw/ZYxLNng3ZbUzfvlsQvBxm5htmMmtNKRqqXWFZwaAfgSBOrS44U3DYL19HIJxH1lhaJgW/&#10;5GA27bxMMNH2zltqdj4TAcIuQQW591UipUtzMuj6tiIO3sXWBn2QdSZ1jfcAN6WMo+hNGiw4LORY&#10;0SKn9Lb7MYGyOmbX0/n7c6nTw8f74GtziptGqV63nY9BeGr9M/xor7WCeAj/X8IPkN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Am6XxQAAANsAAAAPAAAAAAAAAAAAAAAA&#10;AJ8CAABkcnMvZG93bnJldi54bWxQSwUGAAAAAAQABAD3AAAAkQMAAAAA&#10;">
                  <v:imagedata r:id="rId29" o:title=""/>
                  <v:path arrowok="t"/>
                </v:shape>
                <v:shape id="Text Box 42" o:spid="_x0000_s1049" type="#_x0000_t202" style="position:absolute;top:36671;width:205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14:paraId="11519919" w14:textId="77777777" w:rsidR="00874355" w:rsidRPr="001D7012" w:rsidRDefault="00874355" w:rsidP="00434331">
                        <w:pPr>
                          <w:pStyle w:val="Legenda"/>
                          <w:rPr>
                            <w:rFonts w:cs="Arial"/>
                            <w:noProof/>
                            <w:sz w:val="24"/>
                            <w:szCs w:val="24"/>
                          </w:rPr>
                        </w:pPr>
                        <w:r>
                          <w:t>DLNA Media Player Screen</w:t>
                        </w:r>
                      </w:p>
                    </w:txbxContent>
                  </v:textbox>
                </v:shape>
                <w10:wrap type="tight"/>
              </v:group>
            </w:pict>
          </mc:Fallback>
        </mc:AlternateContent>
      </w:r>
      <w:r w:rsidR="00434331">
        <w:rPr>
          <w:rFonts w:cs="Arial"/>
          <w:noProof/>
          <w:lang w:val="pl-PL" w:eastAsia="pl-PL"/>
        </w:rPr>
        <mc:AlternateContent>
          <mc:Choice Requires="wpg">
            <w:drawing>
              <wp:anchor distT="0" distB="0" distL="114300" distR="114300" simplePos="0" relativeHeight="251691008" behindDoc="0" locked="0" layoutInCell="1" allowOverlap="1" wp14:anchorId="59FCDF5D" wp14:editId="5511E01B">
                <wp:simplePos x="0" y="0"/>
                <wp:positionH relativeFrom="column">
                  <wp:posOffset>3810</wp:posOffset>
                </wp:positionH>
                <wp:positionV relativeFrom="paragraph">
                  <wp:posOffset>33655</wp:posOffset>
                </wp:positionV>
                <wp:extent cx="2057400" cy="3965575"/>
                <wp:effectExtent l="0" t="0" r="0" b="0"/>
                <wp:wrapTight wrapText="bothSides">
                  <wp:wrapPolygon edited="0">
                    <wp:start x="0" y="0"/>
                    <wp:lineTo x="0" y="21479"/>
                    <wp:lineTo x="21400" y="21479"/>
                    <wp:lineTo x="21400"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2057400" cy="3965575"/>
                          <a:chOff x="0" y="0"/>
                          <a:chExt cx="2057400" cy="3965575"/>
                        </a:xfrm>
                      </wpg:grpSpPr>
                      <pic:pic xmlns:pic="http://schemas.openxmlformats.org/drawingml/2006/picture">
                        <pic:nvPicPr>
                          <pic:cNvPr id="27" name="Picture 2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wps:wsp>
                        <wps:cNvPr id="38" name="Text Box 38"/>
                        <wps:cNvSpPr txBox="1"/>
                        <wps:spPr>
                          <a:xfrm>
                            <a:off x="0" y="3667125"/>
                            <a:ext cx="2057400" cy="298450"/>
                          </a:xfrm>
                          <a:prstGeom prst="rect">
                            <a:avLst/>
                          </a:prstGeom>
                          <a:solidFill>
                            <a:prstClr val="white"/>
                          </a:solidFill>
                          <a:ln>
                            <a:noFill/>
                          </a:ln>
                          <a:effectLst/>
                        </wps:spPr>
                        <wps:txbx>
                          <w:txbxContent>
                            <w:p w14:paraId="6035DD4D" w14:textId="77777777" w:rsidR="00874355" w:rsidRPr="00403552" w:rsidRDefault="00874355" w:rsidP="00434331">
                              <w:pPr>
                                <w:pStyle w:val="Legenda"/>
                                <w:rPr>
                                  <w:rFonts w:cs="Arial"/>
                                  <w:noProof/>
                                  <w:sz w:val="24"/>
                                  <w:szCs w:val="24"/>
                                </w:rPr>
                              </w:pPr>
                              <w:r>
                                <w:t>DLNA Media Player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FCDF5D" id="Group 39" o:spid="_x0000_s1050" style="position:absolute;margin-left:.3pt;margin-top:2.65pt;width:162pt;height:312.25pt;z-index:251691008" coordsize="20574,3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">
                <v:shape id="Picture 27" o:spid="_x0000_s1051" type="#_x0000_t75" style="position:absolute;width:20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DwHDFAAAA2wAAAA8AAABkcnMvZG93bnJldi54bWxEj81qwzAQhO+FvoPYQm+N7Bza4kQOwfnr&#10;IT3EDnWPi7W1Ta2VsZTEefsoUOhxmJlvmPliNJ040+BaywriSQSCuLK65VrBsdi8vINwHlljZ5kU&#10;XMnBIn18mGOi7YUPdM59LQKEXYIKGu/7REpXNWTQTWxPHLwfOxj0QQ611ANeAtx0chpFr9Jgy2Gh&#10;wZ6yhqrf/GQU1Ic9ZvHXerctv/tlHn0WJa4KpZ6fxuUMhKfR/4f/2h9awfQN7l/CD5Dp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Q8BwxQAAANsAAAAPAAAAAAAAAAAAAAAA&#10;AJ8CAABkcnMvZG93bnJldi54bWxQSwUGAAAAAAQABAD3AAAAkQMAAAAA&#10;">
                  <v:imagedata r:id="rId31" o:title=""/>
                  <v:path arrowok="t"/>
                </v:shape>
                <v:shape id="Text Box 38" o:spid="_x0000_s1052" type="#_x0000_t202" style="position:absolute;top:36671;width:205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14:paraId="6035DD4D" w14:textId="77777777" w:rsidR="00874355" w:rsidRPr="00403552" w:rsidRDefault="00874355" w:rsidP="00434331">
                        <w:pPr>
                          <w:pStyle w:val="Legenda"/>
                          <w:rPr>
                            <w:rFonts w:cs="Arial"/>
                            <w:noProof/>
                            <w:sz w:val="24"/>
                            <w:szCs w:val="24"/>
                          </w:rPr>
                        </w:pPr>
                        <w:r>
                          <w:t>DLNA Media Player Screen</w:t>
                        </w:r>
                      </w:p>
                    </w:txbxContent>
                  </v:textbox>
                </v:shape>
                <w10:wrap type="tight"/>
              </v:group>
            </w:pict>
          </mc:Fallback>
        </mc:AlternateContent>
      </w:r>
      <w:r>
        <w:rPr>
          <w:rFonts w:cs="Arial"/>
        </w:rPr>
        <w:t>Tap the MUSIC selection, then ALL</w:t>
      </w:r>
      <w:r w:rsidR="0042418F">
        <w:rPr>
          <w:rFonts w:cs="Arial"/>
        </w:rPr>
        <w:br w:type="page"/>
      </w:r>
      <w:r w:rsidR="00D136F6">
        <w:rPr>
          <w:rFonts w:cs="Arial"/>
          <w:noProof/>
          <w:lang w:val="pl-PL" w:eastAsia="pl-PL"/>
        </w:rPr>
        <w:lastRenderedPageBreak/>
        <mc:AlternateContent>
          <mc:Choice Requires="wpg">
            <w:drawing>
              <wp:anchor distT="0" distB="0" distL="114300" distR="114300" simplePos="0" relativeHeight="251697152" behindDoc="0" locked="0" layoutInCell="1" allowOverlap="1" wp14:anchorId="29CF462C" wp14:editId="0FC3E213">
                <wp:simplePos x="0" y="0"/>
                <wp:positionH relativeFrom="column">
                  <wp:posOffset>3947160</wp:posOffset>
                </wp:positionH>
                <wp:positionV relativeFrom="paragraph">
                  <wp:posOffset>20955</wp:posOffset>
                </wp:positionV>
                <wp:extent cx="2057400" cy="3965575"/>
                <wp:effectExtent l="0" t="0" r="0" b="0"/>
                <wp:wrapTight wrapText="bothSides">
                  <wp:wrapPolygon edited="0">
                    <wp:start x="0" y="0"/>
                    <wp:lineTo x="0" y="21479"/>
                    <wp:lineTo x="21400" y="21479"/>
                    <wp:lineTo x="21400"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2057400" cy="3965575"/>
                          <a:chOff x="0" y="0"/>
                          <a:chExt cx="2057400" cy="3965575"/>
                        </a:xfrm>
                      </wpg:grpSpPr>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wps:wsp>
                        <wps:cNvPr id="44" name="Text Box 44"/>
                        <wps:cNvSpPr txBox="1"/>
                        <wps:spPr>
                          <a:xfrm>
                            <a:off x="0" y="3667125"/>
                            <a:ext cx="2057400" cy="298450"/>
                          </a:xfrm>
                          <a:prstGeom prst="rect">
                            <a:avLst/>
                          </a:prstGeom>
                          <a:solidFill>
                            <a:prstClr val="white"/>
                          </a:solidFill>
                          <a:ln>
                            <a:noFill/>
                          </a:ln>
                          <a:effectLst/>
                        </wps:spPr>
                        <wps:txbx>
                          <w:txbxContent>
                            <w:p w14:paraId="42BD7548" w14:textId="77777777" w:rsidR="00874355" w:rsidRPr="00713A90" w:rsidRDefault="00874355" w:rsidP="00434331">
                              <w:pPr>
                                <w:pStyle w:val="Legenda"/>
                                <w:rPr>
                                  <w:rFonts w:cs="Arial"/>
                                  <w:noProof/>
                                  <w:sz w:val="24"/>
                                  <w:szCs w:val="24"/>
                                </w:rPr>
                              </w:pPr>
                              <w:r>
                                <w:t>DLNA Media Player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F462C" id="Group 45" o:spid="_x0000_s1053" style="position:absolute;margin-left:310.8pt;margin-top:1.65pt;width:162pt;height:312.25pt;z-index:251697152" coordsize="20574,3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">
                <v:shape id="Picture 25" o:spid="_x0000_s1054" type="#_x0000_t75" style="position:absolute;width:20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bpqfCAAAA2wAAAA8AAABkcnMvZG93bnJldi54bWxEj92KwjAUhO8XfIdwBO803YqiXaOoICje&#10;rD8PcGjOtl2bk5pErW9vhIW9HGbmG2a2aE0t7uR8ZVnB5yABQZxbXXGh4Hza9CcgfEDWWFsmBU/y&#10;sJh3PmaYafvgA92PoRARwj5DBWUITSalz0sy6Ae2IY7ej3UGQ5SukNrhI8JNLdMkGUuDFceFEhta&#10;l5RfjjejIF/J4fe0lvunu/wOV9fE7EyVKtXrtssvEIHa8B/+a2+1gnQE7y/xB8j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26anwgAAANsAAAAPAAAAAAAAAAAAAAAAAJ8C&#10;AABkcnMvZG93bnJldi54bWxQSwUGAAAAAAQABAD3AAAAjgMAAAAA&#10;">
                  <v:imagedata r:id="rId33" o:title=""/>
                  <v:path arrowok="t"/>
                </v:shape>
                <v:shape id="Text Box 44" o:spid="_x0000_s1055" type="#_x0000_t202" style="position:absolute;top:36671;width:205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14:paraId="42BD7548" w14:textId="77777777" w:rsidR="00874355" w:rsidRPr="00713A90" w:rsidRDefault="00874355" w:rsidP="00434331">
                        <w:pPr>
                          <w:pStyle w:val="Legenda"/>
                          <w:rPr>
                            <w:rFonts w:cs="Arial"/>
                            <w:noProof/>
                            <w:sz w:val="24"/>
                            <w:szCs w:val="24"/>
                          </w:rPr>
                        </w:pPr>
                        <w:r>
                          <w:t>DLNA Media Player Screen</w:t>
                        </w:r>
                      </w:p>
                    </w:txbxContent>
                  </v:textbox>
                </v:shape>
                <w10:wrap type="tight"/>
              </v:group>
            </w:pict>
          </mc:Fallback>
        </mc:AlternateContent>
      </w:r>
      <w:r w:rsidR="00F826E4">
        <w:rPr>
          <w:noProof/>
          <w:lang w:val="pl-PL" w:eastAsia="pl-PL"/>
        </w:rPr>
        <mc:AlternateContent>
          <mc:Choice Requires="wpg">
            <w:drawing>
              <wp:anchor distT="0" distB="0" distL="114300" distR="114300" simplePos="0" relativeHeight="251693056" behindDoc="0" locked="0" layoutInCell="1" allowOverlap="1" wp14:anchorId="68C4AF71" wp14:editId="5C8B7943">
                <wp:simplePos x="0" y="0"/>
                <wp:positionH relativeFrom="column">
                  <wp:posOffset>60960</wp:posOffset>
                </wp:positionH>
                <wp:positionV relativeFrom="paragraph">
                  <wp:posOffset>25400</wp:posOffset>
                </wp:positionV>
                <wp:extent cx="2057400" cy="3965575"/>
                <wp:effectExtent l="0" t="0" r="0" b="0"/>
                <wp:wrapTight wrapText="bothSides">
                  <wp:wrapPolygon edited="0">
                    <wp:start x="0" y="0"/>
                    <wp:lineTo x="0" y="21479"/>
                    <wp:lineTo x="21400" y="21479"/>
                    <wp:lineTo x="21400"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2057400" cy="3965575"/>
                          <a:chOff x="0" y="0"/>
                          <a:chExt cx="2057400" cy="3965575"/>
                        </a:xfrm>
                      </wpg:grpSpPr>
                      <pic:pic xmlns:pic="http://schemas.openxmlformats.org/drawingml/2006/picture">
                        <pic:nvPicPr>
                          <pic:cNvPr id="26" name="Picture 2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wps:wsp>
                        <wps:cNvPr id="40" name="Text Box 40"/>
                        <wps:cNvSpPr txBox="1"/>
                        <wps:spPr>
                          <a:xfrm>
                            <a:off x="0" y="3667125"/>
                            <a:ext cx="2057400" cy="298450"/>
                          </a:xfrm>
                          <a:prstGeom prst="rect">
                            <a:avLst/>
                          </a:prstGeom>
                          <a:solidFill>
                            <a:prstClr val="white"/>
                          </a:solidFill>
                          <a:ln>
                            <a:noFill/>
                          </a:ln>
                          <a:effectLst/>
                        </wps:spPr>
                        <wps:txbx>
                          <w:txbxContent>
                            <w:p w14:paraId="05C6E031" w14:textId="77777777" w:rsidR="00874355" w:rsidRPr="00212DFE" w:rsidRDefault="00874355" w:rsidP="00434331">
                              <w:pPr>
                                <w:pStyle w:val="Legenda"/>
                                <w:rPr>
                                  <w:rFonts w:cs="Arial"/>
                                  <w:noProof/>
                                  <w:sz w:val="24"/>
                                  <w:szCs w:val="24"/>
                                </w:rPr>
                              </w:pPr>
                              <w:r>
                                <w:t>DLNA Media Player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AF71" id="Group 41" o:spid="_x0000_s1056" style="position:absolute;margin-left:4.8pt;margin-top:2pt;width:162pt;height:312.25pt;z-index:251693056" coordsize="20574,3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">
                <v:shape id="Picture 26" o:spid="_x0000_s1057" type="#_x0000_t75" style="position:absolute;width:20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vG5TEAAAA2wAAAA8AAABkcnMvZG93bnJldi54bWxEj1trwkAQhd8F/8Mygi9FNwqVkLoJRXtD&#10;KMVL34fsmA3NzobsGtN/3xUKPh7O5eOsi8E2oqfO144VLOYJCOLS6ZorBafj6ywF4QOyxsYxKfgl&#10;D0U+Hq0x0+7Ke+oPoRJxhH2GCkwIbSalLw1Z9HPXEkfv7DqLIcqukrrDaxy3jVwmyUparDkSDLa0&#10;MVT+HC42cl+MPD1sPx/7/vh+3r3pRZp+fSs1nQzPTyACDeEe/m9/aAXLFdy+xB8g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vG5TEAAAA2wAAAA8AAAAAAAAAAAAAAAAA&#10;nwIAAGRycy9kb3ducmV2LnhtbFBLBQYAAAAABAAEAPcAAACQAwAAAAA=&#10;">
                  <v:imagedata r:id="rId35" o:title=""/>
                  <v:path arrowok="t"/>
                </v:shape>
                <v:shape id="Text Box 40" o:spid="_x0000_s1058" type="#_x0000_t202" style="position:absolute;top:36671;width:205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14:paraId="05C6E031" w14:textId="77777777" w:rsidR="00874355" w:rsidRPr="00212DFE" w:rsidRDefault="00874355" w:rsidP="00434331">
                        <w:pPr>
                          <w:pStyle w:val="Legenda"/>
                          <w:rPr>
                            <w:rFonts w:cs="Arial"/>
                            <w:noProof/>
                            <w:sz w:val="24"/>
                            <w:szCs w:val="24"/>
                          </w:rPr>
                        </w:pPr>
                        <w:r>
                          <w:t>DLNA Media Player Screen</w:t>
                        </w:r>
                      </w:p>
                    </w:txbxContent>
                  </v:textbox>
                </v:shape>
                <w10:wrap type="tight"/>
              </v:group>
            </w:pict>
          </mc:Fallback>
        </mc:AlternateContent>
      </w:r>
      <w:r w:rsidR="00D136F6">
        <w:rPr>
          <w:rFonts w:cs="Arial"/>
        </w:rPr>
        <w:t>C</w:t>
      </w:r>
      <w:r>
        <w:rPr>
          <w:rFonts w:cs="Arial"/>
        </w:rPr>
        <w:t>hoose a music track to play.</w:t>
      </w:r>
    </w:p>
    <w:p w14:paraId="69E822DB" w14:textId="77777777" w:rsidR="00D136F6" w:rsidRDefault="00D136F6"/>
    <w:p w14:paraId="098E1549" w14:textId="77777777" w:rsidR="00D136F6" w:rsidRDefault="00D136F6">
      <w:r>
        <w:t>Having chosen something from ALL, several tracks shall display, giving the option to continue listening for a bit.</w:t>
      </w:r>
    </w:p>
    <w:p w14:paraId="2AD35050" w14:textId="77777777" w:rsidR="00D136F6" w:rsidRDefault="00D136F6"/>
    <w:p w14:paraId="07BCC8C9" w14:textId="77777777" w:rsidR="00D136F6" w:rsidRDefault="00D136F6">
      <w:r>
        <w:t>The volume may be adjusted in this app.</w:t>
      </w:r>
    </w:p>
    <w:p w14:paraId="706F7194" w14:textId="77777777" w:rsidR="00D136F6" w:rsidRDefault="00D136F6"/>
    <w:p w14:paraId="7E651B32" w14:textId="77777777" w:rsidR="00D136F6" w:rsidRDefault="00D136F6"/>
    <w:p w14:paraId="07D144AE" w14:textId="77777777" w:rsidR="00D136F6" w:rsidRDefault="00D136F6"/>
    <w:p w14:paraId="02446FE7" w14:textId="77777777" w:rsidR="00D136F6" w:rsidRDefault="00D136F6"/>
    <w:p w14:paraId="1685963C" w14:textId="77777777" w:rsidR="00D136F6" w:rsidRDefault="00D136F6"/>
    <w:p w14:paraId="1DE140D0" w14:textId="77777777" w:rsidR="00D136F6" w:rsidRDefault="00D136F6"/>
    <w:p w14:paraId="65801AD7" w14:textId="77777777" w:rsidR="00D136F6" w:rsidRDefault="00D136F6"/>
    <w:p w14:paraId="7E929B8B" w14:textId="77777777" w:rsidR="00D136F6" w:rsidRDefault="00D136F6"/>
    <w:p w14:paraId="596623D9" w14:textId="77777777" w:rsidR="00D136F6" w:rsidRDefault="00D136F6"/>
    <w:p w14:paraId="3E7A1B84" w14:textId="77777777" w:rsidR="00D136F6" w:rsidRDefault="00D136F6"/>
    <w:p w14:paraId="6D7E6F11" w14:textId="77777777" w:rsidR="00D136F6" w:rsidRDefault="00D136F6"/>
    <w:p w14:paraId="2677D065" w14:textId="77777777" w:rsidR="00D136F6" w:rsidRDefault="00D136F6"/>
    <w:p w14:paraId="5D8277D9" w14:textId="77777777" w:rsidR="00D136F6" w:rsidRDefault="00D136F6"/>
    <w:p w14:paraId="713CB2C5" w14:textId="77777777" w:rsidR="00D136F6" w:rsidRDefault="00D136F6"/>
    <w:p w14:paraId="40A321D5" w14:textId="77777777" w:rsidR="00A85403" w:rsidRDefault="00A85403">
      <w:r>
        <w:rPr>
          <w:noProof/>
          <w:lang w:val="pl-PL" w:eastAsia="pl-PL"/>
        </w:rPr>
        <mc:AlternateContent>
          <mc:Choice Requires="wpg">
            <w:drawing>
              <wp:anchor distT="0" distB="0" distL="114300" distR="114300" simplePos="0" relativeHeight="251700224" behindDoc="0" locked="0" layoutInCell="1" allowOverlap="1" wp14:anchorId="6DB7D8CD" wp14:editId="41052C08">
                <wp:simplePos x="0" y="0"/>
                <wp:positionH relativeFrom="column">
                  <wp:posOffset>60960</wp:posOffset>
                </wp:positionH>
                <wp:positionV relativeFrom="paragraph">
                  <wp:posOffset>103505</wp:posOffset>
                </wp:positionV>
                <wp:extent cx="2057400" cy="3965575"/>
                <wp:effectExtent l="0" t="0" r="0" b="0"/>
                <wp:wrapTight wrapText="bothSides">
                  <wp:wrapPolygon edited="0">
                    <wp:start x="0" y="0"/>
                    <wp:lineTo x="0" y="21479"/>
                    <wp:lineTo x="21400" y="21479"/>
                    <wp:lineTo x="21400"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057400" cy="3965575"/>
                          <a:chOff x="0" y="0"/>
                          <a:chExt cx="2057400" cy="3965575"/>
                        </a:xfrm>
                      </wpg:grpSpPr>
                      <pic:pic xmlns:pic="http://schemas.openxmlformats.org/drawingml/2006/picture">
                        <pic:nvPicPr>
                          <pic:cNvPr id="46" name="Picture 4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57400" cy="3667125"/>
                          </a:xfrm>
                          <a:prstGeom prst="rect">
                            <a:avLst/>
                          </a:prstGeom>
                        </pic:spPr>
                      </pic:pic>
                      <wps:wsp>
                        <wps:cNvPr id="47" name="Text Box 47"/>
                        <wps:cNvSpPr txBox="1"/>
                        <wps:spPr>
                          <a:xfrm>
                            <a:off x="0" y="3667125"/>
                            <a:ext cx="2057400" cy="298450"/>
                          </a:xfrm>
                          <a:prstGeom prst="rect">
                            <a:avLst/>
                          </a:prstGeom>
                          <a:solidFill>
                            <a:prstClr val="white"/>
                          </a:solidFill>
                          <a:ln>
                            <a:noFill/>
                          </a:ln>
                          <a:effectLst/>
                        </wps:spPr>
                        <wps:txbx>
                          <w:txbxContent>
                            <w:p w14:paraId="68BDC67F" w14:textId="77777777" w:rsidR="00874355" w:rsidRPr="00F80506" w:rsidRDefault="00874355" w:rsidP="00A85403">
                              <w:pPr>
                                <w:pStyle w:val="Legenda"/>
                                <w:rPr>
                                  <w:noProof/>
                                  <w:sz w:val="24"/>
                                  <w:szCs w:val="24"/>
                                </w:rPr>
                              </w:pPr>
                              <w:r>
                                <w:t>Audio Settings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B7D8CD" id="Group 48" o:spid="_x0000_s1059" style="position:absolute;margin-left:4.8pt;margin-top:8.15pt;width:162pt;height:312.25pt;z-index:251700224" coordsize="20574,3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">
                <v:shape id="Picture 46" o:spid="_x0000_s1060" type="#_x0000_t75" style="position:absolute;width:20574;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0/0fBAAAA2wAAAA8AAABkcnMvZG93bnJldi54bWxEj09rAjEUxO8Fv0N4Qm81axH/rEYRYcFr&#10;1YPH5+a5G01eliTV9ds3hUKPw8z8hlltemfFg0I0nhWMRwUI4tprw42C07H6mIOICVmj9UwKXhRh&#10;sx68rbDU/slf9DikRmQIxxIVtCl1pZSxbslhHPmOOHtXHxymLEMjdcBnhjsrP4tiKh0azgstdrRr&#10;qb4fvp2Cxau/2ss83KSJ1XlmrC2OTaXU+7DfLkEk6tN/+K+91womU/j9kn+AX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0/0fBAAAA2wAAAA8AAAAAAAAAAAAAAAAAnwIA&#10;AGRycy9kb3ducmV2LnhtbFBLBQYAAAAABAAEAPcAAACNAwAAAAA=&#10;">
                  <v:imagedata r:id="rId25" o:title=""/>
                  <v:path arrowok="t"/>
                </v:shape>
                <v:shape id="Text Box 47" o:spid="_x0000_s1061" type="#_x0000_t202" style="position:absolute;top:36671;width:205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14:paraId="68BDC67F" w14:textId="77777777" w:rsidR="00874355" w:rsidRPr="00F80506" w:rsidRDefault="00874355" w:rsidP="00A85403">
                        <w:pPr>
                          <w:pStyle w:val="Legenda"/>
                          <w:rPr>
                            <w:noProof/>
                            <w:sz w:val="24"/>
                            <w:szCs w:val="24"/>
                          </w:rPr>
                        </w:pPr>
                        <w:r>
                          <w:t>Audio Settings Screen</w:t>
                        </w:r>
                      </w:p>
                    </w:txbxContent>
                  </v:textbox>
                </v:shape>
                <w10:wrap type="tight"/>
              </v:group>
            </w:pict>
          </mc:Fallback>
        </mc:AlternateContent>
      </w:r>
    </w:p>
    <w:p w14:paraId="4D55C25E" w14:textId="77777777" w:rsidR="00874355" w:rsidRDefault="00D136F6">
      <w:r>
        <w:t>Return to Audio Settings</w:t>
      </w:r>
      <w:r w:rsidR="00874355">
        <w:t>.</w:t>
      </w:r>
    </w:p>
    <w:p w14:paraId="6E0E6FC1" w14:textId="77777777" w:rsidR="00874355" w:rsidRDefault="00874355"/>
    <w:p w14:paraId="5A9ECC2C" w14:textId="77777777" w:rsidR="00853864" w:rsidRDefault="00874355">
      <w:r>
        <w:t>“Audio Settings is now enabled</w:t>
      </w:r>
      <w:r w:rsidR="00D136F6">
        <w:t xml:space="preserve"> to make adjustments to the balance, fade, bass, treble, and various options for the type of </w:t>
      </w:r>
      <w:r>
        <w:t>Dolby/</w:t>
      </w:r>
      <w:r w:rsidR="00D859B2">
        <w:t>surround sound in 2D</w:t>
      </w:r>
      <w:r w:rsidR="00D136F6">
        <w:t>.</w:t>
      </w:r>
      <w:r>
        <w:t>”</w:t>
      </w:r>
    </w:p>
    <w:p w14:paraId="6DF30ACD" w14:textId="77777777" w:rsidR="00853864" w:rsidRDefault="00853864"/>
    <w:p w14:paraId="1FF24CBE" w14:textId="77777777" w:rsidR="00853864" w:rsidRDefault="00853864"/>
    <w:p w14:paraId="2D76C8A7" w14:textId="77777777" w:rsidR="00853864" w:rsidRDefault="00853864"/>
    <w:p w14:paraId="40FC67EA" w14:textId="77777777" w:rsidR="00853864" w:rsidRDefault="00853864"/>
    <w:p w14:paraId="2E2B4D28" w14:textId="77777777" w:rsidR="00853864" w:rsidRDefault="00853864"/>
    <w:p w14:paraId="4E3BC681" w14:textId="77777777" w:rsidR="00853864" w:rsidRDefault="00853864"/>
    <w:p w14:paraId="663B2DEF" w14:textId="77777777" w:rsidR="00853864" w:rsidRDefault="00853864"/>
    <w:p w14:paraId="075E1952" w14:textId="77777777" w:rsidR="00853864" w:rsidRDefault="00853864"/>
    <w:p w14:paraId="3FFE1D0E" w14:textId="77777777" w:rsidR="00853864" w:rsidRDefault="00853864"/>
    <w:p w14:paraId="12AD79C1" w14:textId="77777777" w:rsidR="00853864" w:rsidRDefault="00853864"/>
    <w:p w14:paraId="2424A886" w14:textId="77777777" w:rsidR="00853864" w:rsidRDefault="00853864"/>
    <w:p w14:paraId="2D61D421" w14:textId="77777777" w:rsidR="00853864" w:rsidRDefault="00853864"/>
    <w:p w14:paraId="1D13B95A" w14:textId="77777777" w:rsidR="00853864" w:rsidRDefault="00853864"/>
    <w:p w14:paraId="18BA707D" w14:textId="77777777" w:rsidR="00853864" w:rsidRDefault="00853864"/>
    <w:p w14:paraId="437A2721" w14:textId="77777777" w:rsidR="00853864" w:rsidRDefault="00853864"/>
    <w:p w14:paraId="403BEDE9" w14:textId="77777777" w:rsidR="00853864" w:rsidRDefault="00853864"/>
    <w:p w14:paraId="5622E414" w14:textId="77777777" w:rsidR="00853864" w:rsidRDefault="00853864"/>
    <w:p w14:paraId="1394A457" w14:textId="77777777" w:rsidR="00853864" w:rsidRDefault="00853864"/>
    <w:p w14:paraId="23669981" w14:textId="45F61899" w:rsidR="00853864" w:rsidRDefault="00853864" w:rsidP="00731986">
      <w:pPr>
        <w:pStyle w:val="Nagwek2"/>
      </w:pPr>
      <w:bookmarkStart w:id="15" w:name="_Toc409458821"/>
      <w:r w:rsidRPr="00853864">
        <w:lastRenderedPageBreak/>
        <w:t>Reporting module in Backoffice</w:t>
      </w:r>
      <w:bookmarkEnd w:id="15"/>
    </w:p>
    <w:p w14:paraId="12C88710" w14:textId="04207433" w:rsidR="00060DE8" w:rsidRPr="003345E5" w:rsidRDefault="00853864" w:rsidP="00853864">
      <w:r>
        <w:t xml:space="preserve">The Backoffice systems reporting provides complete analytics dashboards for </w:t>
      </w:r>
      <w:r w:rsidRPr="00EA5B12">
        <w:t>data analytics</w:t>
      </w:r>
      <w:r>
        <w:t xml:space="preserve"> and visualization. The dashboards allows user to see the current statics about vehicles and RP versions being used. </w:t>
      </w:r>
    </w:p>
    <w:p w14:paraId="30A79E16" w14:textId="77777777" w:rsidR="00853864" w:rsidRDefault="00853864" w:rsidP="00853864"/>
    <w:p w14:paraId="2968798D" w14:textId="77777777" w:rsidR="00853864" w:rsidRDefault="00853864" w:rsidP="00853864">
      <w:r>
        <w:t xml:space="preserve">The Dashboards can be reached from the menu on the left side. </w:t>
      </w:r>
    </w:p>
    <w:p w14:paraId="280BDB9C" w14:textId="77777777" w:rsidR="00853864" w:rsidRDefault="00853864" w:rsidP="00853864">
      <w:r>
        <w:t>The first Dashboard presents the total number of vehicles registered as well as the number of vehicles that has made a successfully reported to the IVS.</w:t>
      </w:r>
    </w:p>
    <w:p w14:paraId="69F4AACA" w14:textId="77777777" w:rsidR="00853864" w:rsidRDefault="00853864" w:rsidP="00853864">
      <w:r>
        <w:rPr>
          <w:noProof/>
          <w:lang w:val="pl-PL" w:eastAsia="pl-PL"/>
        </w:rPr>
        <w:drawing>
          <wp:inline distT="0" distB="0" distL="0" distR="0" wp14:anchorId="3A879A5C" wp14:editId="6C6C0B75">
            <wp:extent cx="6116955" cy="3297555"/>
            <wp:effectExtent l="38100" t="38100" r="36195" b="3619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955" cy="3297555"/>
                    </a:xfrm>
                    <a:prstGeom prst="rect">
                      <a:avLst/>
                    </a:prstGeom>
                    <a:noFill/>
                    <a:ln w="28575">
                      <a:solidFill>
                        <a:schemeClr val="tx2">
                          <a:lumMod val="60000"/>
                          <a:lumOff val="40000"/>
                        </a:schemeClr>
                      </a:solidFill>
                    </a:ln>
                  </pic:spPr>
                </pic:pic>
              </a:graphicData>
            </a:graphic>
          </wp:inline>
        </w:drawing>
      </w:r>
    </w:p>
    <w:p w14:paraId="20E51BB2" w14:textId="35D8894B" w:rsidR="0097723C" w:rsidRDefault="0097723C" w:rsidP="0097723C">
      <w:pPr>
        <w:pStyle w:val="Legenda"/>
      </w:pPr>
      <w:r>
        <w:t>Dashboard with statistics about connected vehicles</w:t>
      </w:r>
    </w:p>
    <w:p w14:paraId="6A48ED48" w14:textId="2B956093" w:rsidR="00853864" w:rsidRDefault="00654A6F" w:rsidP="00853864">
      <w:r>
        <w:t>The other graphs present report regarding updates and installed versions of software on vehicles.</w:t>
      </w:r>
    </w:p>
    <w:p w14:paraId="0AC3E490" w14:textId="4FD1E0B8" w:rsidR="00853864" w:rsidRDefault="00654A6F" w:rsidP="00853864">
      <w:r>
        <w:rPr>
          <w:noProof/>
          <w:lang w:val="pl-PL" w:eastAsia="pl-PL"/>
        </w:rPr>
        <w:drawing>
          <wp:inline distT="0" distB="0" distL="0" distR="0" wp14:anchorId="7F4ACC4F" wp14:editId="0C17B5BE">
            <wp:extent cx="6117590" cy="3020695"/>
            <wp:effectExtent l="38100" t="38100" r="35560" b="4635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7590" cy="3020695"/>
                    </a:xfrm>
                    <a:prstGeom prst="rect">
                      <a:avLst/>
                    </a:prstGeom>
                    <a:noFill/>
                    <a:ln w="28575">
                      <a:solidFill>
                        <a:schemeClr val="tx2">
                          <a:lumMod val="60000"/>
                          <a:lumOff val="40000"/>
                        </a:schemeClr>
                      </a:solidFill>
                    </a:ln>
                  </pic:spPr>
                </pic:pic>
              </a:graphicData>
            </a:graphic>
          </wp:inline>
        </w:drawing>
      </w:r>
    </w:p>
    <w:p w14:paraId="0D1A8F16" w14:textId="42714154" w:rsidR="00853864" w:rsidRPr="00853864" w:rsidRDefault="00654A6F" w:rsidP="00731986">
      <w:pPr>
        <w:pStyle w:val="Legenda"/>
      </w:pPr>
      <w:r>
        <w:t>Dashboard with statistics about RP versions per model</w:t>
      </w:r>
      <w:r w:rsidR="00853864">
        <w:br w:type="page"/>
      </w:r>
    </w:p>
    <w:p w14:paraId="1679934B" w14:textId="77777777" w:rsidR="002B4D08" w:rsidRDefault="002B4D08">
      <w:pPr>
        <w:rPr>
          <w:rFonts w:cs="Arial"/>
          <w:b/>
          <w:bCs/>
          <w:kern w:val="32"/>
          <w:sz w:val="32"/>
          <w:szCs w:val="32"/>
        </w:rPr>
      </w:pPr>
      <w:r>
        <w:lastRenderedPageBreak/>
        <w:br w:type="page"/>
      </w:r>
    </w:p>
    <w:p w14:paraId="74C0F506" w14:textId="007F3F48" w:rsidR="00C74BA4" w:rsidRDefault="00C74BA4" w:rsidP="002B4D08">
      <w:pPr>
        <w:pStyle w:val="Nagwek1"/>
      </w:pPr>
      <w:bookmarkStart w:id="16" w:name="_Toc409458822"/>
      <w:r>
        <w:lastRenderedPageBreak/>
        <w:t>Demonstration reset</w:t>
      </w:r>
      <w:bookmarkEnd w:id="16"/>
    </w:p>
    <w:p w14:paraId="6C9C0CC3" w14:textId="77777777" w:rsidR="00E449D9" w:rsidRDefault="00E449D9" w:rsidP="00E449D9">
      <w:pPr>
        <w:rPr>
          <w:b/>
          <w:bCs/>
        </w:rPr>
      </w:pPr>
    </w:p>
    <w:p w14:paraId="1EAECA7B" w14:textId="6B193696" w:rsidR="00E449D9" w:rsidRDefault="00E449D9" w:rsidP="00E449D9">
      <w:pPr>
        <w:rPr>
          <w:i/>
          <w:iCs/>
        </w:rPr>
      </w:pPr>
      <w:r>
        <w:rPr>
          <w:b/>
          <w:bCs/>
        </w:rPr>
        <w:t>NOTE:</w:t>
      </w:r>
      <w:r>
        <w:rPr>
          <w:b/>
          <w:bCs/>
          <w:i/>
          <w:iCs/>
        </w:rPr>
        <w:t xml:space="preserve"> </w:t>
      </w:r>
      <w:r>
        <w:rPr>
          <w:i/>
          <w:iCs/>
        </w:rPr>
        <w:t xml:space="preserve">In case of questions that concern resetting the </w:t>
      </w:r>
      <w:r w:rsidR="00C1191D">
        <w:t xml:space="preserve">Backoffice </w:t>
      </w:r>
      <w:bookmarkStart w:id="17" w:name="_GoBack"/>
      <w:bookmarkEnd w:id="17"/>
      <w:r>
        <w:rPr>
          <w:i/>
          <w:iCs/>
        </w:rPr>
        <w:t xml:space="preserve">system to its initial state </w:t>
      </w:r>
    </w:p>
    <w:p w14:paraId="0B254F1C" w14:textId="77777777" w:rsidR="00284B9D" w:rsidRDefault="00E449D9" w:rsidP="00E449D9">
      <w:pPr>
        <w:rPr>
          <w:i/>
          <w:iCs/>
        </w:rPr>
      </w:pPr>
      <w:r>
        <w:rPr>
          <w:i/>
          <w:iCs/>
        </w:rPr>
        <w:t xml:space="preserve">prior to demo, contact Jan Murlewski, </w:t>
      </w:r>
    </w:p>
    <w:p w14:paraId="0CF35514" w14:textId="004BAF50" w:rsidR="00284B9D" w:rsidRDefault="00284B9D" w:rsidP="00E449D9">
      <w:pPr>
        <w:rPr>
          <w:i/>
          <w:iCs/>
        </w:rPr>
      </w:pPr>
      <w:r>
        <w:rPr>
          <w:i/>
          <w:iCs/>
        </w:rPr>
        <w:t>mobile</w:t>
      </w:r>
      <w:r>
        <w:rPr>
          <w:i/>
          <w:iCs/>
        </w:rPr>
        <w:tab/>
        <w:t>:</w:t>
      </w:r>
      <w:r>
        <w:rPr>
          <w:i/>
          <w:iCs/>
        </w:rPr>
        <w:tab/>
      </w:r>
      <w:r w:rsidR="00E449D9">
        <w:rPr>
          <w:i/>
          <w:iCs/>
        </w:rPr>
        <w:t xml:space="preserve">+48 605 075 859, </w:t>
      </w:r>
    </w:p>
    <w:p w14:paraId="420D98E1" w14:textId="2E39F3D3" w:rsidR="00E449D9" w:rsidRDefault="00284B9D" w:rsidP="00E449D9">
      <w:pPr>
        <w:rPr>
          <w:i/>
          <w:iCs/>
        </w:rPr>
      </w:pPr>
      <w:r>
        <w:rPr>
          <w:i/>
          <w:iCs/>
        </w:rPr>
        <w:t>email:</w:t>
      </w:r>
      <w:r>
        <w:rPr>
          <w:i/>
          <w:iCs/>
        </w:rPr>
        <w:tab/>
      </w:r>
      <w:r>
        <w:rPr>
          <w:i/>
          <w:iCs/>
        </w:rPr>
        <w:tab/>
      </w:r>
      <w:r w:rsidR="00E449D9">
        <w:rPr>
          <w:i/>
          <w:iCs/>
        </w:rPr>
        <w:t>jan.murlewski@arynga.com.</w:t>
      </w:r>
    </w:p>
    <w:p w14:paraId="3D3F5787" w14:textId="77777777" w:rsidR="00E449D9" w:rsidRPr="00E449D9" w:rsidRDefault="00E449D9" w:rsidP="00E449D9"/>
    <w:p w14:paraId="2984D28E" w14:textId="77777777" w:rsidR="00C74BA4" w:rsidRDefault="00C74BA4" w:rsidP="002B4D08">
      <w:pPr>
        <w:pStyle w:val="Nagwek2"/>
      </w:pPr>
      <w:bookmarkStart w:id="18" w:name="_Toc409458823"/>
      <w:r>
        <w:t xml:space="preserve">Select </w:t>
      </w:r>
      <w:r w:rsidRPr="002B4D08">
        <w:t>old</w:t>
      </w:r>
      <w:r>
        <w:t xml:space="preserve"> version of audio settings</w:t>
      </w:r>
      <w:bookmarkEnd w:id="18"/>
    </w:p>
    <w:p w14:paraId="678E504D" w14:textId="77777777" w:rsidR="006B6740" w:rsidRDefault="006B6740" w:rsidP="006B6740">
      <w:r>
        <w:t>The Home</w:t>
      </w:r>
      <w:r w:rsidR="00A206CE">
        <w:t xml:space="preserve"> </w:t>
      </w:r>
      <w:r>
        <w:t xml:space="preserve">Screen can be reverted to original version by creating a new RP Version with the old version of </w:t>
      </w:r>
      <w:r w:rsidR="00A206CE">
        <w:t xml:space="preserve"> the </w:t>
      </w:r>
      <w:r>
        <w:t>Electronic Image.</w:t>
      </w:r>
    </w:p>
    <w:p w14:paraId="59AB7516" w14:textId="319A7F02" w:rsidR="00921C12" w:rsidRDefault="0017313D" w:rsidP="006B6740">
      <w:r>
        <w:rPr>
          <w:noProof/>
          <w:lang w:val="pl-PL" w:eastAsia="pl-PL"/>
        </w:rPr>
        <w:drawing>
          <wp:inline distT="0" distB="0" distL="0" distR="0" wp14:anchorId="0EC0CF9E" wp14:editId="244AF580">
            <wp:extent cx="6120130" cy="4848860"/>
            <wp:effectExtent l="38100" t="38100" r="33020" b="4699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55.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4848860"/>
                    </a:xfrm>
                    <a:prstGeom prst="rect">
                      <a:avLst/>
                    </a:prstGeom>
                    <a:ln w="28575">
                      <a:solidFill>
                        <a:schemeClr val="tx2">
                          <a:lumMod val="60000"/>
                          <a:lumOff val="40000"/>
                        </a:schemeClr>
                      </a:solidFill>
                    </a:ln>
                  </pic:spPr>
                </pic:pic>
              </a:graphicData>
            </a:graphic>
          </wp:inline>
        </w:drawing>
      </w:r>
    </w:p>
    <w:p w14:paraId="21B7A20A" w14:textId="77777777" w:rsidR="0006650B" w:rsidRDefault="0006650B" w:rsidP="00731986">
      <w:pPr>
        <w:pStyle w:val="Legenda"/>
      </w:pPr>
      <w:r>
        <w:t>Creating a New RP With Old Version Of Audio Settings</w:t>
      </w:r>
    </w:p>
    <w:p w14:paraId="1CD01354" w14:textId="77777777" w:rsidR="006B6740" w:rsidRDefault="006B6740" w:rsidP="006B6740">
      <w:r>
        <w:t>Select RP MANAGER Module from menu on the left side.</w:t>
      </w:r>
    </w:p>
    <w:p w14:paraId="7582521B" w14:textId="77777777" w:rsidR="006B6740" w:rsidRDefault="006B6740" w:rsidP="006B6740">
      <w:r>
        <w:t xml:space="preserve">Select existing </w:t>
      </w:r>
      <w:r w:rsidRPr="00813132">
        <w:rPr>
          <w:b/>
        </w:rPr>
        <w:t>Manufacturer</w:t>
      </w:r>
      <w:r>
        <w:t xml:space="preserve"> from dropdown select list.</w:t>
      </w:r>
    </w:p>
    <w:p w14:paraId="2394D8C9" w14:textId="77777777" w:rsidR="006B6740" w:rsidRDefault="006B6740" w:rsidP="006B6740">
      <w:r>
        <w:t xml:space="preserve">Select existing </w:t>
      </w:r>
      <w:r w:rsidRPr="00813132">
        <w:rPr>
          <w:b/>
        </w:rPr>
        <w:t>Vehicle Model</w:t>
      </w:r>
      <w:r>
        <w:t xml:space="preserve"> from dropdown select list.</w:t>
      </w:r>
    </w:p>
    <w:p w14:paraId="204D5DFB" w14:textId="77777777" w:rsidR="006B6740" w:rsidRDefault="006B6740" w:rsidP="006B6740">
      <w:r>
        <w:t xml:space="preserve">Create a NEW Release Package Version click </w:t>
      </w:r>
      <w:r w:rsidRPr="00813132">
        <w:rPr>
          <w:b/>
        </w:rPr>
        <w:t>"NEW RP VERSION"</w:t>
      </w:r>
      <w:r>
        <w:t xml:space="preserve"> button.</w:t>
      </w:r>
    </w:p>
    <w:p w14:paraId="531B1A2F" w14:textId="77777777" w:rsidR="006B6740" w:rsidRDefault="006B6740" w:rsidP="006B6740">
      <w:r w:rsidRPr="00813132">
        <w:rPr>
          <w:b/>
        </w:rPr>
        <w:t>VEHICLE SCHEMA</w:t>
      </w:r>
      <w:r>
        <w:t xml:space="preserve"> should appear allowing to create a new Release Package.</w:t>
      </w:r>
    </w:p>
    <w:p w14:paraId="51C85929" w14:textId="77777777" w:rsidR="006B6740" w:rsidRDefault="006B6740" w:rsidP="006B6740">
      <w:r>
        <w:t>Select Electronic Image Version 1 for the ECU in the schema.</w:t>
      </w:r>
    </w:p>
    <w:p w14:paraId="0E115CCE" w14:textId="6A437C16" w:rsidR="001D515D" w:rsidRDefault="001D515D" w:rsidP="001D515D">
      <w:r>
        <w:t xml:space="preserve">Click </w:t>
      </w:r>
      <w:r w:rsidRPr="00813132">
        <w:rPr>
          <w:b/>
        </w:rPr>
        <w:t>CREATE NEW RP VERSION</w:t>
      </w:r>
      <w:r>
        <w:t xml:space="preserve"> button</w:t>
      </w:r>
      <w:r w:rsidR="0017313D">
        <w:t>.</w:t>
      </w:r>
    </w:p>
    <w:p w14:paraId="70CD2440" w14:textId="39FC4FCE" w:rsidR="001D515D" w:rsidRDefault="001D515D" w:rsidP="001D515D">
      <w:r>
        <w:t xml:space="preserve">After this operation list of existing </w:t>
      </w:r>
      <w:r w:rsidRPr="00813132">
        <w:rPr>
          <w:b/>
        </w:rPr>
        <w:t>RP VERSIONS</w:t>
      </w:r>
      <w:r>
        <w:t xml:space="preserve"> should appear</w:t>
      </w:r>
      <w:r w:rsidR="0017313D">
        <w:t>.</w:t>
      </w:r>
    </w:p>
    <w:p w14:paraId="08F4A6CF" w14:textId="1F8E5653" w:rsidR="001D515D" w:rsidRDefault="001D515D" w:rsidP="001D515D">
      <w:r>
        <w:lastRenderedPageBreak/>
        <w:t xml:space="preserve">Click </w:t>
      </w:r>
      <w:r w:rsidRPr="00813132">
        <w:rPr>
          <w:b/>
        </w:rPr>
        <w:t>Request Review</w:t>
      </w:r>
      <w:r>
        <w:t xml:space="preserve"> button to REQUEST REVIEW and ACCEPTANCE for Newly created RP VERSION</w:t>
      </w:r>
      <w:r w:rsidR="0017313D">
        <w:t>.</w:t>
      </w:r>
    </w:p>
    <w:p w14:paraId="2CB01AE8" w14:textId="0F072A8C" w:rsidR="001D515D" w:rsidRDefault="0017313D" w:rsidP="006B6740">
      <w:r>
        <w:rPr>
          <w:noProof/>
          <w:lang w:val="pl-PL" w:eastAsia="pl-PL"/>
        </w:rPr>
        <w:drawing>
          <wp:inline distT="0" distB="0" distL="0" distR="0" wp14:anchorId="44F31E9B" wp14:editId="0859205F">
            <wp:extent cx="5646909" cy="1882303"/>
            <wp:effectExtent l="38100" t="38100" r="30480" b="4191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66.png"/>
                    <pic:cNvPicPr/>
                  </pic:nvPicPr>
                  <pic:blipFill>
                    <a:blip r:embed="rId39">
                      <a:extLst>
                        <a:ext uri="{28A0092B-C50C-407E-A947-70E740481C1C}">
                          <a14:useLocalDpi xmlns:a14="http://schemas.microsoft.com/office/drawing/2010/main" val="0"/>
                        </a:ext>
                      </a:extLst>
                    </a:blip>
                    <a:stretch>
                      <a:fillRect/>
                    </a:stretch>
                  </pic:blipFill>
                  <pic:spPr>
                    <a:xfrm>
                      <a:off x="0" y="0"/>
                      <a:ext cx="5646909" cy="1882303"/>
                    </a:xfrm>
                    <a:prstGeom prst="rect">
                      <a:avLst/>
                    </a:prstGeom>
                    <a:ln w="28575">
                      <a:solidFill>
                        <a:schemeClr val="tx2">
                          <a:lumMod val="60000"/>
                          <a:lumOff val="40000"/>
                        </a:schemeClr>
                      </a:solidFill>
                    </a:ln>
                  </pic:spPr>
                </pic:pic>
              </a:graphicData>
            </a:graphic>
          </wp:inline>
        </w:drawing>
      </w:r>
    </w:p>
    <w:p w14:paraId="7B050999" w14:textId="77777777" w:rsidR="006B6740" w:rsidRPr="006B6740" w:rsidRDefault="0006650B" w:rsidP="00731986">
      <w:pPr>
        <w:pStyle w:val="Legenda"/>
      </w:pPr>
      <w:r>
        <w:t>Making A Review Of New RP Version</w:t>
      </w:r>
    </w:p>
    <w:p w14:paraId="0B4E3230" w14:textId="77777777" w:rsidR="00C74BA4" w:rsidRDefault="00C74BA4" w:rsidP="00C74BA4">
      <w:pPr>
        <w:pStyle w:val="Nagwek2"/>
        <w:keepLines/>
        <w:widowControl w:val="0"/>
        <w:tabs>
          <w:tab w:val="clear" w:pos="576"/>
        </w:tabs>
        <w:spacing w:before="200" w:after="0" w:line="276" w:lineRule="auto"/>
        <w:ind w:left="0" w:firstLine="0"/>
        <w:contextualSpacing/>
      </w:pPr>
      <w:bookmarkStart w:id="19" w:name="_Toc409458824"/>
      <w:r>
        <w:t>Queue old version of audio settings</w:t>
      </w:r>
      <w:bookmarkEnd w:id="19"/>
    </w:p>
    <w:p w14:paraId="51E81BCD" w14:textId="77777777" w:rsidR="00921C12" w:rsidRDefault="00921C12" w:rsidP="00921C12">
      <w:r>
        <w:t>The next step is to synchronize the newly created RP Version with the VBS, so the vehicle will get notification about a pending update. The scheduled update will install the old version of audio settings.</w:t>
      </w:r>
    </w:p>
    <w:p w14:paraId="507F626F" w14:textId="124487DC" w:rsidR="00BA409F" w:rsidRDefault="00BA409F" w:rsidP="00BA409F">
      <w:r w:rsidRPr="00662B48">
        <w:t xml:space="preserve">To trigger Sync action click on the </w:t>
      </w:r>
      <w:r w:rsidRPr="00662B48">
        <w:rPr>
          <w:b/>
        </w:rPr>
        <w:t>"Sync data"</w:t>
      </w:r>
      <w:r w:rsidRPr="00662B48">
        <w:t xml:space="preserve"> button on the top of the page</w:t>
      </w:r>
      <w:r w:rsidR="0017313D">
        <w:t>.</w:t>
      </w:r>
    </w:p>
    <w:p w14:paraId="3580390C" w14:textId="6A1CB472" w:rsidR="00BA409F" w:rsidRDefault="00BA409F" w:rsidP="00BA409F">
      <w:r>
        <w:t>Click the "Start VBS Sync" button to Synchronize data with VBS</w:t>
      </w:r>
      <w:r w:rsidR="0017313D">
        <w:t>.</w:t>
      </w:r>
    </w:p>
    <w:p w14:paraId="13195535" w14:textId="77777777" w:rsidR="00BA409F" w:rsidRDefault="00BA409F" w:rsidP="00BA409F">
      <w:r>
        <w:t>Sync STATUS should be changed to "running" as shown below.</w:t>
      </w:r>
    </w:p>
    <w:p w14:paraId="4DE68F8B" w14:textId="77777777" w:rsidR="00BA409F" w:rsidRDefault="00BA409F" w:rsidP="00BA409F">
      <w:r>
        <w:t>The synchronization status should be visible after few seconds in the VBS Synchronization logs.</w:t>
      </w:r>
    </w:p>
    <w:p w14:paraId="211DB7AA" w14:textId="662D1DFC" w:rsidR="00BA409F" w:rsidRDefault="00BA409F" w:rsidP="00BA409F">
      <w:r>
        <w:t>After the synchronization a notification is sen</w:t>
      </w:r>
      <w:r w:rsidR="00A206CE">
        <w:t>t</w:t>
      </w:r>
      <w:r>
        <w:t xml:space="preserve"> to the vehicle about the new update.</w:t>
      </w:r>
    </w:p>
    <w:p w14:paraId="0C1BCB61" w14:textId="77777777" w:rsidR="00921C12" w:rsidRPr="00921C12" w:rsidRDefault="00921C12" w:rsidP="00921C12"/>
    <w:p w14:paraId="2155FAD1" w14:textId="77777777" w:rsidR="00C74BA4" w:rsidRDefault="00C74BA4" w:rsidP="00C74BA4">
      <w:pPr>
        <w:pStyle w:val="Nagwek2"/>
        <w:keepLines/>
        <w:widowControl w:val="0"/>
        <w:tabs>
          <w:tab w:val="clear" w:pos="576"/>
        </w:tabs>
        <w:spacing w:before="200" w:after="0" w:line="276" w:lineRule="auto"/>
        <w:ind w:left="0" w:firstLine="0"/>
        <w:contextualSpacing/>
      </w:pPr>
      <w:bookmarkStart w:id="20" w:name="_Toc409458825"/>
      <w:r>
        <w:t>Confirm installation of audio settings</w:t>
      </w:r>
      <w:bookmarkEnd w:id="20"/>
    </w:p>
    <w:p w14:paraId="7A83EEB3" w14:textId="77777777" w:rsidR="00921C12" w:rsidRDefault="00921C12" w:rsidP="00921C12">
      <w:r>
        <w:t>“The IVI RSU displays notification of software package update or upgrade details on the IVI screen with a modal overlay. The user may cancel and do the update at a later time, or do the update now.”</w:t>
      </w:r>
    </w:p>
    <w:p w14:paraId="326953DF" w14:textId="77777777" w:rsidR="00921C12" w:rsidRDefault="00921C12" w:rsidP="00921C12">
      <w:r>
        <w:t>Tap the ‘OK’ button.</w:t>
      </w:r>
    </w:p>
    <w:p w14:paraId="0DC35BD2" w14:textId="77777777" w:rsidR="00921C12" w:rsidRDefault="00921C12" w:rsidP="00921C12">
      <w:r>
        <w:t>“The RSU clears the screen of notification and starts the installation.”</w:t>
      </w:r>
    </w:p>
    <w:p w14:paraId="1AA6378C" w14:textId="77777777" w:rsidR="00C74BA4" w:rsidRDefault="00C74BA4" w:rsidP="00C74BA4">
      <w:pPr>
        <w:pStyle w:val="Nagwek2"/>
        <w:keepLines/>
        <w:widowControl w:val="0"/>
        <w:tabs>
          <w:tab w:val="clear" w:pos="576"/>
        </w:tabs>
        <w:spacing w:before="200" w:after="0" w:line="276" w:lineRule="auto"/>
        <w:ind w:left="0" w:firstLine="0"/>
        <w:contextualSpacing/>
      </w:pPr>
      <w:bookmarkStart w:id="21" w:name="_Toc409458826"/>
      <w:r>
        <w:t>Verify install of old version of audio settings</w:t>
      </w:r>
      <w:bookmarkEnd w:id="21"/>
    </w:p>
    <w:p w14:paraId="75ADA86F" w14:textId="77777777" w:rsidR="00C74BA4" w:rsidRDefault="00C74BA4" w:rsidP="00C74BA4">
      <w:r>
        <w:t xml:space="preserve">Launch audio settings and verify that 3D buttons are gone </w:t>
      </w:r>
    </w:p>
    <w:p w14:paraId="22239B78" w14:textId="77777777" w:rsidR="00C74BA4" w:rsidRDefault="00C74BA4" w:rsidP="00C74BA4"/>
    <w:p w14:paraId="4B1008DC" w14:textId="77777777" w:rsidR="00C74BA4" w:rsidRPr="00E3117F" w:rsidRDefault="00C74BA4" w:rsidP="00C74BA4">
      <w:r>
        <w:t>I shall fill in the details here when we know more of the progress of back-end to front-end components. Once we are able to connect the JLR RSU to the IVI RSU and have the JLR RSU send an update, we can figure out how to script sending the message to the IVI to run the updates for the demo, and then reset it. The Audio Settings will probably respond to the state of the HomeScreen in how it displays the elements that the update will display during the process, via CSS display properties.</w:t>
      </w:r>
    </w:p>
    <w:p w14:paraId="4130B797" w14:textId="77777777" w:rsidR="00C74BA4" w:rsidRPr="00C74BA4" w:rsidRDefault="00C74BA4" w:rsidP="00C74BA4">
      <w:pPr>
        <w:rPr>
          <w:rFonts w:cs="Arial"/>
        </w:rPr>
      </w:pPr>
    </w:p>
    <w:p w14:paraId="04FFE344" w14:textId="77777777" w:rsidR="00365E3C" w:rsidRPr="00AC06EB" w:rsidRDefault="00365E3C" w:rsidP="00AB5A8A"/>
    <w:sectPr w:rsidR="00365E3C" w:rsidRPr="00AC06EB" w:rsidSect="006A0F11">
      <w:footerReference w:type="default" r:id="rId40"/>
      <w:pgSz w:w="11906" w:h="16838"/>
      <w:pgMar w:top="567" w:right="1134" w:bottom="567" w:left="1134" w:header="709"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5B8BE7" w14:textId="77777777" w:rsidR="005C4B73" w:rsidRDefault="005C4B73">
      <w:r>
        <w:separator/>
      </w:r>
    </w:p>
  </w:endnote>
  <w:endnote w:type="continuationSeparator" w:id="0">
    <w:p w14:paraId="7E44D635" w14:textId="77777777" w:rsidR="005C4B73" w:rsidRDefault="005C4B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Verdana">
    <w:panose1 w:val="020B0604030504040204"/>
    <w:charset w:val="EE"/>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EE"/>
    <w:family w:val="swiss"/>
    <w:pitch w:val="variable"/>
    <w:sig w:usb0="E1002EFF" w:usb1="C000605B" w:usb2="00000029" w:usb3="00000000" w:csb0="000101FF" w:csb1="00000000"/>
  </w:font>
  <w:font w:name="Droid Sans">
    <w:altName w:val="Times New Roman"/>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23" w:type="dxa"/>
      <w:jc w:val="center"/>
      <w:tblBorders>
        <w:top w:val="single" w:sz="8" w:space="0" w:color="auto"/>
        <w:left w:val="single" w:sz="8" w:space="0" w:color="auto"/>
        <w:bottom w:val="single" w:sz="8" w:space="0" w:color="auto"/>
        <w:right w:val="single" w:sz="8" w:space="0" w:color="auto"/>
      </w:tblBorders>
      <w:tblLayout w:type="fixed"/>
      <w:tblCellMar>
        <w:left w:w="107" w:type="dxa"/>
        <w:right w:w="107" w:type="dxa"/>
      </w:tblCellMar>
      <w:tblLook w:val="0000" w:firstRow="0" w:lastRow="0" w:firstColumn="0" w:lastColumn="0" w:noHBand="0" w:noVBand="0"/>
    </w:tblPr>
    <w:tblGrid>
      <w:gridCol w:w="3828"/>
      <w:gridCol w:w="2345"/>
      <w:gridCol w:w="702"/>
      <w:gridCol w:w="780"/>
      <w:gridCol w:w="992"/>
      <w:gridCol w:w="1276"/>
    </w:tblGrid>
    <w:tr w:rsidR="00874355" w14:paraId="2A118BD6" w14:textId="77777777">
      <w:trPr>
        <w:cantSplit/>
        <w:jc w:val="center"/>
      </w:trPr>
      <w:tc>
        <w:tcPr>
          <w:tcW w:w="3828" w:type="dxa"/>
          <w:vMerge w:val="restart"/>
          <w:tcBorders>
            <w:top w:val="single" w:sz="4" w:space="0" w:color="auto"/>
            <w:bottom w:val="single" w:sz="8" w:space="0" w:color="auto"/>
            <w:right w:val="nil"/>
          </w:tcBorders>
          <w:vAlign w:val="center"/>
        </w:tcPr>
        <w:p w14:paraId="169CEB98" w14:textId="77777777" w:rsidR="00874355" w:rsidRDefault="00874355">
          <w:pPr>
            <w:pStyle w:val="drawings"/>
            <w:rPr>
              <w:sz w:val="12"/>
            </w:rPr>
          </w:pPr>
          <w:r>
            <w:rPr>
              <w:sz w:val="12"/>
            </w:rPr>
            <w:t xml:space="preserve"> This document contains Jaguar Land Rover confidential and proprietary information.  Disclosure of the information contained in any portion of this document is not permitted without the expressed, written consent of duly authorized representatives of Jaguar Land Rover.</w:t>
          </w:r>
        </w:p>
        <w:p w14:paraId="1D06F1D3" w14:textId="77777777" w:rsidR="00874355" w:rsidRDefault="00874355">
          <w:pPr>
            <w:pStyle w:val="drawings"/>
            <w:rPr>
              <w:sz w:val="12"/>
            </w:rPr>
          </w:pPr>
        </w:p>
        <w:p w14:paraId="2E77E9B2" w14:textId="77777777" w:rsidR="00874355" w:rsidRDefault="00874355">
          <w:pPr>
            <w:pStyle w:val="drawings"/>
          </w:pPr>
          <w:r>
            <w:rPr>
              <w:sz w:val="12"/>
            </w:rPr>
            <w:t>© Copyright 2014 - All Rights Reserved</w:t>
          </w:r>
        </w:p>
        <w:p w14:paraId="494D146D" w14:textId="77777777" w:rsidR="00874355" w:rsidRDefault="00874355">
          <w:pPr>
            <w:pStyle w:val="drawings"/>
            <w:rPr>
              <w:b/>
              <w:bCs/>
              <w:sz w:val="16"/>
            </w:rPr>
          </w:pPr>
          <w:r>
            <w:rPr>
              <w:b/>
              <w:bCs/>
              <w:sz w:val="16"/>
            </w:rPr>
            <w:t>PRINTED COPIES ARE UNCONTROLLED</w:t>
          </w:r>
        </w:p>
      </w:tc>
      <w:tc>
        <w:tcPr>
          <w:tcW w:w="6095" w:type="dxa"/>
          <w:gridSpan w:val="5"/>
          <w:tcBorders>
            <w:top w:val="single" w:sz="4" w:space="0" w:color="auto"/>
            <w:left w:val="single" w:sz="8" w:space="0" w:color="auto"/>
            <w:bottom w:val="nil"/>
          </w:tcBorders>
        </w:tcPr>
        <w:p w14:paraId="2D156D5E" w14:textId="77777777" w:rsidR="00874355" w:rsidRDefault="00874355">
          <w:pPr>
            <w:pStyle w:val="drawings"/>
            <w:rPr>
              <w:sz w:val="14"/>
            </w:rPr>
          </w:pPr>
          <w:r>
            <w:rPr>
              <w:sz w:val="14"/>
            </w:rPr>
            <w:t>Document Title</w:t>
          </w:r>
        </w:p>
      </w:tc>
    </w:tr>
    <w:tr w:rsidR="00874355" w14:paraId="1D657853" w14:textId="77777777">
      <w:trPr>
        <w:cantSplit/>
        <w:jc w:val="center"/>
      </w:trPr>
      <w:tc>
        <w:tcPr>
          <w:tcW w:w="3828" w:type="dxa"/>
          <w:vMerge/>
          <w:tcBorders>
            <w:top w:val="nil"/>
            <w:bottom w:val="single" w:sz="8" w:space="0" w:color="auto"/>
            <w:right w:val="nil"/>
          </w:tcBorders>
        </w:tcPr>
        <w:p w14:paraId="7E2E5EAA" w14:textId="77777777" w:rsidR="00874355" w:rsidRDefault="00874355">
          <w:pPr>
            <w:pStyle w:val="drawings"/>
          </w:pPr>
        </w:p>
      </w:tc>
      <w:tc>
        <w:tcPr>
          <w:tcW w:w="6095" w:type="dxa"/>
          <w:gridSpan w:val="5"/>
          <w:tcBorders>
            <w:top w:val="nil"/>
            <w:left w:val="single" w:sz="8" w:space="0" w:color="auto"/>
            <w:bottom w:val="nil"/>
          </w:tcBorders>
          <w:vAlign w:val="center"/>
        </w:tcPr>
        <w:p w14:paraId="53F29C5D" w14:textId="77777777" w:rsidR="00874355" w:rsidRDefault="00874355">
          <w:pPr>
            <w:pStyle w:val="drawings"/>
            <w:ind w:left="720"/>
            <w:rPr>
              <w:bCs/>
              <w:caps/>
            </w:rPr>
          </w:pPr>
          <w:r>
            <w:rPr>
              <w:bCs/>
            </w:rPr>
            <w:fldChar w:fldCharType="begin"/>
          </w:r>
          <w:r>
            <w:rPr>
              <w:bCs/>
            </w:rPr>
            <w:instrText xml:space="preserve"> TITLE   \* MERGEFORMAT </w:instrText>
          </w:r>
          <w:r>
            <w:rPr>
              <w:bCs/>
            </w:rPr>
            <w:fldChar w:fldCharType="separate"/>
          </w:r>
          <w:r w:rsidR="00A62E93">
            <w:rPr>
              <w:bCs/>
            </w:rPr>
            <w:t xml:space="preserve">RVI - SOTA: </w:t>
          </w:r>
          <w:r w:rsidR="00A62E93" w:rsidRPr="00A62E93">
            <w:t>Demo</w:t>
          </w:r>
          <w:r w:rsidR="00A62E93">
            <w:rPr>
              <w:bCs/>
            </w:rPr>
            <w:t xml:space="preserve"> Script</w:t>
          </w:r>
          <w:r>
            <w:rPr>
              <w:bCs/>
            </w:rPr>
            <w:fldChar w:fldCharType="end"/>
          </w:r>
        </w:p>
      </w:tc>
    </w:tr>
    <w:tr w:rsidR="00874355" w14:paraId="651AFF9B" w14:textId="77777777">
      <w:trPr>
        <w:cantSplit/>
        <w:jc w:val="center"/>
      </w:trPr>
      <w:tc>
        <w:tcPr>
          <w:tcW w:w="3828" w:type="dxa"/>
          <w:vMerge/>
          <w:tcBorders>
            <w:top w:val="nil"/>
            <w:bottom w:val="single" w:sz="8" w:space="0" w:color="auto"/>
            <w:right w:val="nil"/>
          </w:tcBorders>
        </w:tcPr>
        <w:p w14:paraId="58C5C824" w14:textId="77777777" w:rsidR="00874355" w:rsidRDefault="00874355">
          <w:pPr>
            <w:pStyle w:val="drawings"/>
            <w:rPr>
              <w:sz w:val="12"/>
            </w:rPr>
          </w:pPr>
        </w:p>
      </w:tc>
      <w:tc>
        <w:tcPr>
          <w:tcW w:w="3047" w:type="dxa"/>
          <w:gridSpan w:val="2"/>
          <w:tcBorders>
            <w:top w:val="single" w:sz="8" w:space="0" w:color="auto"/>
            <w:left w:val="single" w:sz="8" w:space="0" w:color="auto"/>
            <w:bottom w:val="nil"/>
          </w:tcBorders>
        </w:tcPr>
        <w:p w14:paraId="369BEB90" w14:textId="77777777" w:rsidR="00874355" w:rsidRDefault="00874355">
          <w:pPr>
            <w:pStyle w:val="drawings"/>
            <w:rPr>
              <w:sz w:val="14"/>
            </w:rPr>
          </w:pPr>
          <w:r>
            <w:rPr>
              <w:sz w:val="14"/>
            </w:rPr>
            <w:t>Document Type</w:t>
          </w:r>
        </w:p>
      </w:tc>
      <w:tc>
        <w:tcPr>
          <w:tcW w:w="3048" w:type="dxa"/>
          <w:gridSpan w:val="3"/>
          <w:tcBorders>
            <w:top w:val="single" w:sz="8" w:space="0" w:color="auto"/>
            <w:left w:val="single" w:sz="8" w:space="0" w:color="auto"/>
            <w:bottom w:val="nil"/>
          </w:tcBorders>
        </w:tcPr>
        <w:p w14:paraId="16A8CF07" w14:textId="77777777" w:rsidR="00874355" w:rsidRDefault="00874355">
          <w:pPr>
            <w:pStyle w:val="drawings"/>
            <w:rPr>
              <w:sz w:val="14"/>
            </w:rPr>
          </w:pPr>
          <w:r>
            <w:rPr>
              <w:sz w:val="14"/>
            </w:rPr>
            <w:t>Author</w:t>
          </w:r>
        </w:p>
      </w:tc>
    </w:tr>
    <w:tr w:rsidR="00874355" w14:paraId="37C90EC6" w14:textId="77777777">
      <w:trPr>
        <w:cantSplit/>
        <w:jc w:val="center"/>
      </w:trPr>
      <w:tc>
        <w:tcPr>
          <w:tcW w:w="3828" w:type="dxa"/>
          <w:vMerge/>
          <w:tcBorders>
            <w:top w:val="nil"/>
            <w:bottom w:val="single" w:sz="8" w:space="0" w:color="auto"/>
            <w:right w:val="nil"/>
          </w:tcBorders>
        </w:tcPr>
        <w:p w14:paraId="57CCC2C3" w14:textId="77777777" w:rsidR="00874355" w:rsidRDefault="00874355">
          <w:pPr>
            <w:pStyle w:val="drawings"/>
          </w:pPr>
        </w:p>
      </w:tc>
      <w:tc>
        <w:tcPr>
          <w:tcW w:w="3047" w:type="dxa"/>
          <w:gridSpan w:val="2"/>
          <w:tcBorders>
            <w:top w:val="nil"/>
            <w:left w:val="single" w:sz="8" w:space="0" w:color="auto"/>
            <w:bottom w:val="nil"/>
          </w:tcBorders>
          <w:vAlign w:val="center"/>
        </w:tcPr>
        <w:p w14:paraId="65588A6E" w14:textId="77777777" w:rsidR="00874355" w:rsidRDefault="00BD1FB1" w:rsidP="002D542B">
          <w:pPr>
            <w:pStyle w:val="drawings"/>
          </w:pPr>
          <w:fldSimple w:instr=" DOCPROPERTY  Category  \* MERGEFORMAT ">
            <w:r w:rsidR="00A62E93">
              <w:t>Demo Script</w:t>
            </w:r>
          </w:fldSimple>
        </w:p>
      </w:tc>
      <w:sdt>
        <w:sdtPr>
          <w:alias w:val="Author"/>
          <w:tag w:val=""/>
          <w:id w:val="-1294749963"/>
          <w:placeholder>
            <w:docPart w:val="9F66A725119A449FABDA6541F0DCF884"/>
          </w:placeholder>
          <w:dataBinding w:prefixMappings="xmlns:ns0='http://purl.org/dc/elements/1.1/' xmlns:ns1='http://schemas.openxmlformats.org/package/2006/metadata/core-properties' " w:xpath="/ns1:coreProperties[1]/ns0:creator[1]" w:storeItemID="{6C3C8BC8-F283-45AE-878A-BAB7291924A1}"/>
          <w:text/>
        </w:sdtPr>
        <w:sdtEndPr/>
        <w:sdtContent>
          <w:tc>
            <w:tcPr>
              <w:tcW w:w="3048" w:type="dxa"/>
              <w:gridSpan w:val="3"/>
              <w:tcBorders>
                <w:top w:val="nil"/>
                <w:left w:val="single" w:sz="8" w:space="0" w:color="auto"/>
                <w:bottom w:val="nil"/>
              </w:tcBorders>
              <w:vAlign w:val="center"/>
            </w:tcPr>
            <w:p w14:paraId="10C384C4" w14:textId="77777777" w:rsidR="00874355" w:rsidRDefault="00874355" w:rsidP="002D542B">
              <w:pPr>
                <w:pStyle w:val="drawings"/>
              </w:pPr>
              <w:r>
                <w:rPr>
                  <w:lang w:val="en-US"/>
                </w:rPr>
                <w:t>Magnus Feuer</w:t>
              </w:r>
            </w:p>
          </w:tc>
        </w:sdtContent>
      </w:sdt>
    </w:tr>
    <w:tr w:rsidR="00874355" w14:paraId="01091FEC" w14:textId="77777777" w:rsidTr="00E10765">
      <w:trPr>
        <w:cantSplit/>
        <w:jc w:val="center"/>
      </w:trPr>
      <w:tc>
        <w:tcPr>
          <w:tcW w:w="3828" w:type="dxa"/>
          <w:vMerge/>
          <w:tcBorders>
            <w:top w:val="nil"/>
            <w:bottom w:val="single" w:sz="8" w:space="0" w:color="auto"/>
            <w:right w:val="nil"/>
          </w:tcBorders>
        </w:tcPr>
        <w:p w14:paraId="374884EB" w14:textId="77777777" w:rsidR="00874355" w:rsidRDefault="00874355">
          <w:pPr>
            <w:pStyle w:val="drawings"/>
          </w:pPr>
        </w:p>
      </w:tc>
      <w:tc>
        <w:tcPr>
          <w:tcW w:w="2345" w:type="dxa"/>
          <w:tcBorders>
            <w:top w:val="single" w:sz="4" w:space="0" w:color="auto"/>
            <w:left w:val="single" w:sz="8" w:space="0" w:color="auto"/>
            <w:bottom w:val="nil"/>
            <w:right w:val="single" w:sz="4" w:space="0" w:color="auto"/>
          </w:tcBorders>
        </w:tcPr>
        <w:p w14:paraId="741FEDAE" w14:textId="77777777" w:rsidR="00874355" w:rsidRDefault="00874355">
          <w:pPr>
            <w:pStyle w:val="drawings"/>
            <w:rPr>
              <w:sz w:val="14"/>
            </w:rPr>
          </w:pPr>
          <w:r>
            <w:rPr>
              <w:sz w:val="14"/>
            </w:rPr>
            <w:t>Document No</w:t>
          </w:r>
        </w:p>
      </w:tc>
      <w:tc>
        <w:tcPr>
          <w:tcW w:w="1482" w:type="dxa"/>
          <w:gridSpan w:val="2"/>
          <w:tcBorders>
            <w:top w:val="single" w:sz="4" w:space="0" w:color="auto"/>
            <w:left w:val="single" w:sz="4" w:space="0" w:color="auto"/>
            <w:bottom w:val="nil"/>
            <w:right w:val="single" w:sz="4" w:space="0" w:color="auto"/>
          </w:tcBorders>
        </w:tcPr>
        <w:p w14:paraId="07EE22E7" w14:textId="77777777" w:rsidR="00874355" w:rsidRDefault="00874355">
          <w:pPr>
            <w:pStyle w:val="drawings"/>
            <w:rPr>
              <w:sz w:val="14"/>
            </w:rPr>
          </w:pPr>
          <w:r>
            <w:rPr>
              <w:sz w:val="14"/>
            </w:rPr>
            <w:t>Date</w:t>
          </w:r>
        </w:p>
      </w:tc>
      <w:tc>
        <w:tcPr>
          <w:tcW w:w="992" w:type="dxa"/>
          <w:tcBorders>
            <w:top w:val="single" w:sz="4" w:space="0" w:color="auto"/>
            <w:left w:val="single" w:sz="4" w:space="0" w:color="auto"/>
            <w:bottom w:val="nil"/>
            <w:right w:val="single" w:sz="4" w:space="0" w:color="auto"/>
          </w:tcBorders>
        </w:tcPr>
        <w:p w14:paraId="55BDA09A" w14:textId="77777777" w:rsidR="00874355" w:rsidRDefault="00874355">
          <w:pPr>
            <w:pStyle w:val="drawings"/>
            <w:rPr>
              <w:sz w:val="14"/>
            </w:rPr>
          </w:pPr>
          <w:r>
            <w:rPr>
              <w:sz w:val="14"/>
            </w:rPr>
            <w:t>Volume No</w:t>
          </w:r>
        </w:p>
      </w:tc>
      <w:tc>
        <w:tcPr>
          <w:tcW w:w="1276" w:type="dxa"/>
          <w:tcBorders>
            <w:top w:val="single" w:sz="4" w:space="0" w:color="auto"/>
            <w:left w:val="single" w:sz="4" w:space="0" w:color="auto"/>
            <w:bottom w:val="nil"/>
          </w:tcBorders>
        </w:tcPr>
        <w:p w14:paraId="66C725FC" w14:textId="77777777" w:rsidR="00874355" w:rsidRDefault="00874355">
          <w:pPr>
            <w:pStyle w:val="drawings"/>
            <w:rPr>
              <w:sz w:val="14"/>
            </w:rPr>
          </w:pPr>
          <w:r>
            <w:rPr>
              <w:sz w:val="14"/>
            </w:rPr>
            <w:t>Page No</w:t>
          </w:r>
        </w:p>
      </w:tc>
    </w:tr>
    <w:tr w:rsidR="00874355" w14:paraId="786E32E5" w14:textId="77777777" w:rsidTr="00E10765">
      <w:trPr>
        <w:cantSplit/>
        <w:trHeight w:val="122"/>
        <w:jc w:val="center"/>
      </w:trPr>
      <w:tc>
        <w:tcPr>
          <w:tcW w:w="3828" w:type="dxa"/>
          <w:vMerge/>
          <w:tcBorders>
            <w:top w:val="nil"/>
            <w:bottom w:val="single" w:sz="8" w:space="0" w:color="auto"/>
            <w:right w:val="nil"/>
          </w:tcBorders>
        </w:tcPr>
        <w:p w14:paraId="561A5F60" w14:textId="77777777" w:rsidR="00874355" w:rsidRDefault="00874355">
          <w:pPr>
            <w:pStyle w:val="drawings"/>
          </w:pPr>
        </w:p>
      </w:tc>
      <w:tc>
        <w:tcPr>
          <w:tcW w:w="2345" w:type="dxa"/>
          <w:tcBorders>
            <w:top w:val="nil"/>
            <w:left w:val="single" w:sz="8" w:space="0" w:color="auto"/>
            <w:bottom w:val="single" w:sz="8" w:space="0" w:color="auto"/>
            <w:right w:val="single" w:sz="4" w:space="0" w:color="auto"/>
          </w:tcBorders>
          <w:vAlign w:val="center"/>
        </w:tcPr>
        <w:p w14:paraId="4CC9BA05" w14:textId="77777777" w:rsidR="00874355" w:rsidRDefault="00874355" w:rsidP="002D542B">
          <w:pPr>
            <w:pStyle w:val="drawings"/>
            <w:rPr>
              <w:b/>
              <w:sz w:val="24"/>
            </w:rPr>
          </w:pPr>
          <w:r>
            <w:rPr>
              <w:b/>
              <w:sz w:val="24"/>
            </w:rPr>
            <w:fldChar w:fldCharType="begin"/>
          </w:r>
          <w:r>
            <w:rPr>
              <w:b/>
              <w:sz w:val="24"/>
            </w:rPr>
            <w:instrText xml:space="preserve"> DOCPROPERTY  Keywords  \* MERGEFORMAT </w:instrText>
          </w:r>
          <w:r>
            <w:rPr>
              <w:b/>
              <w:sz w:val="24"/>
            </w:rPr>
            <w:fldChar w:fldCharType="separate"/>
          </w:r>
          <w:r w:rsidR="00A62E93">
            <w:rPr>
              <w:b/>
              <w:sz w:val="24"/>
            </w:rPr>
            <w:t>V 1.2</w:t>
          </w:r>
          <w:r>
            <w:rPr>
              <w:b/>
              <w:sz w:val="24"/>
            </w:rPr>
            <w:fldChar w:fldCharType="end"/>
          </w:r>
        </w:p>
      </w:tc>
      <w:tc>
        <w:tcPr>
          <w:tcW w:w="1482" w:type="dxa"/>
          <w:gridSpan w:val="2"/>
          <w:tcBorders>
            <w:top w:val="nil"/>
            <w:left w:val="single" w:sz="4" w:space="0" w:color="auto"/>
            <w:bottom w:val="single" w:sz="8" w:space="0" w:color="auto"/>
            <w:right w:val="single" w:sz="4" w:space="0" w:color="auto"/>
          </w:tcBorders>
          <w:vAlign w:val="center"/>
        </w:tcPr>
        <w:p w14:paraId="71F23671" w14:textId="77777777" w:rsidR="00874355" w:rsidRDefault="00874355" w:rsidP="00E10765">
          <w:pPr>
            <w:pStyle w:val="drawings"/>
            <w:rPr>
              <w:b/>
              <w:sz w:val="24"/>
            </w:rPr>
          </w:pPr>
          <w:r>
            <w:rPr>
              <w:b/>
              <w:sz w:val="24"/>
            </w:rPr>
            <w:t>17 Oct. 14</w:t>
          </w:r>
        </w:p>
      </w:tc>
      <w:tc>
        <w:tcPr>
          <w:tcW w:w="992" w:type="dxa"/>
          <w:tcBorders>
            <w:top w:val="nil"/>
            <w:left w:val="single" w:sz="4" w:space="0" w:color="auto"/>
            <w:bottom w:val="single" w:sz="8" w:space="0" w:color="auto"/>
            <w:right w:val="single" w:sz="4" w:space="0" w:color="auto"/>
          </w:tcBorders>
          <w:vAlign w:val="center"/>
        </w:tcPr>
        <w:p w14:paraId="741F8B14" w14:textId="77777777" w:rsidR="00874355" w:rsidRDefault="00874355">
          <w:pPr>
            <w:pStyle w:val="drawings"/>
            <w:rPr>
              <w:rStyle w:val="Numerstrony"/>
              <w:b/>
              <w:sz w:val="24"/>
            </w:rPr>
          </w:pPr>
        </w:p>
      </w:tc>
      <w:tc>
        <w:tcPr>
          <w:tcW w:w="1276" w:type="dxa"/>
          <w:tcBorders>
            <w:top w:val="nil"/>
            <w:left w:val="single" w:sz="4" w:space="0" w:color="auto"/>
            <w:bottom w:val="single" w:sz="8" w:space="0" w:color="auto"/>
          </w:tcBorders>
          <w:vAlign w:val="center"/>
        </w:tcPr>
        <w:p w14:paraId="79276C2F" w14:textId="77777777" w:rsidR="00874355" w:rsidRDefault="00874355">
          <w:pPr>
            <w:pStyle w:val="drawings"/>
            <w:rPr>
              <w:rStyle w:val="Numerstrony"/>
              <w:b/>
              <w:sz w:val="24"/>
            </w:rPr>
          </w:pPr>
          <w:r>
            <w:rPr>
              <w:rStyle w:val="Numerstrony"/>
              <w:b/>
              <w:snapToGrid w:val="0"/>
              <w:sz w:val="24"/>
            </w:rPr>
            <w:fldChar w:fldCharType="begin"/>
          </w:r>
          <w:r>
            <w:rPr>
              <w:rStyle w:val="Numerstrony"/>
              <w:b/>
              <w:snapToGrid w:val="0"/>
              <w:sz w:val="24"/>
            </w:rPr>
            <w:instrText xml:space="preserve"> PAGE </w:instrText>
          </w:r>
          <w:r>
            <w:rPr>
              <w:rStyle w:val="Numerstrony"/>
              <w:b/>
              <w:snapToGrid w:val="0"/>
              <w:sz w:val="24"/>
            </w:rPr>
            <w:fldChar w:fldCharType="separate"/>
          </w:r>
          <w:r w:rsidR="00C1191D">
            <w:rPr>
              <w:rStyle w:val="Numerstrony"/>
              <w:b/>
              <w:noProof/>
              <w:snapToGrid w:val="0"/>
              <w:sz w:val="24"/>
            </w:rPr>
            <w:t>11</w:t>
          </w:r>
          <w:r>
            <w:rPr>
              <w:rStyle w:val="Numerstrony"/>
              <w:b/>
              <w:snapToGrid w:val="0"/>
              <w:sz w:val="24"/>
            </w:rPr>
            <w:fldChar w:fldCharType="end"/>
          </w:r>
          <w:r>
            <w:rPr>
              <w:rStyle w:val="Numerstrony"/>
              <w:b/>
              <w:snapToGrid w:val="0"/>
              <w:sz w:val="24"/>
            </w:rPr>
            <w:t xml:space="preserve"> (</w:t>
          </w:r>
          <w:r>
            <w:rPr>
              <w:rStyle w:val="Numerstrony"/>
              <w:sz w:val="24"/>
            </w:rPr>
            <w:fldChar w:fldCharType="begin"/>
          </w:r>
          <w:r>
            <w:rPr>
              <w:rStyle w:val="Numerstrony"/>
              <w:sz w:val="24"/>
            </w:rPr>
            <w:instrText xml:space="preserve"> NUMPAGES </w:instrText>
          </w:r>
          <w:r>
            <w:rPr>
              <w:rStyle w:val="Numerstrony"/>
              <w:sz w:val="24"/>
            </w:rPr>
            <w:fldChar w:fldCharType="separate"/>
          </w:r>
          <w:r w:rsidR="00C1191D">
            <w:rPr>
              <w:rStyle w:val="Numerstrony"/>
              <w:noProof/>
              <w:sz w:val="24"/>
            </w:rPr>
            <w:t>15</w:t>
          </w:r>
          <w:r>
            <w:rPr>
              <w:rStyle w:val="Numerstrony"/>
              <w:sz w:val="24"/>
            </w:rPr>
            <w:fldChar w:fldCharType="end"/>
          </w:r>
          <w:r>
            <w:rPr>
              <w:rStyle w:val="Numerstrony"/>
              <w:b/>
              <w:snapToGrid w:val="0"/>
              <w:sz w:val="24"/>
            </w:rPr>
            <w:t>)</w:t>
          </w:r>
        </w:p>
      </w:tc>
    </w:tr>
  </w:tbl>
  <w:p w14:paraId="36A363B8" w14:textId="77777777" w:rsidR="00874355" w:rsidRDefault="00874355">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F0A7B7" w14:textId="77777777" w:rsidR="005C4B73" w:rsidRDefault="005C4B73">
      <w:r>
        <w:separator/>
      </w:r>
    </w:p>
  </w:footnote>
  <w:footnote w:type="continuationSeparator" w:id="0">
    <w:p w14:paraId="682076AF" w14:textId="77777777" w:rsidR="005C4B73" w:rsidRDefault="005C4B7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2C83"/>
    <w:multiLevelType w:val="multilevel"/>
    <w:tmpl w:val="6182385E"/>
    <w:lvl w:ilvl="0">
      <w:start w:val="1"/>
      <w:numFmt w:val="decimal"/>
      <w:lvlText w:val="%1."/>
      <w:lvlJc w:val="left"/>
      <w:pPr>
        <w:ind w:left="0" w:firstLine="0"/>
      </w:pPr>
      <w:rPr>
        <w:rFonts w:asciiTheme="majorHAnsi" w:hAnsiTheme="majorHAnsi" w:hint="default"/>
        <w:b/>
        <w:i w:val="0"/>
        <w:color w:val="auto"/>
        <w:sz w:val="32"/>
      </w:rPr>
    </w:lvl>
    <w:lvl w:ilvl="1">
      <w:start w:val="1"/>
      <w:numFmt w:val="decimal"/>
      <w:lvlText w:val="%1.%2."/>
      <w:lvlJc w:val="left"/>
      <w:pPr>
        <w:ind w:left="0" w:firstLine="0"/>
      </w:pPr>
      <w:rPr>
        <w:rFonts w:ascii="Calibri" w:hAnsi="Calibri" w:hint="default"/>
        <w:b/>
        <w:i w:val="0"/>
        <w:sz w:val="28"/>
      </w:rPr>
    </w:lvl>
    <w:lvl w:ilvl="2">
      <w:start w:val="1"/>
      <w:numFmt w:val="decimal"/>
      <w:lvlText w:val="%1.%2.%3."/>
      <w:lvlJc w:val="left"/>
      <w:pPr>
        <w:ind w:left="0" w:firstLine="0"/>
      </w:pPr>
      <w:rPr>
        <w:rFonts w:ascii="Calibri" w:hAnsi="Calibri" w:hint="default"/>
        <w:b/>
        <w:i w:val="0"/>
        <w:sz w:val="24"/>
      </w:rPr>
    </w:lvl>
    <w:lvl w:ilvl="3">
      <w:start w:val="1"/>
      <w:numFmt w:val="decimal"/>
      <w:lvlText w:val="%1.%2.%3.%4."/>
      <w:lvlJc w:val="left"/>
      <w:pPr>
        <w:ind w:left="0" w:firstLine="0"/>
      </w:pPr>
      <w:rPr>
        <w:rFonts w:ascii="Calibri" w:hAnsi="Calibri" w:hint="default"/>
        <w:b w:val="0"/>
        <w:i w:val="0"/>
        <w:sz w:val="24"/>
      </w:rPr>
    </w:lvl>
    <w:lvl w:ilvl="4">
      <w:start w:val="1"/>
      <w:numFmt w:val="decimal"/>
      <w:lvlText w:val="%1.%2.%3.%4.%5."/>
      <w:lvlJc w:val="left"/>
      <w:pPr>
        <w:ind w:left="0" w:firstLine="0"/>
      </w:pPr>
      <w:rPr>
        <w:rFonts w:ascii="Calibri" w:hAnsi="Calibri" w:hint="default"/>
        <w:b w:val="0"/>
        <w:i w:val="0"/>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
    <w:nsid w:val="05617981"/>
    <w:multiLevelType w:val="hybridMultilevel"/>
    <w:tmpl w:val="239467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3B53594"/>
    <w:multiLevelType w:val="hybridMultilevel"/>
    <w:tmpl w:val="CA6E558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A2079B5"/>
    <w:multiLevelType w:val="hybridMultilevel"/>
    <w:tmpl w:val="CF3CD6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C7A1FFF"/>
    <w:multiLevelType w:val="hybridMultilevel"/>
    <w:tmpl w:val="6974ED9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nsid w:val="1E6672A0"/>
    <w:multiLevelType w:val="hybridMultilevel"/>
    <w:tmpl w:val="6F3E1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BA4D15"/>
    <w:multiLevelType w:val="multilevel"/>
    <w:tmpl w:val="6182385E"/>
    <w:styleLink w:val="Heading"/>
    <w:lvl w:ilvl="0">
      <w:start w:val="1"/>
      <w:numFmt w:val="decimal"/>
      <w:lvlText w:val="%1."/>
      <w:lvlJc w:val="left"/>
      <w:pPr>
        <w:ind w:left="0" w:firstLine="0"/>
      </w:pPr>
      <w:rPr>
        <w:rFonts w:asciiTheme="majorHAnsi" w:hAnsiTheme="majorHAnsi" w:hint="default"/>
        <w:b/>
        <w:i w:val="0"/>
        <w:color w:val="auto"/>
        <w:sz w:val="32"/>
      </w:rPr>
    </w:lvl>
    <w:lvl w:ilvl="1">
      <w:start w:val="1"/>
      <w:numFmt w:val="decimal"/>
      <w:lvlText w:val="%1.%2."/>
      <w:lvlJc w:val="left"/>
      <w:pPr>
        <w:ind w:left="0" w:firstLine="0"/>
      </w:pPr>
      <w:rPr>
        <w:rFonts w:ascii="Calibri" w:hAnsi="Calibri" w:hint="default"/>
        <w:b/>
        <w:i w:val="0"/>
        <w:sz w:val="28"/>
      </w:rPr>
    </w:lvl>
    <w:lvl w:ilvl="2">
      <w:start w:val="1"/>
      <w:numFmt w:val="decimal"/>
      <w:lvlText w:val="%1.%2.%3."/>
      <w:lvlJc w:val="left"/>
      <w:pPr>
        <w:ind w:left="0" w:firstLine="0"/>
      </w:pPr>
      <w:rPr>
        <w:rFonts w:ascii="Calibri" w:hAnsi="Calibri" w:hint="default"/>
        <w:b/>
        <w:i w:val="0"/>
        <w:sz w:val="24"/>
      </w:rPr>
    </w:lvl>
    <w:lvl w:ilvl="3">
      <w:start w:val="1"/>
      <w:numFmt w:val="decimal"/>
      <w:lvlText w:val="%1.%2.%3.%4."/>
      <w:lvlJc w:val="left"/>
      <w:pPr>
        <w:ind w:left="0" w:firstLine="0"/>
      </w:pPr>
      <w:rPr>
        <w:rFonts w:ascii="Calibri" w:hAnsi="Calibri" w:hint="default"/>
        <w:b w:val="0"/>
        <w:i w:val="0"/>
        <w:sz w:val="24"/>
      </w:rPr>
    </w:lvl>
    <w:lvl w:ilvl="4">
      <w:start w:val="1"/>
      <w:numFmt w:val="decimal"/>
      <w:lvlText w:val="%1.%2.%3.%4.%5."/>
      <w:lvlJc w:val="left"/>
      <w:pPr>
        <w:ind w:left="0" w:firstLine="0"/>
      </w:pPr>
      <w:rPr>
        <w:rFonts w:ascii="Calibri" w:hAnsi="Calibri" w:hint="default"/>
        <w:b w:val="0"/>
        <w:i w:val="0"/>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
    <w:nsid w:val="39565BE3"/>
    <w:multiLevelType w:val="hybridMultilevel"/>
    <w:tmpl w:val="5FACA39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443317F4"/>
    <w:multiLevelType w:val="multilevel"/>
    <w:tmpl w:val="43FA2D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4D56820"/>
    <w:multiLevelType w:val="hybridMultilevel"/>
    <w:tmpl w:val="9104D54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4803583D"/>
    <w:multiLevelType w:val="hybridMultilevel"/>
    <w:tmpl w:val="ECAC0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E35F8D"/>
    <w:multiLevelType w:val="hybridMultilevel"/>
    <w:tmpl w:val="D172A5E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B301CD8"/>
    <w:multiLevelType w:val="multilevel"/>
    <w:tmpl w:val="BFF48450"/>
    <w:lvl w:ilvl="0">
      <w:start w:val="1"/>
      <w:numFmt w:val="decimal"/>
      <w:pStyle w:val="Nagwek1"/>
      <w:lvlText w:val="%1."/>
      <w:lvlJc w:val="left"/>
      <w:pPr>
        <w:tabs>
          <w:tab w:val="num" w:pos="432"/>
        </w:tabs>
        <w:ind w:left="432" w:hanging="432"/>
      </w:pPr>
      <w:rPr>
        <w:rFonts w:hint="default"/>
      </w:rPr>
    </w:lvl>
    <w:lvl w:ilvl="1">
      <w:start w:val="1"/>
      <w:numFmt w:val="decimal"/>
      <w:pStyle w:val="Nagwek2"/>
      <w:lvlText w:val="%1.%2"/>
      <w:lvlJc w:val="left"/>
      <w:pPr>
        <w:tabs>
          <w:tab w:val="num" w:pos="576"/>
        </w:tabs>
        <w:ind w:left="576" w:hanging="576"/>
      </w:pPr>
      <w:rPr>
        <w:rFonts w:hint="default"/>
      </w:rPr>
    </w:lvl>
    <w:lvl w:ilvl="2">
      <w:start w:val="1"/>
      <w:numFmt w:val="decimal"/>
      <w:pStyle w:val="Nagwek3"/>
      <w:lvlText w:val="%1.%2.%3"/>
      <w:lvlJc w:val="left"/>
      <w:pPr>
        <w:tabs>
          <w:tab w:val="num" w:pos="720"/>
        </w:tabs>
        <w:ind w:left="720" w:hanging="720"/>
      </w:pPr>
      <w:rPr>
        <w:rFonts w:hint="default"/>
      </w:rPr>
    </w:lvl>
    <w:lvl w:ilvl="3">
      <w:start w:val="1"/>
      <w:numFmt w:val="decimal"/>
      <w:pStyle w:val="Nagwek4"/>
      <w:lvlText w:val="%1.%2.%3.%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13">
    <w:nsid w:val="609F722C"/>
    <w:multiLevelType w:val="hybridMultilevel"/>
    <w:tmpl w:val="BAEEA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221E8A"/>
    <w:multiLevelType w:val="hybridMultilevel"/>
    <w:tmpl w:val="85EAD2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EFF6D8B"/>
    <w:multiLevelType w:val="hybridMultilevel"/>
    <w:tmpl w:val="FAA29D0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7AB0136E"/>
    <w:multiLevelType w:val="hybridMultilevel"/>
    <w:tmpl w:val="F63E3AD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7B791DA9"/>
    <w:multiLevelType w:val="hybridMultilevel"/>
    <w:tmpl w:val="E5F804D6"/>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2"/>
  </w:num>
  <w:num w:numId="2">
    <w:abstractNumId w:val="4"/>
  </w:num>
  <w:num w:numId="3">
    <w:abstractNumId w:val="7"/>
  </w:num>
  <w:num w:numId="4">
    <w:abstractNumId w:val="16"/>
  </w:num>
  <w:num w:numId="5">
    <w:abstractNumId w:val="2"/>
  </w:num>
  <w:num w:numId="6">
    <w:abstractNumId w:val="15"/>
  </w:num>
  <w:num w:numId="7">
    <w:abstractNumId w:val="17"/>
  </w:num>
  <w:num w:numId="8">
    <w:abstractNumId w:val="9"/>
  </w:num>
  <w:num w:numId="9">
    <w:abstractNumId w:val="3"/>
  </w:num>
  <w:num w:numId="10">
    <w:abstractNumId w:val="14"/>
  </w:num>
  <w:num w:numId="11">
    <w:abstractNumId w:val="11"/>
  </w:num>
  <w:num w:numId="12">
    <w:abstractNumId w:val="1"/>
  </w:num>
  <w:num w:numId="13">
    <w:abstractNumId w:val="6"/>
  </w:num>
  <w:num w:numId="14">
    <w:abstractNumId w:val="0"/>
  </w:num>
  <w:num w:numId="15">
    <w:abstractNumId w:val="5"/>
  </w:num>
  <w:num w:numId="16">
    <w:abstractNumId w:val="10"/>
  </w:num>
  <w:num w:numId="17">
    <w:abstractNumId w:val="13"/>
  </w:num>
  <w:num w:numId="18">
    <w:abstractNumId w:val="8"/>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1"/>
  <w:drawingGridVerticalSpacing w:val="181"/>
  <w:noPunctuationKerning/>
  <w:characterSpacingControl w:val="doNotCompress"/>
  <w:hdrShapeDefaults>
    <o:shapedefaults v:ext="edit" spidmax="2049" fillcolor="white">
      <v:fill color="white"/>
      <v:textbox inset="1mm,1mm,1mm,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ED2"/>
    <w:rsid w:val="000014D8"/>
    <w:rsid w:val="00003ABE"/>
    <w:rsid w:val="0000628A"/>
    <w:rsid w:val="00006B46"/>
    <w:rsid w:val="000151FF"/>
    <w:rsid w:val="00015B33"/>
    <w:rsid w:val="00017445"/>
    <w:rsid w:val="0002035B"/>
    <w:rsid w:val="000237BA"/>
    <w:rsid w:val="00031386"/>
    <w:rsid w:val="000336A3"/>
    <w:rsid w:val="00033ED2"/>
    <w:rsid w:val="00037E93"/>
    <w:rsid w:val="00040DC6"/>
    <w:rsid w:val="00043CD5"/>
    <w:rsid w:val="00044217"/>
    <w:rsid w:val="000446A8"/>
    <w:rsid w:val="00045AA5"/>
    <w:rsid w:val="00046F69"/>
    <w:rsid w:val="000500A4"/>
    <w:rsid w:val="00051510"/>
    <w:rsid w:val="000578E5"/>
    <w:rsid w:val="00060986"/>
    <w:rsid w:val="00060DE8"/>
    <w:rsid w:val="0006140A"/>
    <w:rsid w:val="00061EBD"/>
    <w:rsid w:val="00063A4B"/>
    <w:rsid w:val="0006650B"/>
    <w:rsid w:val="00066924"/>
    <w:rsid w:val="0006711D"/>
    <w:rsid w:val="00071B3C"/>
    <w:rsid w:val="00073E1D"/>
    <w:rsid w:val="00073E33"/>
    <w:rsid w:val="00074943"/>
    <w:rsid w:val="00075DE5"/>
    <w:rsid w:val="000773C2"/>
    <w:rsid w:val="00077DC6"/>
    <w:rsid w:val="00081C68"/>
    <w:rsid w:val="000854F9"/>
    <w:rsid w:val="00086C52"/>
    <w:rsid w:val="00090B1C"/>
    <w:rsid w:val="000A1718"/>
    <w:rsid w:val="000A1F93"/>
    <w:rsid w:val="000A41DA"/>
    <w:rsid w:val="000A54F4"/>
    <w:rsid w:val="000A65EF"/>
    <w:rsid w:val="000A67CC"/>
    <w:rsid w:val="000A6E91"/>
    <w:rsid w:val="000B3AA9"/>
    <w:rsid w:val="000B48B6"/>
    <w:rsid w:val="000B4DB0"/>
    <w:rsid w:val="000B7D34"/>
    <w:rsid w:val="000C2D40"/>
    <w:rsid w:val="000D246E"/>
    <w:rsid w:val="000D32BB"/>
    <w:rsid w:val="000D4861"/>
    <w:rsid w:val="000D743B"/>
    <w:rsid w:val="000E170F"/>
    <w:rsid w:val="000E69C3"/>
    <w:rsid w:val="000E7400"/>
    <w:rsid w:val="000F1F65"/>
    <w:rsid w:val="000F6ADA"/>
    <w:rsid w:val="000F73B7"/>
    <w:rsid w:val="00105A56"/>
    <w:rsid w:val="0010605B"/>
    <w:rsid w:val="001061BF"/>
    <w:rsid w:val="00107421"/>
    <w:rsid w:val="00107479"/>
    <w:rsid w:val="001077A6"/>
    <w:rsid w:val="0011088A"/>
    <w:rsid w:val="001112CF"/>
    <w:rsid w:val="00111B55"/>
    <w:rsid w:val="00115269"/>
    <w:rsid w:val="0011591C"/>
    <w:rsid w:val="00117F0C"/>
    <w:rsid w:val="001207DA"/>
    <w:rsid w:val="0012584F"/>
    <w:rsid w:val="00131476"/>
    <w:rsid w:val="00132437"/>
    <w:rsid w:val="00132E39"/>
    <w:rsid w:val="001379B1"/>
    <w:rsid w:val="001412E3"/>
    <w:rsid w:val="0014139F"/>
    <w:rsid w:val="00144AC9"/>
    <w:rsid w:val="001471D4"/>
    <w:rsid w:val="00147F02"/>
    <w:rsid w:val="0015128E"/>
    <w:rsid w:val="00151DC3"/>
    <w:rsid w:val="001523C2"/>
    <w:rsid w:val="00154981"/>
    <w:rsid w:val="0015675A"/>
    <w:rsid w:val="0016025B"/>
    <w:rsid w:val="00162D38"/>
    <w:rsid w:val="00162DA1"/>
    <w:rsid w:val="00163DB1"/>
    <w:rsid w:val="001661C7"/>
    <w:rsid w:val="001669E7"/>
    <w:rsid w:val="00171358"/>
    <w:rsid w:val="0017313D"/>
    <w:rsid w:val="00176F99"/>
    <w:rsid w:val="00177AE2"/>
    <w:rsid w:val="00177CF9"/>
    <w:rsid w:val="00181FE5"/>
    <w:rsid w:val="00183013"/>
    <w:rsid w:val="00185EE9"/>
    <w:rsid w:val="001863D3"/>
    <w:rsid w:val="0018719E"/>
    <w:rsid w:val="00187591"/>
    <w:rsid w:val="00187A17"/>
    <w:rsid w:val="00187AE9"/>
    <w:rsid w:val="00190D7F"/>
    <w:rsid w:val="00190F48"/>
    <w:rsid w:val="00193BAC"/>
    <w:rsid w:val="001941E2"/>
    <w:rsid w:val="001951D1"/>
    <w:rsid w:val="001A1458"/>
    <w:rsid w:val="001A3319"/>
    <w:rsid w:val="001A6713"/>
    <w:rsid w:val="001B084C"/>
    <w:rsid w:val="001B31BA"/>
    <w:rsid w:val="001C18D2"/>
    <w:rsid w:val="001C2E98"/>
    <w:rsid w:val="001C65CF"/>
    <w:rsid w:val="001C72C1"/>
    <w:rsid w:val="001C7611"/>
    <w:rsid w:val="001D3A6E"/>
    <w:rsid w:val="001D4978"/>
    <w:rsid w:val="001D515D"/>
    <w:rsid w:val="001D7B12"/>
    <w:rsid w:val="001E51AE"/>
    <w:rsid w:val="001E686D"/>
    <w:rsid w:val="001F13D3"/>
    <w:rsid w:val="001F20B7"/>
    <w:rsid w:val="001F480C"/>
    <w:rsid w:val="001F52D7"/>
    <w:rsid w:val="001F7A99"/>
    <w:rsid w:val="00201C14"/>
    <w:rsid w:val="00201D67"/>
    <w:rsid w:val="00206819"/>
    <w:rsid w:val="002110DF"/>
    <w:rsid w:val="00212630"/>
    <w:rsid w:val="00212F38"/>
    <w:rsid w:val="00214679"/>
    <w:rsid w:val="00215AC8"/>
    <w:rsid w:val="0021645F"/>
    <w:rsid w:val="002176AD"/>
    <w:rsid w:val="002220A9"/>
    <w:rsid w:val="00222969"/>
    <w:rsid w:val="002238CD"/>
    <w:rsid w:val="00224C1C"/>
    <w:rsid w:val="00231653"/>
    <w:rsid w:val="00234B90"/>
    <w:rsid w:val="00234D8D"/>
    <w:rsid w:val="00236911"/>
    <w:rsid w:val="002411E1"/>
    <w:rsid w:val="00241E5D"/>
    <w:rsid w:val="00243DD2"/>
    <w:rsid w:val="002452FA"/>
    <w:rsid w:val="00247B99"/>
    <w:rsid w:val="002520CA"/>
    <w:rsid w:val="00257A55"/>
    <w:rsid w:val="00257E98"/>
    <w:rsid w:val="00261215"/>
    <w:rsid w:val="00262DC5"/>
    <w:rsid w:val="00264C71"/>
    <w:rsid w:val="002671E2"/>
    <w:rsid w:val="00270A9F"/>
    <w:rsid w:val="00271EC8"/>
    <w:rsid w:val="002728B3"/>
    <w:rsid w:val="00274FA8"/>
    <w:rsid w:val="00280B73"/>
    <w:rsid w:val="00282413"/>
    <w:rsid w:val="00284B9D"/>
    <w:rsid w:val="0028705E"/>
    <w:rsid w:val="00287EF8"/>
    <w:rsid w:val="002904E1"/>
    <w:rsid w:val="00291417"/>
    <w:rsid w:val="002919AB"/>
    <w:rsid w:val="002952C6"/>
    <w:rsid w:val="0029573B"/>
    <w:rsid w:val="00297860"/>
    <w:rsid w:val="002A1172"/>
    <w:rsid w:val="002A1B0E"/>
    <w:rsid w:val="002B1214"/>
    <w:rsid w:val="002B47EB"/>
    <w:rsid w:val="002B4D08"/>
    <w:rsid w:val="002B74F7"/>
    <w:rsid w:val="002C2B09"/>
    <w:rsid w:val="002C44B9"/>
    <w:rsid w:val="002D1541"/>
    <w:rsid w:val="002D3042"/>
    <w:rsid w:val="002D4C02"/>
    <w:rsid w:val="002D542B"/>
    <w:rsid w:val="002D6A38"/>
    <w:rsid w:val="002E5E98"/>
    <w:rsid w:val="002E775E"/>
    <w:rsid w:val="002F0A1C"/>
    <w:rsid w:val="002F0B7E"/>
    <w:rsid w:val="002F0EFC"/>
    <w:rsid w:val="002F18CA"/>
    <w:rsid w:val="00301A1A"/>
    <w:rsid w:val="00304A6A"/>
    <w:rsid w:val="00304DA6"/>
    <w:rsid w:val="00310186"/>
    <w:rsid w:val="003104F0"/>
    <w:rsid w:val="003138FB"/>
    <w:rsid w:val="00314277"/>
    <w:rsid w:val="0031622F"/>
    <w:rsid w:val="00325643"/>
    <w:rsid w:val="003262D2"/>
    <w:rsid w:val="00326550"/>
    <w:rsid w:val="00333053"/>
    <w:rsid w:val="00334048"/>
    <w:rsid w:val="003345E5"/>
    <w:rsid w:val="00340C3C"/>
    <w:rsid w:val="0034721F"/>
    <w:rsid w:val="003546DB"/>
    <w:rsid w:val="0035539B"/>
    <w:rsid w:val="00355A27"/>
    <w:rsid w:val="00355AC9"/>
    <w:rsid w:val="003566BA"/>
    <w:rsid w:val="00356B2D"/>
    <w:rsid w:val="00360D7A"/>
    <w:rsid w:val="00361117"/>
    <w:rsid w:val="00361C3E"/>
    <w:rsid w:val="00365E3C"/>
    <w:rsid w:val="00375A3C"/>
    <w:rsid w:val="00375F32"/>
    <w:rsid w:val="00376E4D"/>
    <w:rsid w:val="00376FD6"/>
    <w:rsid w:val="00377D1E"/>
    <w:rsid w:val="00381295"/>
    <w:rsid w:val="003867E3"/>
    <w:rsid w:val="00395D09"/>
    <w:rsid w:val="003972E5"/>
    <w:rsid w:val="003C39EB"/>
    <w:rsid w:val="003C4411"/>
    <w:rsid w:val="003C4607"/>
    <w:rsid w:val="003C57A4"/>
    <w:rsid w:val="003C5FAD"/>
    <w:rsid w:val="003C7771"/>
    <w:rsid w:val="003D0874"/>
    <w:rsid w:val="003D215C"/>
    <w:rsid w:val="003D5103"/>
    <w:rsid w:val="003D5D9C"/>
    <w:rsid w:val="003D656B"/>
    <w:rsid w:val="003D6BE5"/>
    <w:rsid w:val="003E4C9D"/>
    <w:rsid w:val="003F48C7"/>
    <w:rsid w:val="003F5D38"/>
    <w:rsid w:val="003F7BF3"/>
    <w:rsid w:val="004003C6"/>
    <w:rsid w:val="004035BB"/>
    <w:rsid w:val="004054BE"/>
    <w:rsid w:val="00407007"/>
    <w:rsid w:val="00407D40"/>
    <w:rsid w:val="0041303B"/>
    <w:rsid w:val="004147A1"/>
    <w:rsid w:val="00415297"/>
    <w:rsid w:val="0041543B"/>
    <w:rsid w:val="00416E85"/>
    <w:rsid w:val="00420DD2"/>
    <w:rsid w:val="0042418F"/>
    <w:rsid w:val="004253AC"/>
    <w:rsid w:val="00426EE0"/>
    <w:rsid w:val="00427AB6"/>
    <w:rsid w:val="00434331"/>
    <w:rsid w:val="004353CF"/>
    <w:rsid w:val="004376A9"/>
    <w:rsid w:val="00437F69"/>
    <w:rsid w:val="00443CA3"/>
    <w:rsid w:val="00447812"/>
    <w:rsid w:val="0046266D"/>
    <w:rsid w:val="00463BE5"/>
    <w:rsid w:val="004655E0"/>
    <w:rsid w:val="00470231"/>
    <w:rsid w:val="0047162A"/>
    <w:rsid w:val="004721B8"/>
    <w:rsid w:val="00473431"/>
    <w:rsid w:val="00476E6B"/>
    <w:rsid w:val="004806A7"/>
    <w:rsid w:val="00482642"/>
    <w:rsid w:val="004833E3"/>
    <w:rsid w:val="00485876"/>
    <w:rsid w:val="00485F2A"/>
    <w:rsid w:val="0048777F"/>
    <w:rsid w:val="0049043C"/>
    <w:rsid w:val="00490AE0"/>
    <w:rsid w:val="00490B44"/>
    <w:rsid w:val="00491A9E"/>
    <w:rsid w:val="00492F55"/>
    <w:rsid w:val="0049604B"/>
    <w:rsid w:val="004A08FF"/>
    <w:rsid w:val="004A0927"/>
    <w:rsid w:val="004A22F7"/>
    <w:rsid w:val="004A3DDF"/>
    <w:rsid w:val="004A5FB4"/>
    <w:rsid w:val="004A6115"/>
    <w:rsid w:val="004B0D3D"/>
    <w:rsid w:val="004B2373"/>
    <w:rsid w:val="004C17CD"/>
    <w:rsid w:val="004C6A96"/>
    <w:rsid w:val="004C6B1E"/>
    <w:rsid w:val="004D3E98"/>
    <w:rsid w:val="004D4C78"/>
    <w:rsid w:val="004D7774"/>
    <w:rsid w:val="004D7AC8"/>
    <w:rsid w:val="004E7363"/>
    <w:rsid w:val="004E7CE3"/>
    <w:rsid w:val="004F28CB"/>
    <w:rsid w:val="004F3C28"/>
    <w:rsid w:val="004F75DD"/>
    <w:rsid w:val="00500693"/>
    <w:rsid w:val="00502FC9"/>
    <w:rsid w:val="0050360B"/>
    <w:rsid w:val="00503869"/>
    <w:rsid w:val="00505139"/>
    <w:rsid w:val="00505E6A"/>
    <w:rsid w:val="00506658"/>
    <w:rsid w:val="00511FEC"/>
    <w:rsid w:val="0051386D"/>
    <w:rsid w:val="00514709"/>
    <w:rsid w:val="005171DB"/>
    <w:rsid w:val="00517716"/>
    <w:rsid w:val="00521BBC"/>
    <w:rsid w:val="0052371E"/>
    <w:rsid w:val="00524E25"/>
    <w:rsid w:val="00525304"/>
    <w:rsid w:val="005265E1"/>
    <w:rsid w:val="005273E8"/>
    <w:rsid w:val="005313A8"/>
    <w:rsid w:val="005328E5"/>
    <w:rsid w:val="005328F2"/>
    <w:rsid w:val="00532B9F"/>
    <w:rsid w:val="00542A6D"/>
    <w:rsid w:val="005431FE"/>
    <w:rsid w:val="00543B32"/>
    <w:rsid w:val="00544086"/>
    <w:rsid w:val="005442A4"/>
    <w:rsid w:val="00551DC0"/>
    <w:rsid w:val="005571D1"/>
    <w:rsid w:val="00565621"/>
    <w:rsid w:val="0056562A"/>
    <w:rsid w:val="00573882"/>
    <w:rsid w:val="00573F39"/>
    <w:rsid w:val="0057490B"/>
    <w:rsid w:val="0058059D"/>
    <w:rsid w:val="005829C2"/>
    <w:rsid w:val="0058330D"/>
    <w:rsid w:val="005833E7"/>
    <w:rsid w:val="0058523C"/>
    <w:rsid w:val="005920F2"/>
    <w:rsid w:val="005941A4"/>
    <w:rsid w:val="00594C82"/>
    <w:rsid w:val="00597157"/>
    <w:rsid w:val="00597AD7"/>
    <w:rsid w:val="005A0798"/>
    <w:rsid w:val="005A0D00"/>
    <w:rsid w:val="005A0E39"/>
    <w:rsid w:val="005A347E"/>
    <w:rsid w:val="005A5095"/>
    <w:rsid w:val="005A583D"/>
    <w:rsid w:val="005A6391"/>
    <w:rsid w:val="005B0B96"/>
    <w:rsid w:val="005B1E96"/>
    <w:rsid w:val="005B4066"/>
    <w:rsid w:val="005B4A60"/>
    <w:rsid w:val="005B5AB1"/>
    <w:rsid w:val="005B5D60"/>
    <w:rsid w:val="005C132E"/>
    <w:rsid w:val="005C4B73"/>
    <w:rsid w:val="005C6B13"/>
    <w:rsid w:val="005C7C04"/>
    <w:rsid w:val="005D2757"/>
    <w:rsid w:val="005D62A5"/>
    <w:rsid w:val="005D70E8"/>
    <w:rsid w:val="005E01FB"/>
    <w:rsid w:val="005E1EF4"/>
    <w:rsid w:val="005E21AB"/>
    <w:rsid w:val="005E2A5D"/>
    <w:rsid w:val="005E4199"/>
    <w:rsid w:val="005E498B"/>
    <w:rsid w:val="005E6F36"/>
    <w:rsid w:val="005F2DB9"/>
    <w:rsid w:val="005F5AA0"/>
    <w:rsid w:val="006005D9"/>
    <w:rsid w:val="00601055"/>
    <w:rsid w:val="006012B5"/>
    <w:rsid w:val="006032F4"/>
    <w:rsid w:val="00606B7E"/>
    <w:rsid w:val="00616946"/>
    <w:rsid w:val="00616D72"/>
    <w:rsid w:val="00616E77"/>
    <w:rsid w:val="00617D32"/>
    <w:rsid w:val="006210C5"/>
    <w:rsid w:val="00624C7D"/>
    <w:rsid w:val="00626A80"/>
    <w:rsid w:val="006278FF"/>
    <w:rsid w:val="00633815"/>
    <w:rsid w:val="0063484F"/>
    <w:rsid w:val="00634EEC"/>
    <w:rsid w:val="0063503C"/>
    <w:rsid w:val="00640E78"/>
    <w:rsid w:val="006443E4"/>
    <w:rsid w:val="00645192"/>
    <w:rsid w:val="00650ED5"/>
    <w:rsid w:val="006517A5"/>
    <w:rsid w:val="00654A6F"/>
    <w:rsid w:val="00662B48"/>
    <w:rsid w:val="00663C91"/>
    <w:rsid w:val="00666224"/>
    <w:rsid w:val="00670076"/>
    <w:rsid w:val="00670E6F"/>
    <w:rsid w:val="00673E7A"/>
    <w:rsid w:val="00674884"/>
    <w:rsid w:val="00675455"/>
    <w:rsid w:val="0067651F"/>
    <w:rsid w:val="00677011"/>
    <w:rsid w:val="006825A4"/>
    <w:rsid w:val="00683246"/>
    <w:rsid w:val="00690526"/>
    <w:rsid w:val="00692AA2"/>
    <w:rsid w:val="0069689F"/>
    <w:rsid w:val="00696B96"/>
    <w:rsid w:val="006970B9"/>
    <w:rsid w:val="006A0F11"/>
    <w:rsid w:val="006A423C"/>
    <w:rsid w:val="006A659C"/>
    <w:rsid w:val="006A6642"/>
    <w:rsid w:val="006B07E4"/>
    <w:rsid w:val="006B0AEB"/>
    <w:rsid w:val="006B54DF"/>
    <w:rsid w:val="006B58ED"/>
    <w:rsid w:val="006B5C70"/>
    <w:rsid w:val="006B6740"/>
    <w:rsid w:val="006C1043"/>
    <w:rsid w:val="006C45F3"/>
    <w:rsid w:val="006C4F26"/>
    <w:rsid w:val="006C63C7"/>
    <w:rsid w:val="006D1831"/>
    <w:rsid w:val="006D6356"/>
    <w:rsid w:val="006E2485"/>
    <w:rsid w:val="006E2E62"/>
    <w:rsid w:val="006E2E6A"/>
    <w:rsid w:val="006E46CD"/>
    <w:rsid w:val="006E6320"/>
    <w:rsid w:val="006F7B2E"/>
    <w:rsid w:val="0070085B"/>
    <w:rsid w:val="00706D8F"/>
    <w:rsid w:val="00707CC8"/>
    <w:rsid w:val="007125BF"/>
    <w:rsid w:val="0071295C"/>
    <w:rsid w:val="00712D7D"/>
    <w:rsid w:val="007137EF"/>
    <w:rsid w:val="00713B4C"/>
    <w:rsid w:val="0071466A"/>
    <w:rsid w:val="00716281"/>
    <w:rsid w:val="00716516"/>
    <w:rsid w:val="00716D75"/>
    <w:rsid w:val="00721701"/>
    <w:rsid w:val="00722AE3"/>
    <w:rsid w:val="00726953"/>
    <w:rsid w:val="00731986"/>
    <w:rsid w:val="00733318"/>
    <w:rsid w:val="0073523B"/>
    <w:rsid w:val="00736A98"/>
    <w:rsid w:val="00740F59"/>
    <w:rsid w:val="0074276A"/>
    <w:rsid w:val="00742DDD"/>
    <w:rsid w:val="00745DD8"/>
    <w:rsid w:val="00746B32"/>
    <w:rsid w:val="0075025D"/>
    <w:rsid w:val="00750EA4"/>
    <w:rsid w:val="00751B90"/>
    <w:rsid w:val="00753A12"/>
    <w:rsid w:val="00756B88"/>
    <w:rsid w:val="00757125"/>
    <w:rsid w:val="00757366"/>
    <w:rsid w:val="00757852"/>
    <w:rsid w:val="00761155"/>
    <w:rsid w:val="00761B7B"/>
    <w:rsid w:val="007621EA"/>
    <w:rsid w:val="007622B6"/>
    <w:rsid w:val="00763A32"/>
    <w:rsid w:val="007660B7"/>
    <w:rsid w:val="00766AD0"/>
    <w:rsid w:val="007701EC"/>
    <w:rsid w:val="007746E7"/>
    <w:rsid w:val="0078084B"/>
    <w:rsid w:val="0078617F"/>
    <w:rsid w:val="0079139F"/>
    <w:rsid w:val="007924E0"/>
    <w:rsid w:val="00792A47"/>
    <w:rsid w:val="007A0254"/>
    <w:rsid w:val="007A1CCE"/>
    <w:rsid w:val="007A2E88"/>
    <w:rsid w:val="007A3E97"/>
    <w:rsid w:val="007A42F5"/>
    <w:rsid w:val="007A5942"/>
    <w:rsid w:val="007A6777"/>
    <w:rsid w:val="007B0E90"/>
    <w:rsid w:val="007B125F"/>
    <w:rsid w:val="007B1B4B"/>
    <w:rsid w:val="007B3BA5"/>
    <w:rsid w:val="007B40DC"/>
    <w:rsid w:val="007B7F1F"/>
    <w:rsid w:val="007C487D"/>
    <w:rsid w:val="007D4459"/>
    <w:rsid w:val="007D4542"/>
    <w:rsid w:val="007D4805"/>
    <w:rsid w:val="007D512C"/>
    <w:rsid w:val="007D5135"/>
    <w:rsid w:val="007E0415"/>
    <w:rsid w:val="007E0722"/>
    <w:rsid w:val="007E13EB"/>
    <w:rsid w:val="007E626F"/>
    <w:rsid w:val="007F303F"/>
    <w:rsid w:val="007F6652"/>
    <w:rsid w:val="007F7DEE"/>
    <w:rsid w:val="00800255"/>
    <w:rsid w:val="008004DC"/>
    <w:rsid w:val="00802BE8"/>
    <w:rsid w:val="0080415A"/>
    <w:rsid w:val="00804593"/>
    <w:rsid w:val="0080698F"/>
    <w:rsid w:val="008072E4"/>
    <w:rsid w:val="00807849"/>
    <w:rsid w:val="00807C07"/>
    <w:rsid w:val="00813132"/>
    <w:rsid w:val="00815D8B"/>
    <w:rsid w:val="00817EC3"/>
    <w:rsid w:val="00824C90"/>
    <w:rsid w:val="008278DB"/>
    <w:rsid w:val="0083084A"/>
    <w:rsid w:val="0083286A"/>
    <w:rsid w:val="00833CEA"/>
    <w:rsid w:val="008415FE"/>
    <w:rsid w:val="00841D7A"/>
    <w:rsid w:val="00842B88"/>
    <w:rsid w:val="00846D62"/>
    <w:rsid w:val="00847B34"/>
    <w:rsid w:val="00850D5E"/>
    <w:rsid w:val="00850E34"/>
    <w:rsid w:val="00851AEB"/>
    <w:rsid w:val="00853864"/>
    <w:rsid w:val="008569F3"/>
    <w:rsid w:val="008607A8"/>
    <w:rsid w:val="00861AF2"/>
    <w:rsid w:val="00862833"/>
    <w:rsid w:val="00863712"/>
    <w:rsid w:val="00864D39"/>
    <w:rsid w:val="008651D8"/>
    <w:rsid w:val="00871A32"/>
    <w:rsid w:val="00871C6A"/>
    <w:rsid w:val="008731F0"/>
    <w:rsid w:val="00874355"/>
    <w:rsid w:val="008748F7"/>
    <w:rsid w:val="00875335"/>
    <w:rsid w:val="00875845"/>
    <w:rsid w:val="00877975"/>
    <w:rsid w:val="00880B8E"/>
    <w:rsid w:val="00881042"/>
    <w:rsid w:val="00883922"/>
    <w:rsid w:val="0089352D"/>
    <w:rsid w:val="00893AC9"/>
    <w:rsid w:val="0089492E"/>
    <w:rsid w:val="00894D4D"/>
    <w:rsid w:val="00895574"/>
    <w:rsid w:val="00896621"/>
    <w:rsid w:val="008A07C0"/>
    <w:rsid w:val="008A0B89"/>
    <w:rsid w:val="008A27DC"/>
    <w:rsid w:val="008A2886"/>
    <w:rsid w:val="008A2CD4"/>
    <w:rsid w:val="008A69EA"/>
    <w:rsid w:val="008B0D48"/>
    <w:rsid w:val="008B2816"/>
    <w:rsid w:val="008B4308"/>
    <w:rsid w:val="008C0D49"/>
    <w:rsid w:val="008C1A27"/>
    <w:rsid w:val="008C365D"/>
    <w:rsid w:val="008C6869"/>
    <w:rsid w:val="008D165F"/>
    <w:rsid w:val="008E0100"/>
    <w:rsid w:val="008E0748"/>
    <w:rsid w:val="008E08C1"/>
    <w:rsid w:val="008E1F60"/>
    <w:rsid w:val="008E502A"/>
    <w:rsid w:val="008E57C1"/>
    <w:rsid w:val="008E7D94"/>
    <w:rsid w:val="008F0C44"/>
    <w:rsid w:val="008F1F14"/>
    <w:rsid w:val="008F3399"/>
    <w:rsid w:val="008F3D74"/>
    <w:rsid w:val="008F5AFB"/>
    <w:rsid w:val="008F5D5A"/>
    <w:rsid w:val="008F5E42"/>
    <w:rsid w:val="00900789"/>
    <w:rsid w:val="00901DBC"/>
    <w:rsid w:val="00904EEC"/>
    <w:rsid w:val="00911DF6"/>
    <w:rsid w:val="00911EC4"/>
    <w:rsid w:val="00912BA0"/>
    <w:rsid w:val="00913008"/>
    <w:rsid w:val="00913EB6"/>
    <w:rsid w:val="00914709"/>
    <w:rsid w:val="00915413"/>
    <w:rsid w:val="009168CF"/>
    <w:rsid w:val="009170B1"/>
    <w:rsid w:val="00920CDB"/>
    <w:rsid w:val="00921C12"/>
    <w:rsid w:val="00923420"/>
    <w:rsid w:val="00924ED8"/>
    <w:rsid w:val="00931C92"/>
    <w:rsid w:val="00943502"/>
    <w:rsid w:val="00944243"/>
    <w:rsid w:val="0094605D"/>
    <w:rsid w:val="0095072C"/>
    <w:rsid w:val="0095213A"/>
    <w:rsid w:val="00953722"/>
    <w:rsid w:val="0095503E"/>
    <w:rsid w:val="00960FDB"/>
    <w:rsid w:val="00961B48"/>
    <w:rsid w:val="009624BB"/>
    <w:rsid w:val="00962F76"/>
    <w:rsid w:val="009643F1"/>
    <w:rsid w:val="00970EED"/>
    <w:rsid w:val="0097112E"/>
    <w:rsid w:val="00976AEA"/>
    <w:rsid w:val="0097723C"/>
    <w:rsid w:val="00982116"/>
    <w:rsid w:val="009837A6"/>
    <w:rsid w:val="00984760"/>
    <w:rsid w:val="00991549"/>
    <w:rsid w:val="00996D32"/>
    <w:rsid w:val="009A0537"/>
    <w:rsid w:val="009A21A7"/>
    <w:rsid w:val="009A2F03"/>
    <w:rsid w:val="009A51B2"/>
    <w:rsid w:val="009A6752"/>
    <w:rsid w:val="009B0F8D"/>
    <w:rsid w:val="009B45B8"/>
    <w:rsid w:val="009C1362"/>
    <w:rsid w:val="009C3E33"/>
    <w:rsid w:val="009C4ADA"/>
    <w:rsid w:val="009D7600"/>
    <w:rsid w:val="009E24D9"/>
    <w:rsid w:val="009E37D9"/>
    <w:rsid w:val="009E4164"/>
    <w:rsid w:val="009E6F18"/>
    <w:rsid w:val="009E758B"/>
    <w:rsid w:val="009F5C7C"/>
    <w:rsid w:val="009F617E"/>
    <w:rsid w:val="009F692F"/>
    <w:rsid w:val="00A02F74"/>
    <w:rsid w:val="00A12833"/>
    <w:rsid w:val="00A13B39"/>
    <w:rsid w:val="00A1470B"/>
    <w:rsid w:val="00A17BBB"/>
    <w:rsid w:val="00A206CE"/>
    <w:rsid w:val="00A22B17"/>
    <w:rsid w:val="00A23E5B"/>
    <w:rsid w:val="00A258E4"/>
    <w:rsid w:val="00A258F6"/>
    <w:rsid w:val="00A27CDC"/>
    <w:rsid w:val="00A36707"/>
    <w:rsid w:val="00A42DD2"/>
    <w:rsid w:val="00A4346C"/>
    <w:rsid w:val="00A439B3"/>
    <w:rsid w:val="00A50832"/>
    <w:rsid w:val="00A54BE8"/>
    <w:rsid w:val="00A62E93"/>
    <w:rsid w:val="00A64BC3"/>
    <w:rsid w:val="00A73B3A"/>
    <w:rsid w:val="00A75D78"/>
    <w:rsid w:val="00A7685E"/>
    <w:rsid w:val="00A77D4C"/>
    <w:rsid w:val="00A8320E"/>
    <w:rsid w:val="00A85403"/>
    <w:rsid w:val="00A85B91"/>
    <w:rsid w:val="00A87521"/>
    <w:rsid w:val="00A907DF"/>
    <w:rsid w:val="00A97B6E"/>
    <w:rsid w:val="00AA0640"/>
    <w:rsid w:val="00AA09F0"/>
    <w:rsid w:val="00AA19DC"/>
    <w:rsid w:val="00AA340D"/>
    <w:rsid w:val="00AA3EAE"/>
    <w:rsid w:val="00AA4491"/>
    <w:rsid w:val="00AA60AA"/>
    <w:rsid w:val="00AB0831"/>
    <w:rsid w:val="00AB5A8A"/>
    <w:rsid w:val="00AB639C"/>
    <w:rsid w:val="00AB7BF2"/>
    <w:rsid w:val="00AB7EEC"/>
    <w:rsid w:val="00AC06EB"/>
    <w:rsid w:val="00AC2F15"/>
    <w:rsid w:val="00AD07E4"/>
    <w:rsid w:val="00AD1C07"/>
    <w:rsid w:val="00AD2263"/>
    <w:rsid w:val="00AE13E9"/>
    <w:rsid w:val="00AE40C3"/>
    <w:rsid w:val="00AE42CD"/>
    <w:rsid w:val="00AE60C9"/>
    <w:rsid w:val="00AF69B3"/>
    <w:rsid w:val="00AF6CC7"/>
    <w:rsid w:val="00B01200"/>
    <w:rsid w:val="00B0365B"/>
    <w:rsid w:val="00B11C2F"/>
    <w:rsid w:val="00B128A7"/>
    <w:rsid w:val="00B14764"/>
    <w:rsid w:val="00B1492C"/>
    <w:rsid w:val="00B156A0"/>
    <w:rsid w:val="00B17542"/>
    <w:rsid w:val="00B17A18"/>
    <w:rsid w:val="00B20E90"/>
    <w:rsid w:val="00B219AE"/>
    <w:rsid w:val="00B219B3"/>
    <w:rsid w:val="00B21B8F"/>
    <w:rsid w:val="00B23EAE"/>
    <w:rsid w:val="00B24EB0"/>
    <w:rsid w:val="00B26E1D"/>
    <w:rsid w:val="00B2746B"/>
    <w:rsid w:val="00B31305"/>
    <w:rsid w:val="00B324C6"/>
    <w:rsid w:val="00B34001"/>
    <w:rsid w:val="00B35D2B"/>
    <w:rsid w:val="00B3663E"/>
    <w:rsid w:val="00B3683C"/>
    <w:rsid w:val="00B3736F"/>
    <w:rsid w:val="00B37C4D"/>
    <w:rsid w:val="00B50D38"/>
    <w:rsid w:val="00B52BC6"/>
    <w:rsid w:val="00B54485"/>
    <w:rsid w:val="00B559B5"/>
    <w:rsid w:val="00B55B21"/>
    <w:rsid w:val="00B60670"/>
    <w:rsid w:val="00B61DC1"/>
    <w:rsid w:val="00B73928"/>
    <w:rsid w:val="00B74D3B"/>
    <w:rsid w:val="00B75DDB"/>
    <w:rsid w:val="00B82F3A"/>
    <w:rsid w:val="00B84061"/>
    <w:rsid w:val="00B91377"/>
    <w:rsid w:val="00B91770"/>
    <w:rsid w:val="00B91D37"/>
    <w:rsid w:val="00B92289"/>
    <w:rsid w:val="00B92D6F"/>
    <w:rsid w:val="00B97380"/>
    <w:rsid w:val="00BA2874"/>
    <w:rsid w:val="00BA409F"/>
    <w:rsid w:val="00BA7840"/>
    <w:rsid w:val="00BB0062"/>
    <w:rsid w:val="00BB4819"/>
    <w:rsid w:val="00BB4CB7"/>
    <w:rsid w:val="00BB733E"/>
    <w:rsid w:val="00BC05EA"/>
    <w:rsid w:val="00BC46C3"/>
    <w:rsid w:val="00BC4DE2"/>
    <w:rsid w:val="00BD1FB1"/>
    <w:rsid w:val="00BD2304"/>
    <w:rsid w:val="00BD2B30"/>
    <w:rsid w:val="00BD336F"/>
    <w:rsid w:val="00BD354E"/>
    <w:rsid w:val="00BD3E4C"/>
    <w:rsid w:val="00BD4CC1"/>
    <w:rsid w:val="00BD5AFD"/>
    <w:rsid w:val="00BD7880"/>
    <w:rsid w:val="00BE0360"/>
    <w:rsid w:val="00BF1BED"/>
    <w:rsid w:val="00BF2692"/>
    <w:rsid w:val="00BF351A"/>
    <w:rsid w:val="00BF6A19"/>
    <w:rsid w:val="00C00E0A"/>
    <w:rsid w:val="00C01432"/>
    <w:rsid w:val="00C02275"/>
    <w:rsid w:val="00C02782"/>
    <w:rsid w:val="00C0742F"/>
    <w:rsid w:val="00C1095E"/>
    <w:rsid w:val="00C1191D"/>
    <w:rsid w:val="00C11972"/>
    <w:rsid w:val="00C132E8"/>
    <w:rsid w:val="00C13F9F"/>
    <w:rsid w:val="00C14732"/>
    <w:rsid w:val="00C230A1"/>
    <w:rsid w:val="00C2488D"/>
    <w:rsid w:val="00C37708"/>
    <w:rsid w:val="00C43B4D"/>
    <w:rsid w:val="00C444A3"/>
    <w:rsid w:val="00C5354D"/>
    <w:rsid w:val="00C572BE"/>
    <w:rsid w:val="00C6166E"/>
    <w:rsid w:val="00C65393"/>
    <w:rsid w:val="00C715D4"/>
    <w:rsid w:val="00C7444B"/>
    <w:rsid w:val="00C7469D"/>
    <w:rsid w:val="00C74BA4"/>
    <w:rsid w:val="00C755F3"/>
    <w:rsid w:val="00C76D45"/>
    <w:rsid w:val="00C7702B"/>
    <w:rsid w:val="00C77B24"/>
    <w:rsid w:val="00C82702"/>
    <w:rsid w:val="00C82E4E"/>
    <w:rsid w:val="00C86F06"/>
    <w:rsid w:val="00C91B31"/>
    <w:rsid w:val="00C91B91"/>
    <w:rsid w:val="00C924EA"/>
    <w:rsid w:val="00C94BAF"/>
    <w:rsid w:val="00C96B96"/>
    <w:rsid w:val="00CB1EF2"/>
    <w:rsid w:val="00CB2B01"/>
    <w:rsid w:val="00CB3026"/>
    <w:rsid w:val="00CB3888"/>
    <w:rsid w:val="00CB3E05"/>
    <w:rsid w:val="00CB57D5"/>
    <w:rsid w:val="00CC1937"/>
    <w:rsid w:val="00CC289C"/>
    <w:rsid w:val="00CD10B0"/>
    <w:rsid w:val="00CD1898"/>
    <w:rsid w:val="00CD221B"/>
    <w:rsid w:val="00CD236B"/>
    <w:rsid w:val="00CD4206"/>
    <w:rsid w:val="00CD439F"/>
    <w:rsid w:val="00CD4E44"/>
    <w:rsid w:val="00CE7E90"/>
    <w:rsid w:val="00CF23AF"/>
    <w:rsid w:val="00CF2E3D"/>
    <w:rsid w:val="00CF3DF6"/>
    <w:rsid w:val="00CF5F2A"/>
    <w:rsid w:val="00D04592"/>
    <w:rsid w:val="00D056FA"/>
    <w:rsid w:val="00D13028"/>
    <w:rsid w:val="00D136F6"/>
    <w:rsid w:val="00D145D6"/>
    <w:rsid w:val="00D15E2B"/>
    <w:rsid w:val="00D16F64"/>
    <w:rsid w:val="00D20C00"/>
    <w:rsid w:val="00D23477"/>
    <w:rsid w:val="00D24A61"/>
    <w:rsid w:val="00D24CA5"/>
    <w:rsid w:val="00D2708C"/>
    <w:rsid w:val="00D27557"/>
    <w:rsid w:val="00D35C22"/>
    <w:rsid w:val="00D368FD"/>
    <w:rsid w:val="00D36DAA"/>
    <w:rsid w:val="00D379F4"/>
    <w:rsid w:val="00D43A07"/>
    <w:rsid w:val="00D440B7"/>
    <w:rsid w:val="00D46D6B"/>
    <w:rsid w:val="00D52944"/>
    <w:rsid w:val="00D5619A"/>
    <w:rsid w:val="00D638D7"/>
    <w:rsid w:val="00D64B94"/>
    <w:rsid w:val="00D66DC0"/>
    <w:rsid w:val="00D710CA"/>
    <w:rsid w:val="00D72E00"/>
    <w:rsid w:val="00D741C8"/>
    <w:rsid w:val="00D76296"/>
    <w:rsid w:val="00D825B7"/>
    <w:rsid w:val="00D859B2"/>
    <w:rsid w:val="00D8764C"/>
    <w:rsid w:val="00D913A8"/>
    <w:rsid w:val="00D95CD6"/>
    <w:rsid w:val="00D97DEB"/>
    <w:rsid w:val="00DA0135"/>
    <w:rsid w:val="00DA062D"/>
    <w:rsid w:val="00DA43A3"/>
    <w:rsid w:val="00DA43B9"/>
    <w:rsid w:val="00DA794F"/>
    <w:rsid w:val="00DB4F1B"/>
    <w:rsid w:val="00DB5753"/>
    <w:rsid w:val="00DB781B"/>
    <w:rsid w:val="00DC04B1"/>
    <w:rsid w:val="00DC45F2"/>
    <w:rsid w:val="00DD0DBB"/>
    <w:rsid w:val="00DD16C5"/>
    <w:rsid w:val="00DD3C63"/>
    <w:rsid w:val="00DD50C1"/>
    <w:rsid w:val="00DD50D5"/>
    <w:rsid w:val="00DE07F9"/>
    <w:rsid w:val="00DE29A0"/>
    <w:rsid w:val="00DE3710"/>
    <w:rsid w:val="00DE4595"/>
    <w:rsid w:val="00DE4E25"/>
    <w:rsid w:val="00DE6FDB"/>
    <w:rsid w:val="00DF0333"/>
    <w:rsid w:val="00DF120C"/>
    <w:rsid w:val="00DF3F3E"/>
    <w:rsid w:val="00DF5ECC"/>
    <w:rsid w:val="00E015B9"/>
    <w:rsid w:val="00E01E35"/>
    <w:rsid w:val="00E030DE"/>
    <w:rsid w:val="00E06852"/>
    <w:rsid w:val="00E06B8F"/>
    <w:rsid w:val="00E1043A"/>
    <w:rsid w:val="00E10765"/>
    <w:rsid w:val="00E10932"/>
    <w:rsid w:val="00E10E5D"/>
    <w:rsid w:val="00E13E2D"/>
    <w:rsid w:val="00E15D72"/>
    <w:rsid w:val="00E16823"/>
    <w:rsid w:val="00E17707"/>
    <w:rsid w:val="00E1791C"/>
    <w:rsid w:val="00E20103"/>
    <w:rsid w:val="00E203C6"/>
    <w:rsid w:val="00E216CC"/>
    <w:rsid w:val="00E218E8"/>
    <w:rsid w:val="00E23950"/>
    <w:rsid w:val="00E24940"/>
    <w:rsid w:val="00E24F75"/>
    <w:rsid w:val="00E261FD"/>
    <w:rsid w:val="00E27B09"/>
    <w:rsid w:val="00E34733"/>
    <w:rsid w:val="00E3646A"/>
    <w:rsid w:val="00E36B9D"/>
    <w:rsid w:val="00E42E52"/>
    <w:rsid w:val="00E449D9"/>
    <w:rsid w:val="00E478E2"/>
    <w:rsid w:val="00E52462"/>
    <w:rsid w:val="00E55C2B"/>
    <w:rsid w:val="00E563AE"/>
    <w:rsid w:val="00E5707A"/>
    <w:rsid w:val="00E64348"/>
    <w:rsid w:val="00E65C52"/>
    <w:rsid w:val="00E66D1A"/>
    <w:rsid w:val="00E67363"/>
    <w:rsid w:val="00E6766C"/>
    <w:rsid w:val="00E724CB"/>
    <w:rsid w:val="00E74A70"/>
    <w:rsid w:val="00E757DE"/>
    <w:rsid w:val="00E812C6"/>
    <w:rsid w:val="00E8432D"/>
    <w:rsid w:val="00E85163"/>
    <w:rsid w:val="00E851E9"/>
    <w:rsid w:val="00E91A91"/>
    <w:rsid w:val="00E9337F"/>
    <w:rsid w:val="00E95DDF"/>
    <w:rsid w:val="00EA0A76"/>
    <w:rsid w:val="00EA0FF3"/>
    <w:rsid w:val="00EA59FC"/>
    <w:rsid w:val="00EB0601"/>
    <w:rsid w:val="00EB1AE5"/>
    <w:rsid w:val="00EB1F01"/>
    <w:rsid w:val="00EB24C8"/>
    <w:rsid w:val="00EB4D1B"/>
    <w:rsid w:val="00EB50C6"/>
    <w:rsid w:val="00EB5CF5"/>
    <w:rsid w:val="00EB7F84"/>
    <w:rsid w:val="00EC2831"/>
    <w:rsid w:val="00EC4DC1"/>
    <w:rsid w:val="00EC50EF"/>
    <w:rsid w:val="00EC51AF"/>
    <w:rsid w:val="00EC6266"/>
    <w:rsid w:val="00EC69DA"/>
    <w:rsid w:val="00EC7E35"/>
    <w:rsid w:val="00ED6A1C"/>
    <w:rsid w:val="00EE3E8E"/>
    <w:rsid w:val="00EE533D"/>
    <w:rsid w:val="00EE614E"/>
    <w:rsid w:val="00EF0878"/>
    <w:rsid w:val="00EF1487"/>
    <w:rsid w:val="00EF4915"/>
    <w:rsid w:val="00EF66B9"/>
    <w:rsid w:val="00F009F9"/>
    <w:rsid w:val="00F01F5B"/>
    <w:rsid w:val="00F01FD8"/>
    <w:rsid w:val="00F032DF"/>
    <w:rsid w:val="00F04231"/>
    <w:rsid w:val="00F0439A"/>
    <w:rsid w:val="00F1067E"/>
    <w:rsid w:val="00F1596A"/>
    <w:rsid w:val="00F17FC2"/>
    <w:rsid w:val="00F2178D"/>
    <w:rsid w:val="00F2332E"/>
    <w:rsid w:val="00F23A22"/>
    <w:rsid w:val="00F275C9"/>
    <w:rsid w:val="00F32D87"/>
    <w:rsid w:val="00F32E82"/>
    <w:rsid w:val="00F34670"/>
    <w:rsid w:val="00F350D8"/>
    <w:rsid w:val="00F36BFA"/>
    <w:rsid w:val="00F37355"/>
    <w:rsid w:val="00F377FC"/>
    <w:rsid w:val="00F4075C"/>
    <w:rsid w:val="00F41334"/>
    <w:rsid w:val="00F43500"/>
    <w:rsid w:val="00F43963"/>
    <w:rsid w:val="00F45AED"/>
    <w:rsid w:val="00F45E57"/>
    <w:rsid w:val="00F52A3B"/>
    <w:rsid w:val="00F535B1"/>
    <w:rsid w:val="00F540E1"/>
    <w:rsid w:val="00F550B3"/>
    <w:rsid w:val="00F57C3F"/>
    <w:rsid w:val="00F7015B"/>
    <w:rsid w:val="00F705F3"/>
    <w:rsid w:val="00F71924"/>
    <w:rsid w:val="00F74143"/>
    <w:rsid w:val="00F76C33"/>
    <w:rsid w:val="00F80432"/>
    <w:rsid w:val="00F823D7"/>
    <w:rsid w:val="00F826E4"/>
    <w:rsid w:val="00F86854"/>
    <w:rsid w:val="00F95D2C"/>
    <w:rsid w:val="00FA02E5"/>
    <w:rsid w:val="00FA18FF"/>
    <w:rsid w:val="00FA1B03"/>
    <w:rsid w:val="00FA2875"/>
    <w:rsid w:val="00FA2ACD"/>
    <w:rsid w:val="00FA53FF"/>
    <w:rsid w:val="00FA6A9B"/>
    <w:rsid w:val="00FB0CA8"/>
    <w:rsid w:val="00FB3BD4"/>
    <w:rsid w:val="00FB4BCA"/>
    <w:rsid w:val="00FB6FF1"/>
    <w:rsid w:val="00FC0459"/>
    <w:rsid w:val="00FC7B22"/>
    <w:rsid w:val="00FD3ECE"/>
    <w:rsid w:val="00FD403C"/>
    <w:rsid w:val="00FE05D7"/>
    <w:rsid w:val="00FE4E3E"/>
    <w:rsid w:val="00FF412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v:textbox inset="1mm,1mm,1mm,1mm"/>
    </o:shapedefaults>
    <o:shapelayout v:ext="edit">
      <o:idmap v:ext="edit" data="1"/>
    </o:shapelayout>
  </w:shapeDefaults>
  <w:decimalSymbol w:val=","/>
  <w:listSeparator w:val=";"/>
  <w14:docId w14:val="6A04A3A1"/>
  <w15:docId w15:val="{9E168752-AB35-4376-A13C-29CE1087F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F41334"/>
    <w:rPr>
      <w:rFonts w:ascii="Arial" w:hAnsi="Arial"/>
      <w:sz w:val="24"/>
      <w:szCs w:val="24"/>
      <w:lang w:eastAsia="en-US"/>
    </w:rPr>
  </w:style>
  <w:style w:type="paragraph" w:styleId="Nagwek1">
    <w:name w:val="heading 1"/>
    <w:basedOn w:val="Normalny"/>
    <w:next w:val="Normalny"/>
    <w:qFormat/>
    <w:pPr>
      <w:keepNext/>
      <w:numPr>
        <w:numId w:val="1"/>
      </w:numPr>
      <w:spacing w:before="240" w:after="60"/>
      <w:outlineLvl w:val="0"/>
    </w:pPr>
    <w:rPr>
      <w:rFonts w:cs="Arial"/>
      <w:b/>
      <w:bCs/>
      <w:kern w:val="32"/>
      <w:sz w:val="32"/>
      <w:szCs w:val="32"/>
    </w:rPr>
  </w:style>
  <w:style w:type="paragraph" w:styleId="Nagwek2">
    <w:name w:val="heading 2"/>
    <w:basedOn w:val="Normalny"/>
    <w:next w:val="Normalny"/>
    <w:qFormat/>
    <w:pPr>
      <w:keepNext/>
      <w:numPr>
        <w:ilvl w:val="1"/>
        <w:numId w:val="1"/>
      </w:numPr>
      <w:spacing w:before="240" w:after="60"/>
      <w:outlineLvl w:val="1"/>
    </w:pPr>
    <w:rPr>
      <w:rFonts w:cs="Arial"/>
      <w:b/>
      <w:bCs/>
      <w:i/>
      <w:iCs/>
      <w:sz w:val="28"/>
      <w:szCs w:val="28"/>
    </w:rPr>
  </w:style>
  <w:style w:type="paragraph" w:styleId="Nagwek3">
    <w:name w:val="heading 3"/>
    <w:basedOn w:val="Normalny"/>
    <w:next w:val="Normalny"/>
    <w:qFormat/>
    <w:pPr>
      <w:keepNext/>
      <w:numPr>
        <w:ilvl w:val="2"/>
        <w:numId w:val="1"/>
      </w:numPr>
      <w:spacing w:before="240" w:after="60"/>
      <w:outlineLvl w:val="2"/>
    </w:pPr>
    <w:rPr>
      <w:rFonts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pPr>
      <w:tabs>
        <w:tab w:val="center" w:pos="4153"/>
        <w:tab w:val="right" w:pos="8306"/>
      </w:tabs>
    </w:pPr>
  </w:style>
  <w:style w:type="paragraph" w:styleId="Stopka">
    <w:name w:val="footer"/>
    <w:basedOn w:val="Normalny"/>
    <w:pPr>
      <w:tabs>
        <w:tab w:val="center" w:pos="4153"/>
        <w:tab w:val="right" w:pos="8306"/>
      </w:tabs>
    </w:pPr>
  </w:style>
  <w:style w:type="character" w:styleId="Numerstrony">
    <w:name w:val="page number"/>
    <w:basedOn w:val="Domylnaczcionkaakapitu"/>
  </w:style>
  <w:style w:type="paragraph" w:customStyle="1" w:styleId="drawings">
    <w:name w:val="drawings"/>
    <w:basedOn w:val="Normalny"/>
    <w:rPr>
      <w:sz w:val="20"/>
      <w:szCs w:val="20"/>
    </w:rPr>
  </w:style>
  <w:style w:type="paragraph" w:styleId="Spistreci1">
    <w:name w:val="toc 1"/>
    <w:basedOn w:val="Normalny"/>
    <w:next w:val="Normalny"/>
    <w:autoRedefine/>
    <w:uiPriority w:val="39"/>
  </w:style>
  <w:style w:type="paragraph" w:styleId="Spistreci2">
    <w:name w:val="toc 2"/>
    <w:basedOn w:val="Normalny"/>
    <w:next w:val="Normalny"/>
    <w:autoRedefine/>
    <w:uiPriority w:val="39"/>
    <w:pPr>
      <w:ind w:left="240"/>
    </w:pPr>
  </w:style>
  <w:style w:type="paragraph" w:styleId="Spistreci3">
    <w:name w:val="toc 3"/>
    <w:basedOn w:val="Normalny"/>
    <w:next w:val="Normalny"/>
    <w:autoRedefine/>
    <w:uiPriority w:val="39"/>
    <w:pPr>
      <w:ind w:left="480"/>
    </w:pPr>
  </w:style>
  <w:style w:type="paragraph" w:styleId="Spistreci4">
    <w:name w:val="toc 4"/>
    <w:basedOn w:val="Normalny"/>
    <w:next w:val="Normalny"/>
    <w:autoRedefine/>
    <w:semiHidden/>
    <w:pPr>
      <w:ind w:left="720"/>
    </w:pPr>
  </w:style>
  <w:style w:type="paragraph" w:styleId="Spistreci5">
    <w:name w:val="toc 5"/>
    <w:basedOn w:val="Normalny"/>
    <w:next w:val="Normalny"/>
    <w:autoRedefine/>
    <w:semiHidden/>
    <w:pPr>
      <w:ind w:left="960"/>
    </w:pPr>
  </w:style>
  <w:style w:type="paragraph" w:styleId="Spistreci6">
    <w:name w:val="toc 6"/>
    <w:basedOn w:val="Normalny"/>
    <w:next w:val="Normalny"/>
    <w:autoRedefine/>
    <w:semiHidden/>
    <w:pPr>
      <w:ind w:left="1200"/>
    </w:pPr>
  </w:style>
  <w:style w:type="paragraph" w:styleId="Spistreci7">
    <w:name w:val="toc 7"/>
    <w:basedOn w:val="Normalny"/>
    <w:next w:val="Normalny"/>
    <w:autoRedefine/>
    <w:semiHidden/>
    <w:pPr>
      <w:ind w:left="1440"/>
    </w:pPr>
  </w:style>
  <w:style w:type="paragraph" w:styleId="Spistreci8">
    <w:name w:val="toc 8"/>
    <w:basedOn w:val="Normalny"/>
    <w:next w:val="Normalny"/>
    <w:autoRedefine/>
    <w:semiHidden/>
    <w:pPr>
      <w:ind w:left="1680"/>
    </w:pPr>
  </w:style>
  <w:style w:type="paragraph" w:styleId="Spistreci9">
    <w:name w:val="toc 9"/>
    <w:basedOn w:val="Normalny"/>
    <w:next w:val="Normalny"/>
    <w:autoRedefine/>
    <w:semiHidden/>
    <w:pPr>
      <w:ind w:left="1920"/>
    </w:pPr>
  </w:style>
  <w:style w:type="character" w:styleId="Hipercze">
    <w:name w:val="Hyperlink"/>
    <w:basedOn w:val="Domylnaczcionkaakapitu"/>
    <w:uiPriority w:val="99"/>
    <w:rPr>
      <w:color w:val="0000FF"/>
      <w:u w:val="single"/>
    </w:rPr>
  </w:style>
  <w:style w:type="paragraph" w:styleId="Tekstpodstawowy">
    <w:name w:val="Body Text"/>
    <w:basedOn w:val="Normalny"/>
    <w:pPr>
      <w:jc w:val="center"/>
    </w:pPr>
  </w:style>
  <w:style w:type="paragraph" w:styleId="Tekstprzypisudolnego">
    <w:name w:val="footnote text"/>
    <w:basedOn w:val="Normalny"/>
    <w:semiHidden/>
    <w:rPr>
      <w:sz w:val="20"/>
      <w:szCs w:val="20"/>
    </w:rPr>
  </w:style>
  <w:style w:type="character" w:styleId="Odwoanieprzypisudolnego">
    <w:name w:val="footnote reference"/>
    <w:basedOn w:val="Domylnaczcionkaakapitu"/>
    <w:semiHidden/>
    <w:rPr>
      <w:vertAlign w:val="superscript"/>
    </w:rPr>
  </w:style>
  <w:style w:type="paragraph" w:styleId="Tekstpodstawowy2">
    <w:name w:val="Body Text 2"/>
    <w:basedOn w:val="Normalny"/>
    <w:rPr>
      <w:rFonts w:cs="Arial"/>
      <w:color w:val="000000"/>
      <w:szCs w:val="20"/>
    </w:rPr>
  </w:style>
  <w:style w:type="paragraph" w:styleId="Legenda">
    <w:name w:val="caption"/>
    <w:basedOn w:val="Normalny"/>
    <w:next w:val="Normalny"/>
    <w:qFormat/>
    <w:pPr>
      <w:spacing w:before="120" w:after="120"/>
    </w:pPr>
    <w:rPr>
      <w:b/>
      <w:bCs/>
      <w:sz w:val="20"/>
      <w:szCs w:val="20"/>
    </w:rPr>
  </w:style>
  <w:style w:type="paragraph" w:customStyle="1" w:styleId="crosshead">
    <w:name w:val="crosshead"/>
    <w:basedOn w:val="Normalny"/>
    <w:pPr>
      <w:spacing w:before="100" w:beforeAutospacing="1" w:after="100" w:afterAutospacing="1" w:line="240" w:lineRule="atLeast"/>
    </w:pPr>
    <w:rPr>
      <w:rFonts w:ascii="Verdana" w:eastAsia="Arial Unicode MS" w:hAnsi="Verdana" w:cs="Arial Unicode MS"/>
      <w:b/>
      <w:bCs/>
      <w:color w:val="CC3300"/>
      <w:sz w:val="20"/>
      <w:szCs w:val="20"/>
    </w:rPr>
  </w:style>
  <w:style w:type="paragraph" w:customStyle="1" w:styleId="body">
    <w:name w:val="body"/>
    <w:basedOn w:val="Normalny"/>
    <w:pPr>
      <w:spacing w:before="100" w:beforeAutospacing="1" w:after="100" w:afterAutospacing="1" w:line="240" w:lineRule="atLeast"/>
    </w:pPr>
    <w:rPr>
      <w:rFonts w:ascii="Verdana" w:eastAsia="Arial Unicode MS" w:hAnsi="Verdana" w:cs="Arial Unicode MS"/>
      <w:color w:val="000000"/>
      <w:sz w:val="16"/>
      <w:szCs w:val="16"/>
    </w:rPr>
  </w:style>
  <w:style w:type="paragraph" w:styleId="Tekstpodstawowywcity">
    <w:name w:val="Body Text Indent"/>
    <w:basedOn w:val="Normalny"/>
    <w:pPr>
      <w:ind w:left="709"/>
    </w:pPr>
  </w:style>
  <w:style w:type="table" w:styleId="Tabela-Siatka">
    <w:name w:val="Table Grid"/>
    <w:basedOn w:val="Standardowy"/>
    <w:rsid w:val="00663C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UyteHipercze">
    <w:name w:val="FollowedHyperlink"/>
    <w:basedOn w:val="Domylnaczcionkaakapitu"/>
    <w:rsid w:val="005D2757"/>
    <w:rPr>
      <w:color w:val="606420"/>
      <w:u w:val="single"/>
    </w:rPr>
  </w:style>
  <w:style w:type="paragraph" w:styleId="Tekstdymka">
    <w:name w:val="Balloon Text"/>
    <w:basedOn w:val="Normalny"/>
    <w:semiHidden/>
    <w:rsid w:val="00670E6F"/>
    <w:rPr>
      <w:rFonts w:ascii="Tahoma" w:hAnsi="Tahoma" w:cs="Tahoma"/>
      <w:sz w:val="16"/>
      <w:szCs w:val="16"/>
    </w:rPr>
  </w:style>
  <w:style w:type="character" w:customStyle="1" w:styleId="il">
    <w:name w:val="il"/>
    <w:basedOn w:val="Domylnaczcionkaakapitu"/>
    <w:rsid w:val="003F7BF3"/>
  </w:style>
  <w:style w:type="character" w:customStyle="1" w:styleId="apple-converted-space">
    <w:name w:val="apple-converted-space"/>
    <w:basedOn w:val="Domylnaczcionkaakapitu"/>
    <w:rsid w:val="003F7BF3"/>
  </w:style>
  <w:style w:type="numbering" w:customStyle="1" w:styleId="Heading">
    <w:name w:val="Heading"/>
    <w:uiPriority w:val="99"/>
    <w:rsid w:val="00365E3C"/>
    <w:pPr>
      <w:numPr>
        <w:numId w:val="13"/>
      </w:numPr>
    </w:pPr>
  </w:style>
  <w:style w:type="paragraph" w:styleId="Akapitzlist">
    <w:name w:val="List Paragraph"/>
    <w:basedOn w:val="Normalny"/>
    <w:uiPriority w:val="34"/>
    <w:qFormat/>
    <w:rsid w:val="00365E3C"/>
    <w:pPr>
      <w:widowControl w:val="0"/>
      <w:spacing w:line="276" w:lineRule="auto"/>
      <w:ind w:left="720"/>
      <w:contextualSpacing/>
    </w:pPr>
    <w:rPr>
      <w:rFonts w:asciiTheme="majorHAnsi" w:eastAsia="Droid Sans" w:hAnsiTheme="majorHAnsi" w:cs="Droid Sans"/>
      <w:color w:val="000000"/>
      <w:sz w:val="22"/>
      <w:szCs w:val="20"/>
      <w:lang w:val="en-US"/>
    </w:rPr>
  </w:style>
  <w:style w:type="character" w:styleId="Tekstzastpczy">
    <w:name w:val="Placeholder Text"/>
    <w:basedOn w:val="Domylnaczcionkaakapitu"/>
    <w:uiPriority w:val="99"/>
    <w:semiHidden/>
    <w:rsid w:val="00AE40C3"/>
    <w:rPr>
      <w:color w:val="808080"/>
    </w:rPr>
  </w:style>
  <w:style w:type="character" w:styleId="Odwoaniedokomentarza">
    <w:name w:val="annotation reference"/>
    <w:basedOn w:val="Domylnaczcionkaakapitu"/>
    <w:semiHidden/>
    <w:unhideWhenUsed/>
    <w:rsid w:val="00846D62"/>
    <w:rPr>
      <w:sz w:val="16"/>
      <w:szCs w:val="16"/>
    </w:rPr>
  </w:style>
  <w:style w:type="paragraph" w:styleId="Tekstkomentarza">
    <w:name w:val="annotation text"/>
    <w:basedOn w:val="Normalny"/>
    <w:link w:val="TekstkomentarzaZnak"/>
    <w:semiHidden/>
    <w:unhideWhenUsed/>
    <w:rsid w:val="00846D62"/>
    <w:rPr>
      <w:sz w:val="20"/>
      <w:szCs w:val="20"/>
    </w:rPr>
  </w:style>
  <w:style w:type="character" w:customStyle="1" w:styleId="TekstkomentarzaZnak">
    <w:name w:val="Tekst komentarza Znak"/>
    <w:basedOn w:val="Domylnaczcionkaakapitu"/>
    <w:link w:val="Tekstkomentarza"/>
    <w:semiHidden/>
    <w:rsid w:val="00846D62"/>
    <w:rPr>
      <w:rFonts w:ascii="Arial" w:hAnsi="Arial"/>
      <w:lang w:eastAsia="en-US"/>
    </w:rPr>
  </w:style>
  <w:style w:type="paragraph" w:styleId="Tematkomentarza">
    <w:name w:val="annotation subject"/>
    <w:basedOn w:val="Tekstkomentarza"/>
    <w:next w:val="Tekstkomentarza"/>
    <w:link w:val="TematkomentarzaZnak"/>
    <w:semiHidden/>
    <w:unhideWhenUsed/>
    <w:rsid w:val="00846D62"/>
    <w:rPr>
      <w:b/>
      <w:bCs/>
    </w:rPr>
  </w:style>
  <w:style w:type="character" w:customStyle="1" w:styleId="TematkomentarzaZnak">
    <w:name w:val="Temat komentarza Znak"/>
    <w:basedOn w:val="TekstkomentarzaZnak"/>
    <w:link w:val="Tematkomentarza"/>
    <w:semiHidden/>
    <w:rsid w:val="00846D62"/>
    <w:rPr>
      <w:rFonts w:ascii="Arial" w:hAnsi="Arial"/>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521080">
      <w:bodyDiv w:val="1"/>
      <w:marLeft w:val="0"/>
      <w:marRight w:val="0"/>
      <w:marTop w:val="0"/>
      <w:marBottom w:val="0"/>
      <w:divBdr>
        <w:top w:val="none" w:sz="0" w:space="0" w:color="auto"/>
        <w:left w:val="none" w:sz="0" w:space="0" w:color="auto"/>
        <w:bottom w:val="none" w:sz="0" w:space="0" w:color="auto"/>
        <w:right w:val="none" w:sz="0" w:space="0" w:color="auto"/>
      </w:divBdr>
      <w:divsChild>
        <w:div w:id="1066490383">
          <w:marLeft w:val="0"/>
          <w:marRight w:val="0"/>
          <w:marTop w:val="0"/>
          <w:marBottom w:val="0"/>
          <w:divBdr>
            <w:top w:val="none" w:sz="0" w:space="0" w:color="auto"/>
            <w:left w:val="none" w:sz="0" w:space="0" w:color="auto"/>
            <w:bottom w:val="none" w:sz="0" w:space="0" w:color="auto"/>
            <w:right w:val="none" w:sz="0" w:space="0" w:color="auto"/>
          </w:divBdr>
          <w:divsChild>
            <w:div w:id="1695308616">
              <w:marLeft w:val="0"/>
              <w:marRight w:val="0"/>
              <w:marTop w:val="0"/>
              <w:marBottom w:val="0"/>
              <w:divBdr>
                <w:top w:val="none" w:sz="0" w:space="0" w:color="auto"/>
                <w:left w:val="none" w:sz="0" w:space="0" w:color="auto"/>
                <w:bottom w:val="none" w:sz="0" w:space="0" w:color="auto"/>
                <w:right w:val="none" w:sz="0" w:space="0" w:color="auto"/>
              </w:divBdr>
            </w:div>
            <w:div w:id="2007199924">
              <w:marLeft w:val="0"/>
              <w:marRight w:val="0"/>
              <w:marTop w:val="0"/>
              <w:marBottom w:val="0"/>
              <w:divBdr>
                <w:top w:val="none" w:sz="0" w:space="0" w:color="auto"/>
                <w:left w:val="none" w:sz="0" w:space="0" w:color="auto"/>
                <w:bottom w:val="none" w:sz="0" w:space="0" w:color="auto"/>
                <w:right w:val="none" w:sz="0" w:space="0" w:color="auto"/>
              </w:divBdr>
            </w:div>
            <w:div w:id="209219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266">
      <w:bodyDiv w:val="1"/>
      <w:marLeft w:val="0"/>
      <w:marRight w:val="0"/>
      <w:marTop w:val="0"/>
      <w:marBottom w:val="0"/>
      <w:divBdr>
        <w:top w:val="none" w:sz="0" w:space="0" w:color="auto"/>
        <w:left w:val="none" w:sz="0" w:space="0" w:color="auto"/>
        <w:bottom w:val="none" w:sz="0" w:space="0" w:color="auto"/>
        <w:right w:val="none" w:sz="0" w:space="0" w:color="auto"/>
      </w:divBdr>
    </w:div>
    <w:div w:id="424226884">
      <w:bodyDiv w:val="1"/>
      <w:marLeft w:val="0"/>
      <w:marRight w:val="0"/>
      <w:marTop w:val="0"/>
      <w:marBottom w:val="0"/>
      <w:divBdr>
        <w:top w:val="none" w:sz="0" w:space="0" w:color="auto"/>
        <w:left w:val="none" w:sz="0" w:space="0" w:color="auto"/>
        <w:bottom w:val="none" w:sz="0" w:space="0" w:color="auto"/>
        <w:right w:val="none" w:sz="0" w:space="0" w:color="auto"/>
      </w:divBdr>
    </w:div>
    <w:div w:id="489370559">
      <w:bodyDiv w:val="1"/>
      <w:marLeft w:val="0"/>
      <w:marRight w:val="0"/>
      <w:marTop w:val="0"/>
      <w:marBottom w:val="0"/>
      <w:divBdr>
        <w:top w:val="none" w:sz="0" w:space="0" w:color="auto"/>
        <w:left w:val="none" w:sz="0" w:space="0" w:color="auto"/>
        <w:bottom w:val="none" w:sz="0" w:space="0" w:color="auto"/>
        <w:right w:val="none" w:sz="0" w:space="0" w:color="auto"/>
      </w:divBdr>
    </w:div>
    <w:div w:id="1277517836">
      <w:bodyDiv w:val="1"/>
      <w:marLeft w:val="0"/>
      <w:marRight w:val="0"/>
      <w:marTop w:val="0"/>
      <w:marBottom w:val="0"/>
      <w:divBdr>
        <w:top w:val="none" w:sz="0" w:space="0" w:color="auto"/>
        <w:left w:val="none" w:sz="0" w:space="0" w:color="auto"/>
        <w:bottom w:val="none" w:sz="0" w:space="0" w:color="auto"/>
        <w:right w:val="none" w:sz="0" w:space="0" w:color="auto"/>
      </w:divBdr>
      <w:divsChild>
        <w:div w:id="1189641437">
          <w:marLeft w:val="0"/>
          <w:marRight w:val="0"/>
          <w:marTop w:val="0"/>
          <w:marBottom w:val="0"/>
          <w:divBdr>
            <w:top w:val="none" w:sz="0" w:space="0" w:color="auto"/>
            <w:left w:val="none" w:sz="0" w:space="0" w:color="auto"/>
            <w:bottom w:val="none" w:sz="0" w:space="0" w:color="auto"/>
            <w:right w:val="none" w:sz="0" w:space="0" w:color="auto"/>
          </w:divBdr>
          <w:divsChild>
            <w:div w:id="872233664">
              <w:marLeft w:val="0"/>
              <w:marRight w:val="0"/>
              <w:marTop w:val="0"/>
              <w:marBottom w:val="0"/>
              <w:divBdr>
                <w:top w:val="none" w:sz="0" w:space="0" w:color="auto"/>
                <w:left w:val="none" w:sz="0" w:space="0" w:color="auto"/>
                <w:bottom w:val="none" w:sz="0" w:space="0" w:color="auto"/>
                <w:right w:val="none" w:sz="0" w:space="0" w:color="auto"/>
              </w:divBdr>
            </w:div>
            <w:div w:id="911499483">
              <w:marLeft w:val="0"/>
              <w:marRight w:val="0"/>
              <w:marTop w:val="0"/>
              <w:marBottom w:val="0"/>
              <w:divBdr>
                <w:top w:val="none" w:sz="0" w:space="0" w:color="auto"/>
                <w:left w:val="none" w:sz="0" w:space="0" w:color="auto"/>
                <w:bottom w:val="none" w:sz="0" w:space="0" w:color="auto"/>
                <w:right w:val="none" w:sz="0" w:space="0" w:color="auto"/>
              </w:divBdr>
            </w:div>
            <w:div w:id="21214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7625">
      <w:bodyDiv w:val="1"/>
      <w:marLeft w:val="0"/>
      <w:marRight w:val="0"/>
      <w:marTop w:val="0"/>
      <w:marBottom w:val="0"/>
      <w:divBdr>
        <w:top w:val="none" w:sz="0" w:space="0" w:color="auto"/>
        <w:left w:val="none" w:sz="0" w:space="0" w:color="auto"/>
        <w:bottom w:val="none" w:sz="0" w:space="0" w:color="auto"/>
        <w:right w:val="none" w:sz="0" w:space="0" w:color="auto"/>
      </w:divBdr>
      <w:divsChild>
        <w:div w:id="702094424">
          <w:marLeft w:val="0"/>
          <w:marRight w:val="0"/>
          <w:marTop w:val="0"/>
          <w:marBottom w:val="0"/>
          <w:divBdr>
            <w:top w:val="none" w:sz="0" w:space="0" w:color="auto"/>
            <w:left w:val="none" w:sz="0" w:space="0" w:color="auto"/>
            <w:bottom w:val="none" w:sz="0" w:space="0" w:color="auto"/>
            <w:right w:val="none" w:sz="0" w:space="0" w:color="auto"/>
          </w:divBdr>
        </w:div>
      </w:divsChild>
    </w:div>
    <w:div w:id="1609043543">
      <w:bodyDiv w:val="1"/>
      <w:marLeft w:val="0"/>
      <w:marRight w:val="0"/>
      <w:marTop w:val="0"/>
      <w:marBottom w:val="0"/>
      <w:divBdr>
        <w:top w:val="none" w:sz="0" w:space="0" w:color="auto"/>
        <w:left w:val="none" w:sz="0" w:space="0" w:color="auto"/>
        <w:bottom w:val="none" w:sz="0" w:space="0" w:color="auto"/>
        <w:right w:val="none" w:sz="0" w:space="0" w:color="auto"/>
      </w:divBdr>
    </w:div>
    <w:div w:id="1723600034">
      <w:bodyDiv w:val="1"/>
      <w:marLeft w:val="0"/>
      <w:marRight w:val="0"/>
      <w:marTop w:val="0"/>
      <w:marBottom w:val="0"/>
      <w:divBdr>
        <w:top w:val="none" w:sz="0" w:space="0" w:color="auto"/>
        <w:left w:val="none" w:sz="0" w:space="0" w:color="auto"/>
        <w:bottom w:val="none" w:sz="0" w:space="0" w:color="auto"/>
        <w:right w:val="none" w:sz="0" w:space="0" w:color="auto"/>
      </w:divBdr>
    </w:div>
    <w:div w:id="1847279998">
      <w:bodyDiv w:val="1"/>
      <w:marLeft w:val="0"/>
      <w:marRight w:val="0"/>
      <w:marTop w:val="0"/>
      <w:marBottom w:val="0"/>
      <w:divBdr>
        <w:top w:val="none" w:sz="0" w:space="0" w:color="auto"/>
        <w:left w:val="none" w:sz="0" w:space="0" w:color="auto"/>
        <w:bottom w:val="none" w:sz="0" w:space="0" w:color="auto"/>
        <w:right w:val="none" w:sz="0" w:space="0" w:color="auto"/>
      </w:divBdr>
    </w:div>
    <w:div w:id="1976907384">
      <w:bodyDiv w:val="1"/>
      <w:marLeft w:val="0"/>
      <w:marRight w:val="0"/>
      <w:marTop w:val="0"/>
      <w:marBottom w:val="0"/>
      <w:divBdr>
        <w:top w:val="none" w:sz="0" w:space="0" w:color="auto"/>
        <w:left w:val="none" w:sz="0" w:space="0" w:color="auto"/>
        <w:bottom w:val="none" w:sz="0" w:space="0" w:color="auto"/>
        <w:right w:val="none" w:sz="0" w:space="0" w:color="auto"/>
      </w:divBdr>
    </w:div>
    <w:div w:id="2135325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fgraham@jaguarlandrover.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mailto:xxxxxxxxx@jaguarlandrover.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jone308\Application%20Data\Microsoft\Templates\Report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F66A725119A449FABDA6541F0DCF884"/>
        <w:category>
          <w:name w:val="General"/>
          <w:gallery w:val="placeholder"/>
        </w:category>
        <w:types>
          <w:type w:val="bbPlcHdr"/>
        </w:types>
        <w:behaviors>
          <w:behavior w:val="content"/>
        </w:behaviors>
        <w:guid w:val="{E5069721-3E69-407E-A6ED-3D223C8D89D2}"/>
      </w:docPartPr>
      <w:docPartBody>
        <w:p w:rsidR="00A5448A" w:rsidRDefault="00A5448A">
          <w:r w:rsidRPr="008B4F4A">
            <w:rPr>
              <w:rStyle w:val="Tekstzastpczy"/>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Verdana">
    <w:panose1 w:val="020B0604030504040204"/>
    <w:charset w:val="EE"/>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EE"/>
    <w:family w:val="swiss"/>
    <w:pitch w:val="variable"/>
    <w:sig w:usb0="E1002EFF" w:usb1="C000605B" w:usb2="00000029" w:usb3="00000000" w:csb0="000101FF" w:csb1="00000000"/>
  </w:font>
  <w:font w:name="Droid Sans">
    <w:altName w:val="Times New Roman"/>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448A"/>
    <w:rsid w:val="00101BC6"/>
    <w:rsid w:val="00367117"/>
    <w:rsid w:val="003A60C3"/>
    <w:rsid w:val="003E06C3"/>
    <w:rsid w:val="00446B64"/>
    <w:rsid w:val="00636148"/>
    <w:rsid w:val="006E4294"/>
    <w:rsid w:val="007544F7"/>
    <w:rsid w:val="00935A69"/>
    <w:rsid w:val="00A5448A"/>
    <w:rsid w:val="00A87988"/>
    <w:rsid w:val="00B056F4"/>
    <w:rsid w:val="00C730E1"/>
    <w:rsid w:val="00EB7FB7"/>
    <w:rsid w:val="00F532C5"/>
    <w:rsid w:val="00F56721"/>
    <w:rsid w:val="00FD54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5448A"/>
    <w:rPr>
      <w:rFonts w:cs="Times New Roman"/>
      <w:sz w:val="3276"/>
      <w:szCs w:val="327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A5448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54F307-B080-4C9B-9DBF-0883DB35A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Report2</Template>
  <TotalTime>34</TotalTime>
  <Pages>15</Pages>
  <Words>1694</Words>
  <Characters>10166</Characters>
  <Application>Microsoft Office Word</Application>
  <DocSecurity>0</DocSecurity>
  <Lines>84</Lines>
  <Paragraphs>23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RVI - SOTA: Demo Script</vt:lpstr>
      <vt:lpstr>RVI - SOTA: Demo Script</vt:lpstr>
    </vt:vector>
  </TitlesOfParts>
  <Manager>Forrest Graham</Manager>
  <Company>Jaguar Land Rover</Company>
  <LinksUpToDate>false</LinksUpToDate>
  <CharactersWithSpaces>11837</CharactersWithSpaces>
  <SharedDoc>false</SharedDoc>
  <HLinks>
    <vt:vector size="42" baseType="variant">
      <vt:variant>
        <vt:i4>786466</vt:i4>
      </vt:variant>
      <vt:variant>
        <vt:i4>42</vt:i4>
      </vt:variant>
      <vt:variant>
        <vt:i4>0</vt:i4>
      </vt:variant>
      <vt:variant>
        <vt:i4>5</vt:i4>
      </vt:variant>
      <vt:variant>
        <vt:lpwstr>mailto:xxxxxxxxx@jaguarlandrover.com</vt:lpwstr>
      </vt:variant>
      <vt:variant>
        <vt:lpwstr/>
      </vt:variant>
      <vt:variant>
        <vt:i4>1245239</vt:i4>
      </vt:variant>
      <vt:variant>
        <vt:i4>35</vt:i4>
      </vt:variant>
      <vt:variant>
        <vt:i4>0</vt:i4>
      </vt:variant>
      <vt:variant>
        <vt:i4>5</vt:i4>
      </vt:variant>
      <vt:variant>
        <vt:lpwstr/>
      </vt:variant>
      <vt:variant>
        <vt:lpwstr>_Toc272328581</vt:lpwstr>
      </vt:variant>
      <vt:variant>
        <vt:i4>1245239</vt:i4>
      </vt:variant>
      <vt:variant>
        <vt:i4>29</vt:i4>
      </vt:variant>
      <vt:variant>
        <vt:i4>0</vt:i4>
      </vt:variant>
      <vt:variant>
        <vt:i4>5</vt:i4>
      </vt:variant>
      <vt:variant>
        <vt:lpwstr/>
      </vt:variant>
      <vt:variant>
        <vt:lpwstr>_Toc272328580</vt:lpwstr>
      </vt:variant>
      <vt:variant>
        <vt:i4>1835063</vt:i4>
      </vt:variant>
      <vt:variant>
        <vt:i4>23</vt:i4>
      </vt:variant>
      <vt:variant>
        <vt:i4>0</vt:i4>
      </vt:variant>
      <vt:variant>
        <vt:i4>5</vt:i4>
      </vt:variant>
      <vt:variant>
        <vt:lpwstr/>
      </vt:variant>
      <vt:variant>
        <vt:lpwstr>_Toc272328579</vt:lpwstr>
      </vt:variant>
      <vt:variant>
        <vt:i4>1835063</vt:i4>
      </vt:variant>
      <vt:variant>
        <vt:i4>17</vt:i4>
      </vt:variant>
      <vt:variant>
        <vt:i4>0</vt:i4>
      </vt:variant>
      <vt:variant>
        <vt:i4>5</vt:i4>
      </vt:variant>
      <vt:variant>
        <vt:lpwstr/>
      </vt:variant>
      <vt:variant>
        <vt:lpwstr>_Toc272328578</vt:lpwstr>
      </vt:variant>
      <vt:variant>
        <vt:i4>1835063</vt:i4>
      </vt:variant>
      <vt:variant>
        <vt:i4>11</vt:i4>
      </vt:variant>
      <vt:variant>
        <vt:i4>0</vt:i4>
      </vt:variant>
      <vt:variant>
        <vt:i4>5</vt:i4>
      </vt:variant>
      <vt:variant>
        <vt:lpwstr/>
      </vt:variant>
      <vt:variant>
        <vt:lpwstr>_Toc272328577</vt:lpwstr>
      </vt:variant>
      <vt:variant>
        <vt:i4>1835063</vt:i4>
      </vt:variant>
      <vt:variant>
        <vt:i4>5</vt:i4>
      </vt:variant>
      <vt:variant>
        <vt:i4>0</vt:i4>
      </vt:variant>
      <vt:variant>
        <vt:i4>5</vt:i4>
      </vt:variant>
      <vt:variant>
        <vt:lpwstr/>
      </vt:variant>
      <vt:variant>
        <vt:lpwstr>_Toc272328576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RVI - SOTA: Demo Script</dc:title>
  <dc:subject>RVI - SOTA</dc:subject>
  <dc:creator>Magnus Feuer</dc:creator>
  <cp:keywords>V 1.2</cp:keywords>
  <dc:description>15-456-POC-RVI_SOTA_demo</dc:description>
  <cp:lastModifiedBy>Jan Murlewski</cp:lastModifiedBy>
  <cp:revision>23</cp:revision>
  <cp:lastPrinted>2009-02-23T18:52:00Z</cp:lastPrinted>
  <dcterms:created xsi:type="dcterms:W3CDTF">2014-12-08T17:48:00Z</dcterms:created>
  <dcterms:modified xsi:type="dcterms:W3CDTF">2015-01-19T18:25:00Z</dcterms:modified>
  <cp:category>Demo Script</cp:category>
</cp:coreProperties>
</file>